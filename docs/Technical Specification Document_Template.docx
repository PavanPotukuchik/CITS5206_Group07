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83A07" w14:textId="77777777" w:rsidR="00372A71" w:rsidRDefault="00372A71" w:rsidP="0099622B">
      <w:pPr>
        <w:pStyle w:val="BodyText"/>
      </w:pPr>
    </w:p>
    <w:p w14:paraId="40E705CB" w14:textId="77777777" w:rsidR="00372A71" w:rsidRDefault="00372A71" w:rsidP="0099622B">
      <w:pPr>
        <w:pStyle w:val="BodyText"/>
      </w:pPr>
    </w:p>
    <w:p w14:paraId="79D62245" w14:textId="77777777" w:rsidR="00372A71" w:rsidRDefault="00372A71" w:rsidP="0099622B">
      <w:pPr>
        <w:pStyle w:val="BodyText"/>
      </w:pPr>
    </w:p>
    <w:p w14:paraId="26EDB5FE" w14:textId="77777777" w:rsidR="00372A71" w:rsidRDefault="00372A71" w:rsidP="0099622B">
      <w:pPr>
        <w:pStyle w:val="BodyText"/>
      </w:pPr>
    </w:p>
    <w:p w14:paraId="086B8DBF" w14:textId="77777777" w:rsidR="0099622B" w:rsidRDefault="0099622B" w:rsidP="0099622B">
      <w:pPr>
        <w:pStyle w:val="BodyText"/>
      </w:pPr>
    </w:p>
    <w:p w14:paraId="21297BE8" w14:textId="77777777" w:rsidR="0099622B" w:rsidRDefault="0099622B" w:rsidP="0099622B">
      <w:pPr>
        <w:pStyle w:val="BodyText"/>
      </w:pPr>
    </w:p>
    <w:p w14:paraId="4F832A81" w14:textId="77777777" w:rsidR="0099622B" w:rsidRDefault="0099622B" w:rsidP="0099622B">
      <w:pPr>
        <w:pStyle w:val="BodyText"/>
      </w:pPr>
    </w:p>
    <w:p w14:paraId="76026BAE" w14:textId="28D2F52B" w:rsidR="00E31A97" w:rsidRPr="00A454C3" w:rsidRDefault="009C4CAE" w:rsidP="00244E7F">
      <w:pPr>
        <w:pStyle w:val="TitlePage-ClientName"/>
        <w:rPr>
          <w:sz w:val="48"/>
          <w:szCs w:val="48"/>
        </w:rPr>
      </w:pPr>
      <w:r>
        <w:rPr>
          <w:sz w:val="48"/>
          <w:szCs w:val="48"/>
        </w:rPr>
        <w:t>[Name of the Client]</w:t>
      </w:r>
    </w:p>
    <w:p w14:paraId="55E9E3BA" w14:textId="77777777" w:rsidR="00E31A97" w:rsidRDefault="00E31A97" w:rsidP="0099622B">
      <w:pPr>
        <w:pStyle w:val="BodyText"/>
      </w:pPr>
    </w:p>
    <w:p w14:paraId="08D2379B" w14:textId="77777777" w:rsidR="0099622B" w:rsidRPr="00F36828" w:rsidRDefault="0099622B" w:rsidP="0099622B">
      <w:pPr>
        <w:pStyle w:val="BodyText"/>
      </w:pPr>
    </w:p>
    <w:p w14:paraId="0AC755F9" w14:textId="77777777" w:rsidR="00A454C3" w:rsidRDefault="00E31A97" w:rsidP="00244E7F">
      <w:pPr>
        <w:pStyle w:val="TitlePage-DocumentName"/>
      </w:pPr>
      <w:r w:rsidRPr="00F36828">
        <w:t xml:space="preserve">Detailed </w:t>
      </w:r>
      <w:r w:rsidR="00A454C3">
        <w:t>Technical Specification</w:t>
      </w:r>
      <w:r w:rsidRPr="00F36828">
        <w:t xml:space="preserve">: </w:t>
      </w:r>
    </w:p>
    <w:p w14:paraId="03ABF168" w14:textId="1E9FBCF9" w:rsidR="00E31A97" w:rsidRPr="00F36828" w:rsidRDefault="009C4CAE" w:rsidP="00244E7F">
      <w:pPr>
        <w:pStyle w:val="TitlePage-DocumentName"/>
      </w:pPr>
      <w:r>
        <w:t>[Project Name]</w:t>
      </w:r>
    </w:p>
    <w:p w14:paraId="7658C9D1" w14:textId="77777777" w:rsidR="00E31A97" w:rsidRDefault="00E31A97" w:rsidP="0099622B">
      <w:pPr>
        <w:pStyle w:val="BodyText"/>
      </w:pPr>
    </w:p>
    <w:p w14:paraId="4743491E" w14:textId="77777777" w:rsidR="0099622B" w:rsidRPr="00F36828" w:rsidRDefault="0099622B" w:rsidP="0099622B">
      <w:pPr>
        <w:pStyle w:val="BodyText"/>
      </w:pPr>
    </w:p>
    <w:p w14:paraId="7B58D6D7" w14:textId="122A6B9B" w:rsidR="00E31A97" w:rsidRPr="00A454C3" w:rsidRDefault="001055F5" w:rsidP="0099622B">
      <w:pPr>
        <w:pStyle w:val="TitlePage-ProjectName-Date-Version"/>
      </w:pPr>
      <w:r>
        <w:t>[Exact Project Name]</w:t>
      </w:r>
    </w:p>
    <w:p w14:paraId="1A36F93C" w14:textId="17F77FF2" w:rsidR="00E31A97" w:rsidRPr="00F36828" w:rsidRDefault="001055F5" w:rsidP="0099622B">
      <w:pPr>
        <w:pStyle w:val="TitlePage-ProjectName-Date-Version"/>
      </w:pPr>
      <w:r>
        <w:t>xx</w:t>
      </w:r>
      <w:r w:rsidR="00CB7E4B">
        <w:t>/</w:t>
      </w:r>
      <w:r>
        <w:t>xx</w:t>
      </w:r>
      <w:r w:rsidR="00CB7E4B">
        <w:t>/202</w:t>
      </w:r>
      <w:r>
        <w:t>4</w:t>
      </w:r>
    </w:p>
    <w:p w14:paraId="4A04217A" w14:textId="4A6BC447" w:rsidR="00E31A97" w:rsidRPr="008646CB" w:rsidRDefault="00E31A97" w:rsidP="0099622B">
      <w:pPr>
        <w:pStyle w:val="TitlePage-ProjectName-Date-Version"/>
      </w:pPr>
      <w:r w:rsidRPr="008646CB">
        <w:t xml:space="preserve">Version </w:t>
      </w:r>
      <w:r w:rsidR="00CB7E4B">
        <w:t>A.1</w:t>
      </w:r>
    </w:p>
    <w:p w14:paraId="1B852562" w14:textId="77777777" w:rsidR="004A0EF5" w:rsidRDefault="004A0EF5"/>
    <w:p w14:paraId="5DF7CED5" w14:textId="77777777" w:rsidR="00E31A97" w:rsidRPr="003077A0" w:rsidRDefault="00E31A97" w:rsidP="00E31A97">
      <w:pPr>
        <w:tabs>
          <w:tab w:val="right" w:pos="9360"/>
        </w:tabs>
        <w:spacing w:before="0" w:after="0"/>
        <w:rPr>
          <w:rFonts w:cs="Arial"/>
          <w:b/>
          <w:szCs w:val="22"/>
        </w:rPr>
        <w:sectPr w:rsidR="00E31A97" w:rsidRPr="003077A0" w:rsidSect="007F2BE7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6C69DFE" w14:textId="77777777" w:rsidR="00E31A97" w:rsidRPr="008646CB" w:rsidRDefault="00E667F3" w:rsidP="00B20914">
      <w:pPr>
        <w:pStyle w:val="Heading2"/>
      </w:pPr>
      <w:bookmarkStart w:id="0" w:name="_Toc101512085"/>
      <w:bookmarkStart w:id="1" w:name="_Toc117772437"/>
      <w:r w:rsidRPr="008646CB">
        <w:lastRenderedPageBreak/>
        <w:t>Document Control</w:t>
      </w:r>
      <w:bookmarkEnd w:id="0"/>
      <w:bookmarkEnd w:id="1"/>
      <w:r w:rsidR="008646CB">
        <w:tab/>
      </w:r>
    </w:p>
    <w:p w14:paraId="0CA7E03C" w14:textId="77777777" w:rsidR="00E31A97" w:rsidRPr="00E31A97" w:rsidRDefault="00E31A97" w:rsidP="00E31A97"/>
    <w:tbl>
      <w:tblPr>
        <w:tblStyle w:val="Style2"/>
        <w:tblW w:w="9445" w:type="dxa"/>
        <w:tblLook w:val="04A0" w:firstRow="1" w:lastRow="0" w:firstColumn="1" w:lastColumn="0" w:noHBand="0" w:noVBand="1"/>
      </w:tblPr>
      <w:tblGrid>
        <w:gridCol w:w="1502"/>
        <w:gridCol w:w="1913"/>
        <w:gridCol w:w="1291"/>
        <w:gridCol w:w="4739"/>
      </w:tblGrid>
      <w:tr w:rsidR="00E31A97" w:rsidRPr="002D14B3" w14:paraId="416D766E" w14:textId="77777777" w:rsidTr="003B6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1502" w:type="dxa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FFFFFF" w:themeColor="background1"/>
            </w:tcBorders>
            <w:shd w:val="clear" w:color="auto" w:fill="002A3A"/>
            <w:vAlign w:val="center"/>
          </w:tcPr>
          <w:p w14:paraId="1F5211CD" w14:textId="77777777" w:rsidR="00E31A97" w:rsidRPr="00033D59" w:rsidRDefault="00E31A97" w:rsidP="00033D59">
            <w:pPr>
              <w:pStyle w:val="TableHeader"/>
            </w:pPr>
            <w:r w:rsidRPr="00033D59">
              <w:t>Date</w:t>
            </w:r>
          </w:p>
        </w:tc>
        <w:tc>
          <w:tcPr>
            <w:tcW w:w="1913" w:type="dxa"/>
            <w:tcBorders>
              <w:top w:val="single" w:sz="4" w:space="0" w:color="002A3A"/>
              <w:left w:val="single" w:sz="4" w:space="0" w:color="FFFFFF" w:themeColor="background1"/>
              <w:bottom w:val="single" w:sz="4" w:space="0" w:color="002A3A"/>
              <w:right w:val="single" w:sz="4" w:space="0" w:color="FFFFFF" w:themeColor="background1"/>
            </w:tcBorders>
            <w:shd w:val="clear" w:color="auto" w:fill="002A3A"/>
            <w:vAlign w:val="center"/>
          </w:tcPr>
          <w:p w14:paraId="2A819B33" w14:textId="77777777" w:rsidR="00E31A97" w:rsidRPr="00033D59" w:rsidRDefault="00E31A97" w:rsidP="00033D59">
            <w:pPr>
              <w:pStyle w:val="TableHeader"/>
            </w:pPr>
            <w:r w:rsidRPr="00033D59">
              <w:t>Author</w:t>
            </w:r>
          </w:p>
        </w:tc>
        <w:tc>
          <w:tcPr>
            <w:tcW w:w="1291" w:type="dxa"/>
            <w:tcBorders>
              <w:top w:val="single" w:sz="4" w:space="0" w:color="002A3A"/>
              <w:left w:val="single" w:sz="4" w:space="0" w:color="FFFFFF" w:themeColor="background1"/>
              <w:bottom w:val="single" w:sz="4" w:space="0" w:color="002A3A"/>
              <w:right w:val="single" w:sz="4" w:space="0" w:color="FFFFFF" w:themeColor="background1"/>
            </w:tcBorders>
            <w:shd w:val="clear" w:color="auto" w:fill="002A3A"/>
            <w:vAlign w:val="center"/>
          </w:tcPr>
          <w:p w14:paraId="492BB012" w14:textId="77777777" w:rsidR="00E31A97" w:rsidRPr="00033D59" w:rsidRDefault="00E31A97" w:rsidP="00033D59">
            <w:pPr>
              <w:pStyle w:val="TableHeader"/>
            </w:pPr>
            <w:r w:rsidRPr="00033D59">
              <w:t>Version</w:t>
            </w:r>
          </w:p>
        </w:tc>
        <w:tc>
          <w:tcPr>
            <w:tcW w:w="4739" w:type="dxa"/>
            <w:tcBorders>
              <w:top w:val="single" w:sz="4" w:space="0" w:color="002A3A"/>
              <w:left w:val="single" w:sz="4" w:space="0" w:color="FFFFFF" w:themeColor="background1"/>
              <w:bottom w:val="single" w:sz="4" w:space="0" w:color="002A3A"/>
              <w:right w:val="single" w:sz="4" w:space="0" w:color="002A3A"/>
            </w:tcBorders>
            <w:shd w:val="clear" w:color="auto" w:fill="002A3A"/>
            <w:vAlign w:val="center"/>
          </w:tcPr>
          <w:p w14:paraId="2C0E7363" w14:textId="77777777" w:rsidR="00E31A97" w:rsidRPr="00033D59" w:rsidRDefault="00E31A97" w:rsidP="00033D59">
            <w:pPr>
              <w:pStyle w:val="TableHeader"/>
            </w:pPr>
            <w:r w:rsidRPr="00033D59">
              <w:t>Description of Change</w:t>
            </w:r>
          </w:p>
        </w:tc>
      </w:tr>
      <w:tr w:rsidR="009D6379" w14:paraId="76F6EB2E" w14:textId="77777777" w:rsidTr="002A27D3">
        <w:tc>
          <w:tcPr>
            <w:tcW w:w="1502" w:type="dxa"/>
            <w:tcBorders>
              <w:top w:val="single" w:sz="4" w:space="0" w:color="002A3A"/>
            </w:tcBorders>
          </w:tcPr>
          <w:p w14:paraId="1F652F28" w14:textId="538DC53D" w:rsidR="009D6379" w:rsidRPr="009D6379" w:rsidRDefault="001055F5" w:rsidP="009D6379">
            <w:pPr>
              <w:pStyle w:val="TableText"/>
            </w:pPr>
            <w:r>
              <w:t>xx</w:t>
            </w:r>
            <w:r w:rsidR="009D6379" w:rsidRPr="009D6379">
              <w:t>/</w:t>
            </w:r>
            <w:r>
              <w:t>xx</w:t>
            </w:r>
            <w:r w:rsidR="009D6379" w:rsidRPr="009D6379">
              <w:t>/202</w:t>
            </w:r>
            <w:r>
              <w:t>4</w:t>
            </w:r>
          </w:p>
        </w:tc>
        <w:tc>
          <w:tcPr>
            <w:tcW w:w="1913" w:type="dxa"/>
            <w:tcBorders>
              <w:top w:val="single" w:sz="4" w:space="0" w:color="002A3A"/>
            </w:tcBorders>
          </w:tcPr>
          <w:p w14:paraId="07CED92B" w14:textId="0A2E9C55" w:rsidR="009D6379" w:rsidRPr="009D6379" w:rsidRDefault="009D6379" w:rsidP="009D6379">
            <w:pPr>
              <w:pStyle w:val="TableText"/>
            </w:pPr>
          </w:p>
        </w:tc>
        <w:tc>
          <w:tcPr>
            <w:tcW w:w="1291" w:type="dxa"/>
            <w:tcBorders>
              <w:top w:val="single" w:sz="4" w:space="0" w:color="002A3A"/>
              <w:right w:val="single" w:sz="4" w:space="0" w:color="002A3A"/>
            </w:tcBorders>
            <w:vAlign w:val="center"/>
          </w:tcPr>
          <w:p w14:paraId="256DEC9D" w14:textId="77777777" w:rsidR="009D6379" w:rsidRPr="00C75F2E" w:rsidRDefault="009D6379" w:rsidP="009D6379">
            <w:pPr>
              <w:pStyle w:val="TableText"/>
            </w:pPr>
            <w:r w:rsidRPr="00C75F2E">
              <w:t>0.1</w:t>
            </w:r>
          </w:p>
        </w:tc>
        <w:tc>
          <w:tcPr>
            <w:tcW w:w="4739" w:type="dxa"/>
            <w:tcBorders>
              <w:top w:val="single" w:sz="4" w:space="0" w:color="002A3A"/>
              <w:left w:val="single" w:sz="4" w:space="0" w:color="002A3A"/>
            </w:tcBorders>
          </w:tcPr>
          <w:p w14:paraId="2E0B2642" w14:textId="77777777" w:rsidR="009D6379" w:rsidRPr="00B1594A" w:rsidRDefault="009D6379" w:rsidP="009D6379">
            <w:pPr>
              <w:rPr>
                <w:rFonts w:ascii="Arial" w:hAnsi="Arial" w:cs="Arial"/>
              </w:rPr>
            </w:pPr>
            <w:r w:rsidRPr="00B1594A">
              <w:rPr>
                <w:rFonts w:ascii="Arial" w:hAnsi="Arial" w:cs="Arial"/>
              </w:rPr>
              <w:t>Baseline</w:t>
            </w:r>
          </w:p>
          <w:p w14:paraId="051AFA09" w14:textId="7C96536B" w:rsidR="009D6379" w:rsidRPr="00C75F2E" w:rsidRDefault="009D6379" w:rsidP="009D6379">
            <w:pPr>
              <w:pStyle w:val="TableText"/>
            </w:pPr>
          </w:p>
        </w:tc>
      </w:tr>
      <w:tr w:rsidR="009D6379" w14:paraId="10E71C10" w14:textId="77777777" w:rsidTr="002A27D3">
        <w:tc>
          <w:tcPr>
            <w:tcW w:w="1502" w:type="dxa"/>
          </w:tcPr>
          <w:p w14:paraId="79A94196" w14:textId="29A51886" w:rsidR="009D6379" w:rsidRPr="009D6379" w:rsidRDefault="001055F5" w:rsidP="009D6379">
            <w:pPr>
              <w:pStyle w:val="TableText"/>
            </w:pPr>
            <w:r>
              <w:t>xx</w:t>
            </w:r>
            <w:r w:rsidRPr="009D6379">
              <w:t>/</w:t>
            </w:r>
            <w:r>
              <w:t>xx</w:t>
            </w:r>
            <w:r w:rsidRPr="009D6379">
              <w:t>/202</w:t>
            </w:r>
            <w:r>
              <w:t>4</w:t>
            </w:r>
          </w:p>
        </w:tc>
        <w:tc>
          <w:tcPr>
            <w:tcW w:w="1913" w:type="dxa"/>
          </w:tcPr>
          <w:p w14:paraId="6D461DB0" w14:textId="39303023" w:rsidR="009D6379" w:rsidRPr="009D6379" w:rsidRDefault="009D6379" w:rsidP="009D6379">
            <w:pPr>
              <w:pStyle w:val="TableText"/>
            </w:pPr>
          </w:p>
        </w:tc>
        <w:tc>
          <w:tcPr>
            <w:tcW w:w="1291" w:type="dxa"/>
            <w:tcBorders>
              <w:right w:val="single" w:sz="4" w:space="0" w:color="002A3A"/>
            </w:tcBorders>
            <w:vAlign w:val="center"/>
          </w:tcPr>
          <w:p w14:paraId="35EDCF11" w14:textId="77777777" w:rsidR="009D6379" w:rsidRPr="00C75F2E" w:rsidRDefault="009D6379" w:rsidP="009D6379">
            <w:pPr>
              <w:pStyle w:val="TableText"/>
            </w:pPr>
            <w:r w:rsidRPr="00C75F2E">
              <w:t>0.2</w:t>
            </w:r>
          </w:p>
        </w:tc>
        <w:tc>
          <w:tcPr>
            <w:tcW w:w="4739" w:type="dxa"/>
            <w:tcBorders>
              <w:left w:val="single" w:sz="4" w:space="0" w:color="002A3A"/>
            </w:tcBorders>
          </w:tcPr>
          <w:p w14:paraId="7F2D88D4" w14:textId="6CDA34F5" w:rsidR="009D6379" w:rsidRPr="00C75F2E" w:rsidRDefault="009D6379" w:rsidP="009D6379">
            <w:pPr>
              <w:pStyle w:val="TableText"/>
              <w:rPr>
                <w:highlight w:val="yellow"/>
              </w:rPr>
            </w:pPr>
            <w:r w:rsidRPr="00B1594A">
              <w:rPr>
                <w:rFonts w:ascii="Arial" w:hAnsi="Arial" w:cs="Arial"/>
              </w:rPr>
              <w:t>Addition of Conditional</w:t>
            </w:r>
            <w:r w:rsidR="001055F5">
              <w:rPr>
                <w:rFonts w:ascii="Arial" w:hAnsi="Arial" w:cs="Arial"/>
              </w:rPr>
              <w:t>s</w:t>
            </w:r>
            <w:r w:rsidRPr="00B1594A">
              <w:rPr>
                <w:rFonts w:ascii="Arial" w:hAnsi="Arial" w:cs="Arial"/>
              </w:rPr>
              <w:t xml:space="preserve"> </w:t>
            </w:r>
          </w:p>
        </w:tc>
      </w:tr>
      <w:tr w:rsidR="009D6379" w14:paraId="0670A6E3" w14:textId="77777777" w:rsidTr="002A27D3">
        <w:tc>
          <w:tcPr>
            <w:tcW w:w="1502" w:type="dxa"/>
          </w:tcPr>
          <w:p w14:paraId="0D2C4CC9" w14:textId="539E3233" w:rsidR="009D6379" w:rsidRPr="00C75F2E" w:rsidRDefault="001055F5" w:rsidP="009D6379">
            <w:pPr>
              <w:pStyle w:val="TableText"/>
            </w:pPr>
            <w:r>
              <w:t>xx</w:t>
            </w:r>
            <w:r w:rsidRPr="009D6379">
              <w:t>/</w:t>
            </w:r>
            <w:r>
              <w:t>xx</w:t>
            </w:r>
            <w:r w:rsidRPr="009D6379">
              <w:t>/202</w:t>
            </w:r>
            <w:r>
              <w:t>4</w:t>
            </w:r>
          </w:p>
        </w:tc>
        <w:tc>
          <w:tcPr>
            <w:tcW w:w="1913" w:type="dxa"/>
          </w:tcPr>
          <w:p w14:paraId="778A6C9E" w14:textId="08B37E98" w:rsidR="009D6379" w:rsidRPr="00C75F2E" w:rsidRDefault="009D6379" w:rsidP="009D6379">
            <w:pPr>
              <w:pStyle w:val="TableText"/>
            </w:pPr>
          </w:p>
        </w:tc>
        <w:tc>
          <w:tcPr>
            <w:tcW w:w="1291" w:type="dxa"/>
            <w:vAlign w:val="center"/>
          </w:tcPr>
          <w:p w14:paraId="1475F30B" w14:textId="3919CA55" w:rsidR="009D6379" w:rsidRPr="00C75F2E" w:rsidRDefault="009D6379" w:rsidP="009D6379">
            <w:pPr>
              <w:pStyle w:val="TableText"/>
            </w:pPr>
            <w:r>
              <w:t>0.3</w:t>
            </w:r>
          </w:p>
        </w:tc>
        <w:tc>
          <w:tcPr>
            <w:tcW w:w="4739" w:type="dxa"/>
          </w:tcPr>
          <w:p w14:paraId="0BF9BA67" w14:textId="76F8AAE9" w:rsidR="009D6379" w:rsidRPr="00C75F2E" w:rsidRDefault="009D6379" w:rsidP="009D6379">
            <w:pPr>
              <w:pStyle w:val="TableText"/>
            </w:pPr>
            <w:r w:rsidRPr="00B1594A">
              <w:rPr>
                <w:rFonts w:ascii="Arial" w:hAnsi="Arial" w:cs="Arial"/>
              </w:rPr>
              <w:t xml:space="preserve">Added references </w:t>
            </w:r>
          </w:p>
        </w:tc>
      </w:tr>
      <w:tr w:rsidR="00A454C3" w14:paraId="46853B8B" w14:textId="77777777" w:rsidTr="45AA52E4">
        <w:tc>
          <w:tcPr>
            <w:tcW w:w="1502" w:type="dxa"/>
            <w:vAlign w:val="center"/>
          </w:tcPr>
          <w:p w14:paraId="4AA14817" w14:textId="77777777" w:rsidR="00A454C3" w:rsidRPr="00C75F2E" w:rsidRDefault="00A454C3" w:rsidP="00C75F2E">
            <w:pPr>
              <w:pStyle w:val="TableText"/>
            </w:pPr>
          </w:p>
        </w:tc>
        <w:tc>
          <w:tcPr>
            <w:tcW w:w="1913" w:type="dxa"/>
            <w:vAlign w:val="center"/>
          </w:tcPr>
          <w:p w14:paraId="28577E29" w14:textId="77777777" w:rsidR="00A454C3" w:rsidRPr="00C75F2E" w:rsidRDefault="00A454C3" w:rsidP="00C75F2E">
            <w:pPr>
              <w:pStyle w:val="TableText"/>
            </w:pPr>
          </w:p>
        </w:tc>
        <w:tc>
          <w:tcPr>
            <w:tcW w:w="1291" w:type="dxa"/>
            <w:vAlign w:val="center"/>
          </w:tcPr>
          <w:p w14:paraId="3F8FC2A3" w14:textId="77777777" w:rsidR="00A454C3" w:rsidRPr="00C75F2E" w:rsidRDefault="00A454C3" w:rsidP="00C75F2E">
            <w:pPr>
              <w:pStyle w:val="TableText"/>
            </w:pPr>
          </w:p>
        </w:tc>
        <w:tc>
          <w:tcPr>
            <w:tcW w:w="4739" w:type="dxa"/>
            <w:vAlign w:val="center"/>
          </w:tcPr>
          <w:p w14:paraId="092AB598" w14:textId="77777777" w:rsidR="00A454C3" w:rsidRPr="00C75F2E" w:rsidRDefault="00A454C3" w:rsidP="00C75F2E">
            <w:pPr>
              <w:pStyle w:val="TableText"/>
            </w:pPr>
          </w:p>
        </w:tc>
      </w:tr>
    </w:tbl>
    <w:p w14:paraId="2ABEFF0C" w14:textId="77777777" w:rsidR="003059BE" w:rsidRDefault="00E667F3" w:rsidP="00B20914">
      <w:pPr>
        <w:pStyle w:val="Heading2"/>
      </w:pPr>
      <w:bookmarkStart w:id="2" w:name="_Toc101512086"/>
      <w:bookmarkStart w:id="3" w:name="_Toc117772438"/>
      <w:r>
        <w:t>Reviewers</w:t>
      </w:r>
      <w:bookmarkEnd w:id="2"/>
      <w:bookmarkEnd w:id="3"/>
    </w:p>
    <w:p w14:paraId="7C4B4C1E" w14:textId="77777777" w:rsidR="003059BE" w:rsidRPr="00BD49D9" w:rsidRDefault="003059BE" w:rsidP="003059BE"/>
    <w:tbl>
      <w:tblPr>
        <w:tblStyle w:val="Style2"/>
        <w:tblW w:w="2741" w:type="pct"/>
        <w:tblLook w:val="04A0" w:firstRow="1" w:lastRow="0" w:firstColumn="1" w:lastColumn="0" w:noHBand="0" w:noVBand="1"/>
      </w:tblPr>
      <w:tblGrid>
        <w:gridCol w:w="2736"/>
        <w:gridCol w:w="4363"/>
      </w:tblGrid>
      <w:tr w:rsidR="003059BE" w:rsidRPr="00CD6489" w14:paraId="4E819973" w14:textId="77777777" w:rsidTr="00BE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7" w:type="pct"/>
            <w:tcBorders>
              <w:bottom w:val="single" w:sz="4" w:space="0" w:color="002A3A"/>
              <w:right w:val="single" w:sz="4" w:space="0" w:color="FFFFFF" w:themeColor="background1"/>
            </w:tcBorders>
            <w:shd w:val="clear" w:color="auto" w:fill="002A3A"/>
            <w:vAlign w:val="center"/>
          </w:tcPr>
          <w:p w14:paraId="6FB41627" w14:textId="77777777" w:rsidR="003059BE" w:rsidRPr="00033D59" w:rsidRDefault="003059BE" w:rsidP="00033D59">
            <w:pPr>
              <w:pStyle w:val="TableHeader"/>
            </w:pPr>
            <w:r w:rsidRPr="00033D59">
              <w:t>Name</w:t>
            </w:r>
          </w:p>
        </w:tc>
        <w:tc>
          <w:tcPr>
            <w:tcW w:w="3073" w:type="pct"/>
            <w:tcBorders>
              <w:top w:val="single" w:sz="4" w:space="0" w:color="002A3A"/>
              <w:left w:val="single" w:sz="4" w:space="0" w:color="FFFFFF" w:themeColor="background1"/>
              <w:bottom w:val="single" w:sz="4" w:space="0" w:color="002A3A"/>
            </w:tcBorders>
            <w:shd w:val="clear" w:color="auto" w:fill="002A3A"/>
            <w:vAlign w:val="center"/>
          </w:tcPr>
          <w:p w14:paraId="6AC2CEBA" w14:textId="77777777" w:rsidR="003059BE" w:rsidRPr="00033D59" w:rsidRDefault="003059BE" w:rsidP="00033D59">
            <w:pPr>
              <w:pStyle w:val="TableHeader"/>
            </w:pPr>
            <w:r w:rsidRPr="00033D59">
              <w:t>Role</w:t>
            </w:r>
          </w:p>
        </w:tc>
      </w:tr>
      <w:tr w:rsidR="003059BE" w:rsidRPr="002C739C" w14:paraId="703C0BD2" w14:textId="77777777" w:rsidTr="006E7F3C">
        <w:tc>
          <w:tcPr>
            <w:tcW w:w="1927" w:type="pct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002A3A"/>
            </w:tcBorders>
            <w:vAlign w:val="center"/>
          </w:tcPr>
          <w:p w14:paraId="5CE8AF7C" w14:textId="690C3275" w:rsidR="003059BE" w:rsidRPr="009D6379" w:rsidRDefault="003059BE" w:rsidP="00CD6489">
            <w:pPr>
              <w:pStyle w:val="TableText"/>
            </w:pPr>
          </w:p>
        </w:tc>
        <w:tc>
          <w:tcPr>
            <w:tcW w:w="3073" w:type="pct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002A3A"/>
            </w:tcBorders>
            <w:vAlign w:val="center"/>
          </w:tcPr>
          <w:p w14:paraId="65A118AA" w14:textId="77777777" w:rsidR="003059BE" w:rsidRPr="009D6379" w:rsidRDefault="474622DD" w:rsidP="00CD6489">
            <w:pPr>
              <w:pStyle w:val="TableText"/>
            </w:pPr>
            <w:r w:rsidRPr="009D6379">
              <w:t>S</w:t>
            </w:r>
            <w:r w:rsidR="0020438A" w:rsidRPr="009D6379">
              <w:t>enio</w:t>
            </w:r>
            <w:r w:rsidRPr="009D6379">
              <w:t>r Business Analyst</w:t>
            </w:r>
          </w:p>
        </w:tc>
      </w:tr>
      <w:tr w:rsidR="003059BE" w:rsidRPr="002C739C" w14:paraId="356BCE12" w14:textId="77777777" w:rsidTr="006E7F3C">
        <w:tc>
          <w:tcPr>
            <w:tcW w:w="1927" w:type="pct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002A3A"/>
            </w:tcBorders>
            <w:vAlign w:val="center"/>
          </w:tcPr>
          <w:p w14:paraId="4A9E5DDE" w14:textId="13F896E9" w:rsidR="003059BE" w:rsidRPr="009D6379" w:rsidRDefault="003059BE" w:rsidP="00CD6489">
            <w:pPr>
              <w:pStyle w:val="TableText"/>
            </w:pPr>
          </w:p>
        </w:tc>
        <w:tc>
          <w:tcPr>
            <w:tcW w:w="3073" w:type="pct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002A3A"/>
            </w:tcBorders>
            <w:vAlign w:val="center"/>
          </w:tcPr>
          <w:p w14:paraId="3883DAC0" w14:textId="77777777" w:rsidR="003059BE" w:rsidRPr="009D6379" w:rsidRDefault="00572975" w:rsidP="00CD6489">
            <w:pPr>
              <w:pStyle w:val="TableText"/>
            </w:pPr>
            <w:r w:rsidRPr="009D6379">
              <w:t>Director of Engineering Projects</w:t>
            </w:r>
          </w:p>
        </w:tc>
      </w:tr>
      <w:tr w:rsidR="007504AA" w:rsidRPr="002C739C" w14:paraId="55789205" w14:textId="77777777" w:rsidTr="006E7F3C">
        <w:tc>
          <w:tcPr>
            <w:tcW w:w="1927" w:type="pct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002A3A"/>
            </w:tcBorders>
            <w:vAlign w:val="center"/>
          </w:tcPr>
          <w:p w14:paraId="03CD459C" w14:textId="42C22B68" w:rsidR="007504AA" w:rsidRPr="009D6379" w:rsidRDefault="007504AA" w:rsidP="00CD6489">
            <w:pPr>
              <w:pStyle w:val="TableText"/>
            </w:pPr>
          </w:p>
        </w:tc>
        <w:tc>
          <w:tcPr>
            <w:tcW w:w="3073" w:type="pct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002A3A"/>
            </w:tcBorders>
            <w:vAlign w:val="center"/>
          </w:tcPr>
          <w:p w14:paraId="74F42691" w14:textId="397BECF9" w:rsidR="007504AA" w:rsidRPr="009D6379" w:rsidRDefault="009D6379" w:rsidP="00CD6489">
            <w:pPr>
              <w:pStyle w:val="TableText"/>
            </w:pPr>
            <w:r w:rsidRPr="009D6379">
              <w:t>Senior Business Analyst</w:t>
            </w:r>
          </w:p>
        </w:tc>
      </w:tr>
      <w:tr w:rsidR="008D7A5E" w:rsidRPr="002C739C" w14:paraId="0A8F52A0" w14:textId="77777777" w:rsidTr="006E7F3C">
        <w:tc>
          <w:tcPr>
            <w:tcW w:w="1927" w:type="pct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002A3A"/>
            </w:tcBorders>
            <w:vAlign w:val="center"/>
          </w:tcPr>
          <w:p w14:paraId="0D86A1B6" w14:textId="77777777" w:rsidR="008D7A5E" w:rsidRPr="008646CB" w:rsidRDefault="008D7A5E" w:rsidP="00CD6489">
            <w:pPr>
              <w:pStyle w:val="TableText"/>
              <w:rPr>
                <w:color w:val="FF0000"/>
              </w:rPr>
            </w:pPr>
          </w:p>
        </w:tc>
        <w:tc>
          <w:tcPr>
            <w:tcW w:w="3073" w:type="pct"/>
            <w:tcBorders>
              <w:top w:val="single" w:sz="4" w:space="0" w:color="002A3A"/>
              <w:left w:val="single" w:sz="4" w:space="0" w:color="002A3A"/>
              <w:bottom w:val="single" w:sz="4" w:space="0" w:color="002A3A"/>
              <w:right w:val="single" w:sz="4" w:space="0" w:color="002A3A"/>
            </w:tcBorders>
            <w:vAlign w:val="center"/>
          </w:tcPr>
          <w:p w14:paraId="00F67912" w14:textId="77777777" w:rsidR="008D7A5E" w:rsidRPr="008646CB" w:rsidRDefault="008D7A5E" w:rsidP="00CD6489">
            <w:pPr>
              <w:pStyle w:val="TableText"/>
              <w:rPr>
                <w:color w:val="FF0000"/>
              </w:rPr>
            </w:pPr>
          </w:p>
        </w:tc>
      </w:tr>
    </w:tbl>
    <w:p w14:paraId="435E5F0C" w14:textId="77777777" w:rsidR="00E31A97" w:rsidRDefault="00D846D9" w:rsidP="00B20914">
      <w:pPr>
        <w:pStyle w:val="Heading2"/>
        <w:rPr>
          <w:spacing w:val="0"/>
        </w:rPr>
      </w:pPr>
      <w:bookmarkStart w:id="4" w:name="_Toc101512088"/>
      <w:bookmarkStart w:id="5" w:name="_Toc117772439"/>
      <w:r>
        <w:t xml:space="preserve">Table </w:t>
      </w:r>
      <w:r w:rsidR="00C74513">
        <w:t xml:space="preserve">of </w:t>
      </w:r>
      <w:r>
        <w:t>Contents</w:t>
      </w:r>
      <w:bookmarkEnd w:id="4"/>
      <w:bookmarkEnd w:id="5"/>
    </w:p>
    <w:p w14:paraId="2CFC854F" w14:textId="6E3E200C" w:rsidR="008D22E5" w:rsidRDefault="00D86633">
      <w:pPr>
        <w:pStyle w:val="TOC2"/>
        <w:rPr>
          <w:rFonts w:asciiTheme="minorHAnsi" w:hAnsiTheme="minorHAnsi"/>
          <w:noProof/>
          <w:szCs w:val="22"/>
        </w:rPr>
      </w:pPr>
      <w:r w:rsidRPr="009C64DB">
        <w:rPr>
          <w:sz w:val="21"/>
          <w:szCs w:val="21"/>
        </w:rPr>
        <w:fldChar w:fldCharType="begin"/>
      </w:r>
      <w:r w:rsidRPr="009C64DB">
        <w:rPr>
          <w:sz w:val="21"/>
          <w:szCs w:val="21"/>
        </w:rPr>
        <w:instrText xml:space="preserve"> TOC \o "1-2" \h \z \u </w:instrText>
      </w:r>
      <w:r w:rsidRPr="009C64DB">
        <w:rPr>
          <w:sz w:val="21"/>
          <w:szCs w:val="21"/>
        </w:rPr>
        <w:fldChar w:fldCharType="separate"/>
      </w:r>
      <w:hyperlink w:anchor="_Toc117772437" w:history="1">
        <w:r w:rsidR="008D22E5" w:rsidRPr="000C515E">
          <w:rPr>
            <w:rStyle w:val="Hyperlink"/>
            <w:noProof/>
          </w:rPr>
          <w:t>Document Control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_Toc117772437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2</w:t>
        </w:r>
        <w:r w:rsidR="008D22E5">
          <w:rPr>
            <w:noProof/>
            <w:webHidden/>
          </w:rPr>
          <w:fldChar w:fldCharType="end"/>
        </w:r>
      </w:hyperlink>
    </w:p>
    <w:p w14:paraId="6E930223" w14:textId="27A140FA" w:rsidR="008D22E5" w:rsidRDefault="00000000">
      <w:pPr>
        <w:pStyle w:val="TOC2"/>
        <w:rPr>
          <w:rFonts w:asciiTheme="minorHAnsi" w:hAnsiTheme="minorHAnsi"/>
          <w:noProof/>
          <w:szCs w:val="22"/>
        </w:rPr>
      </w:pPr>
      <w:hyperlink w:anchor="_Toc117772438" w:history="1">
        <w:r w:rsidR="008D22E5" w:rsidRPr="000C515E">
          <w:rPr>
            <w:rStyle w:val="Hyperlink"/>
            <w:noProof/>
          </w:rPr>
          <w:t>Reviewers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_Toc117772438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2</w:t>
        </w:r>
        <w:r w:rsidR="008D22E5">
          <w:rPr>
            <w:noProof/>
            <w:webHidden/>
          </w:rPr>
          <w:fldChar w:fldCharType="end"/>
        </w:r>
      </w:hyperlink>
    </w:p>
    <w:p w14:paraId="18C5DBC6" w14:textId="4479003E" w:rsidR="008D22E5" w:rsidRDefault="00000000">
      <w:pPr>
        <w:pStyle w:val="TOC2"/>
        <w:rPr>
          <w:rFonts w:asciiTheme="minorHAnsi" w:hAnsiTheme="minorHAnsi"/>
          <w:noProof/>
          <w:szCs w:val="22"/>
        </w:rPr>
      </w:pPr>
      <w:hyperlink w:anchor="_Toc117772439" w:history="1">
        <w:r w:rsidR="008D22E5" w:rsidRPr="000C515E">
          <w:rPr>
            <w:rStyle w:val="Hyperlink"/>
            <w:noProof/>
          </w:rPr>
          <w:t>Table of Contents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_Toc117772439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4</w:t>
        </w:r>
        <w:r w:rsidR="008D22E5">
          <w:rPr>
            <w:noProof/>
            <w:webHidden/>
          </w:rPr>
          <w:fldChar w:fldCharType="end"/>
        </w:r>
      </w:hyperlink>
    </w:p>
    <w:p w14:paraId="798CF37F" w14:textId="563751CB" w:rsidR="008D22E5" w:rsidRDefault="00000000">
      <w:pPr>
        <w:pStyle w:val="TOC1"/>
        <w:rPr>
          <w:rFonts w:asciiTheme="minorHAnsi" w:hAnsiTheme="minorHAnsi"/>
          <w:noProof/>
          <w:szCs w:val="22"/>
        </w:rPr>
      </w:pPr>
      <w:hyperlink w:anchor="_Toc117772440" w:history="1">
        <w:r w:rsidR="008D22E5" w:rsidRPr="000C515E">
          <w:rPr>
            <w:rStyle w:val="Hyperlink"/>
            <w:noProof/>
          </w:rPr>
          <w:t>Introduction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_Toc117772440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5</w:t>
        </w:r>
        <w:r w:rsidR="008D22E5">
          <w:rPr>
            <w:noProof/>
            <w:webHidden/>
          </w:rPr>
          <w:fldChar w:fldCharType="end"/>
        </w:r>
      </w:hyperlink>
    </w:p>
    <w:p w14:paraId="2F6654A9" w14:textId="22F54064" w:rsidR="008D22E5" w:rsidRDefault="00000000">
      <w:pPr>
        <w:pStyle w:val="TOC1"/>
        <w:rPr>
          <w:rFonts w:asciiTheme="minorHAnsi" w:hAnsiTheme="minorHAnsi"/>
          <w:noProof/>
          <w:szCs w:val="22"/>
        </w:rPr>
      </w:pPr>
      <w:hyperlink w:anchor="_Toc117772441" w:history="1">
        <w:r w:rsidR="008D22E5" w:rsidRPr="000C515E">
          <w:rPr>
            <w:rStyle w:val="Hyperlink"/>
            <w:noProof/>
          </w:rPr>
          <w:t>System Overview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_Toc117772441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5</w:t>
        </w:r>
        <w:r w:rsidR="008D22E5">
          <w:rPr>
            <w:noProof/>
            <w:webHidden/>
          </w:rPr>
          <w:fldChar w:fldCharType="end"/>
        </w:r>
      </w:hyperlink>
    </w:p>
    <w:p w14:paraId="03CAA540" w14:textId="4330DC73" w:rsidR="008D22E5" w:rsidRDefault="00000000">
      <w:pPr>
        <w:pStyle w:val="TOC1"/>
        <w:rPr>
          <w:rFonts w:asciiTheme="minorHAnsi" w:hAnsiTheme="minorHAnsi"/>
          <w:noProof/>
          <w:szCs w:val="22"/>
        </w:rPr>
      </w:pPr>
      <w:hyperlink w:anchor="_Toc117772442" w:history="1">
        <w:r w:rsidR="008D22E5" w:rsidRPr="000C515E">
          <w:rPr>
            <w:rStyle w:val="Hyperlink"/>
            <w:noProof/>
          </w:rPr>
          <w:t>Document Scope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_Toc117772442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6</w:t>
        </w:r>
        <w:r w:rsidR="008D22E5">
          <w:rPr>
            <w:noProof/>
            <w:webHidden/>
          </w:rPr>
          <w:fldChar w:fldCharType="end"/>
        </w:r>
      </w:hyperlink>
    </w:p>
    <w:p w14:paraId="1032312A" w14:textId="4C4516EE" w:rsidR="008D22E5" w:rsidRDefault="00000000">
      <w:pPr>
        <w:pStyle w:val="TOC1"/>
        <w:rPr>
          <w:rFonts w:asciiTheme="minorHAnsi" w:hAnsiTheme="minorHAnsi"/>
          <w:noProof/>
          <w:szCs w:val="22"/>
        </w:rPr>
      </w:pPr>
      <w:hyperlink w:anchor="_Toc117772443" w:history="1">
        <w:r w:rsidR="008D22E5" w:rsidRPr="000C515E">
          <w:rPr>
            <w:rStyle w:val="Hyperlink"/>
            <w:noProof/>
          </w:rPr>
          <w:t>Global Requirements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_Toc117772443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6</w:t>
        </w:r>
        <w:r w:rsidR="008D22E5">
          <w:rPr>
            <w:noProof/>
            <w:webHidden/>
          </w:rPr>
          <w:fldChar w:fldCharType="end"/>
        </w:r>
      </w:hyperlink>
    </w:p>
    <w:p w14:paraId="5FF45AB8" w14:textId="118D9902" w:rsidR="008D22E5" w:rsidRDefault="008D22E5">
      <w:pPr>
        <w:pStyle w:val="TOC2"/>
        <w:rPr>
          <w:rFonts w:asciiTheme="minorHAnsi" w:hAnsiTheme="minorHAnsi"/>
          <w:noProof/>
          <w:szCs w:val="22"/>
        </w:rPr>
      </w:pPr>
    </w:p>
    <w:p w14:paraId="3C4935E9" w14:textId="58379B5D" w:rsidR="008D22E5" w:rsidRDefault="00000000">
      <w:pPr>
        <w:pStyle w:val="TOC1"/>
        <w:rPr>
          <w:rFonts w:asciiTheme="minorHAnsi" w:hAnsiTheme="minorHAnsi"/>
          <w:noProof/>
          <w:szCs w:val="22"/>
        </w:rPr>
      </w:pPr>
      <w:hyperlink w:anchor="_Toc117772471" w:history="1">
        <w:r w:rsidR="008D22E5" w:rsidRPr="000C515E">
          <w:rPr>
            <w:rStyle w:val="Hyperlink"/>
            <w:noProof/>
          </w:rPr>
          <w:t>Appendix A: Key Acronym Definitions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_Toc117772471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1</w:t>
        </w:r>
        <w:r w:rsidR="008D22E5">
          <w:rPr>
            <w:noProof/>
            <w:webHidden/>
          </w:rPr>
          <w:fldChar w:fldCharType="end"/>
        </w:r>
      </w:hyperlink>
    </w:p>
    <w:p w14:paraId="5FA60927" w14:textId="68501BFE" w:rsidR="008D22E5" w:rsidRDefault="00000000">
      <w:pPr>
        <w:pStyle w:val="TOC1"/>
        <w:rPr>
          <w:rFonts w:asciiTheme="minorHAnsi" w:hAnsiTheme="minorHAnsi"/>
          <w:noProof/>
          <w:szCs w:val="22"/>
        </w:rPr>
      </w:pPr>
      <w:hyperlink w:anchor="_Toc117772472" w:history="1">
        <w:r w:rsidR="008D22E5" w:rsidRPr="000C515E">
          <w:rPr>
            <w:rStyle w:val="Hyperlink"/>
            <w:noProof/>
          </w:rPr>
          <w:t>Appendix B : Release 2 Rules</w:t>
        </w:r>
        <w:r w:rsidR="008D22E5">
          <w:rPr>
            <w:noProof/>
            <w:webHidden/>
          </w:rPr>
          <w:tab/>
        </w:r>
        <w:r w:rsidR="008D22E5">
          <w:rPr>
            <w:noProof/>
            <w:webHidden/>
          </w:rPr>
          <w:fldChar w:fldCharType="begin"/>
        </w:r>
        <w:r w:rsidR="008D22E5">
          <w:rPr>
            <w:noProof/>
            <w:webHidden/>
          </w:rPr>
          <w:instrText xml:space="preserve"> PAGEREF _Toc117772472 \h </w:instrText>
        </w:r>
        <w:r w:rsidR="008D22E5">
          <w:rPr>
            <w:noProof/>
            <w:webHidden/>
          </w:rPr>
        </w:r>
        <w:r w:rsidR="008D22E5">
          <w:rPr>
            <w:noProof/>
            <w:webHidden/>
          </w:rPr>
          <w:fldChar w:fldCharType="separate"/>
        </w:r>
        <w:r w:rsidR="008D22E5">
          <w:rPr>
            <w:noProof/>
            <w:webHidden/>
          </w:rPr>
          <w:t>1</w:t>
        </w:r>
        <w:r w:rsidR="008D22E5">
          <w:rPr>
            <w:noProof/>
            <w:webHidden/>
          </w:rPr>
          <w:fldChar w:fldCharType="end"/>
        </w:r>
      </w:hyperlink>
    </w:p>
    <w:p w14:paraId="38501FBF" w14:textId="7FBA1161" w:rsidR="004C30F6" w:rsidRDefault="00D86633" w:rsidP="00D60259">
      <w:pPr>
        <w:pStyle w:val="TOC1"/>
      </w:pPr>
      <w:r w:rsidRPr="009C64DB">
        <w:rPr>
          <w:sz w:val="21"/>
          <w:szCs w:val="21"/>
        </w:rPr>
        <w:fldChar w:fldCharType="end"/>
      </w:r>
    </w:p>
    <w:p w14:paraId="74DEC2AB" w14:textId="77777777" w:rsidR="004228A9" w:rsidRPr="00B710AA" w:rsidRDefault="00B710AA" w:rsidP="00B20914">
      <w:pPr>
        <w:pStyle w:val="Heading1"/>
      </w:pPr>
      <w:bookmarkStart w:id="6" w:name="_Toc117772440"/>
      <w:r w:rsidRPr="00B710AA">
        <w:t>Introduction</w:t>
      </w:r>
      <w:bookmarkEnd w:id="6"/>
    </w:p>
    <w:p w14:paraId="20DF039F" w14:textId="2B78C8D5" w:rsidR="001012C0" w:rsidRPr="00F36828" w:rsidRDefault="00A37F73" w:rsidP="0035252A">
      <w:pPr>
        <w:pStyle w:val="BodyText"/>
      </w:pPr>
      <w:r>
        <w:t xml:space="preserve">The purpose of this document is to provide the rules for processing of </w:t>
      </w:r>
      <w:r w:rsidR="001055F5">
        <w:t xml:space="preserve">_________ </w:t>
      </w:r>
      <w:r>
        <w:t xml:space="preserve">and the display of </w:t>
      </w:r>
      <w:r w:rsidR="001055F5">
        <w:t>__________</w:t>
      </w:r>
      <w:r>
        <w:t xml:space="preserve">. This has previously been done via the </w:t>
      </w:r>
      <w:r w:rsidR="001055F5">
        <w:t>_____</w:t>
      </w:r>
      <w:r>
        <w:t xml:space="preserve"> system. </w:t>
      </w:r>
      <w:r w:rsidR="001055F5">
        <w:t>_______</w:t>
      </w:r>
      <w:r>
        <w:t xml:space="preserve"> </w:t>
      </w:r>
      <w:r w:rsidR="002F4235">
        <w:t xml:space="preserve">system </w:t>
      </w:r>
      <w:r>
        <w:t xml:space="preserve">shall be used as a reference for processing </w:t>
      </w:r>
      <w:r w:rsidR="001055F5">
        <w:t>_____</w:t>
      </w:r>
      <w:r>
        <w:t xml:space="preserve"> data but this document provides the requirements for development, testing and implementation.</w:t>
      </w:r>
    </w:p>
    <w:p w14:paraId="269ABB03" w14:textId="0F59F249" w:rsidR="001012C0" w:rsidRPr="00F36828" w:rsidRDefault="001012C0" w:rsidP="0035252A">
      <w:pPr>
        <w:pStyle w:val="BodyText"/>
      </w:pPr>
      <w:r w:rsidRPr="00F36828">
        <w:t xml:space="preserve">This </w:t>
      </w:r>
      <w:r w:rsidR="00A37F73">
        <w:t xml:space="preserve">Technical Specification shall provide the requirements for </w:t>
      </w:r>
      <w:r w:rsidR="001055F5">
        <w:t>______</w:t>
      </w:r>
      <w:r w:rsidR="00A37F73">
        <w:t xml:space="preserve"> rules based upon the </w:t>
      </w:r>
      <w:r w:rsidR="001055F5">
        <w:t xml:space="preserve">_______ </w:t>
      </w:r>
      <w:r w:rsidR="00A37F73">
        <w:t xml:space="preserve">Requirements document for </w:t>
      </w:r>
      <w:r w:rsidR="001055F5">
        <w:t>[Category-1]</w:t>
      </w:r>
      <w:r w:rsidR="00A37F73">
        <w:t xml:space="preserve"> and </w:t>
      </w:r>
      <w:r w:rsidR="001055F5">
        <w:t>[</w:t>
      </w:r>
      <w:r w:rsidR="00A37F73">
        <w:t>C</w:t>
      </w:r>
      <w:r w:rsidR="001055F5">
        <w:t>ategory-2]</w:t>
      </w:r>
      <w:r w:rsidR="00924926">
        <w:t xml:space="preserve"> Requirements.</w:t>
      </w:r>
    </w:p>
    <w:p w14:paraId="19052A2C" w14:textId="77777777" w:rsidR="00E47BDF" w:rsidRPr="00E00FF0" w:rsidRDefault="002C41E2" w:rsidP="00B20914">
      <w:pPr>
        <w:pStyle w:val="Heading1"/>
      </w:pPr>
      <w:bookmarkStart w:id="7" w:name="_Toc101512091"/>
      <w:bookmarkStart w:id="8" w:name="_Toc117772441"/>
      <w:r>
        <w:t>S</w:t>
      </w:r>
      <w:r w:rsidR="002411B0">
        <w:t xml:space="preserve">ystem </w:t>
      </w:r>
      <w:r w:rsidR="002411B0" w:rsidRPr="0035252A">
        <w:t>Overview</w:t>
      </w:r>
      <w:bookmarkEnd w:id="7"/>
      <w:bookmarkEnd w:id="8"/>
    </w:p>
    <w:p w14:paraId="762FA9C8" w14:textId="06BBA72E" w:rsidR="00E47BDF" w:rsidRDefault="00E47BDF" w:rsidP="0035252A">
      <w:pPr>
        <w:pStyle w:val="BodyText"/>
        <w:rPr>
          <w:rFonts w:cstheme="minorHAnsi"/>
        </w:rPr>
      </w:pPr>
      <w:r w:rsidRPr="009C64DB">
        <w:t xml:space="preserve">The functional areas of </w:t>
      </w:r>
      <w:r w:rsidR="001055F5">
        <w:t>[</w:t>
      </w:r>
      <w:r w:rsidR="001055F5">
        <w:rPr>
          <w:rFonts w:cstheme="minorHAnsi"/>
        </w:rPr>
        <w:t>Project Name]</w:t>
      </w:r>
      <w:r w:rsidR="00924926">
        <w:rPr>
          <w:rFonts w:cstheme="minorHAnsi"/>
        </w:rPr>
        <w:t xml:space="preserve"> are:</w:t>
      </w:r>
    </w:p>
    <w:p w14:paraId="418357E1" w14:textId="77777777" w:rsidR="00294931" w:rsidRDefault="00294931" w:rsidP="0035252A">
      <w:pPr>
        <w:pStyle w:val="BodyText"/>
        <w:rPr>
          <w:rFonts w:cstheme="minorHAnsi"/>
        </w:rPr>
      </w:pPr>
    </w:p>
    <w:p w14:paraId="53FAC0E7" w14:textId="77777777" w:rsidR="00294931" w:rsidRPr="009C64DB" w:rsidRDefault="00294931" w:rsidP="0035252A">
      <w:pPr>
        <w:pStyle w:val="BodyText"/>
      </w:pPr>
    </w:p>
    <w:p w14:paraId="4A8F9B8D" w14:textId="77777777" w:rsidR="00D23D6D" w:rsidRDefault="00C300BA" w:rsidP="00B20914">
      <w:pPr>
        <w:pStyle w:val="Heading1"/>
      </w:pPr>
      <w:bookmarkStart w:id="9" w:name="_Toc101512092"/>
      <w:bookmarkStart w:id="10" w:name="_Toc117772442"/>
      <w:r>
        <w:t>Document Scope</w:t>
      </w:r>
      <w:bookmarkEnd w:id="9"/>
      <w:bookmarkEnd w:id="10"/>
    </w:p>
    <w:p w14:paraId="024F4785" w14:textId="0FD16181" w:rsidR="00D23D6D" w:rsidRPr="00924926" w:rsidRDefault="00D23D6D" w:rsidP="0035252A">
      <w:pPr>
        <w:pStyle w:val="BodyText"/>
      </w:pPr>
      <w:bookmarkStart w:id="11" w:name="_Toc700549947"/>
      <w:r w:rsidRPr="00924926">
        <w:t xml:space="preserve">The scope of this document includes </w:t>
      </w:r>
      <w:r w:rsidR="00294931">
        <w:t>[Category</w:t>
      </w:r>
      <w:r w:rsidR="005A569F">
        <w:t>-xx</w:t>
      </w:r>
      <w:r w:rsidR="00294931">
        <w:t>]</w:t>
      </w:r>
      <w:r w:rsidR="00924926" w:rsidRPr="00924926">
        <w:t xml:space="preserve"> rule processing </w:t>
      </w:r>
      <w:r w:rsidRPr="00924926">
        <w:t xml:space="preserve">design for </w:t>
      </w:r>
      <w:r w:rsidR="00D60259" w:rsidRPr="00924926">
        <w:t xml:space="preserve">all </w:t>
      </w:r>
      <w:r w:rsidR="00294931">
        <w:t>[Category</w:t>
      </w:r>
      <w:r w:rsidR="005A569F">
        <w:t>-xx</w:t>
      </w:r>
      <w:r w:rsidR="00294931">
        <w:t xml:space="preserve">] </w:t>
      </w:r>
      <w:r w:rsidR="00924926" w:rsidRPr="00924926">
        <w:t>processing,</w:t>
      </w:r>
      <w:r w:rsidRPr="00924926">
        <w:t xml:space="preserve"> including:</w:t>
      </w:r>
    </w:p>
    <w:p w14:paraId="36775DE2" w14:textId="44E7B87D" w:rsidR="00D60259" w:rsidRDefault="00924926" w:rsidP="0035252A">
      <w:pPr>
        <w:pStyle w:val="List-Bullet"/>
      </w:pPr>
      <w:r>
        <w:t>Release 1:</w:t>
      </w:r>
    </w:p>
    <w:p w14:paraId="089D60AA" w14:textId="7A00668F" w:rsidR="00924926" w:rsidRDefault="00787773" w:rsidP="00924926">
      <w:pPr>
        <w:pStyle w:val="List-Bullet"/>
        <w:numPr>
          <w:ilvl w:val="1"/>
          <w:numId w:val="10"/>
        </w:numPr>
      </w:pPr>
      <w:r>
        <w:t xml:space="preserve">API configuration to facilitate the interface between </w:t>
      </w:r>
      <w:r w:rsidR="00294931">
        <w:t>[System1]</w:t>
      </w:r>
      <w:r>
        <w:t xml:space="preserve"> and </w:t>
      </w:r>
      <w:r w:rsidR="00294931">
        <w:t>[System2]</w:t>
      </w:r>
      <w:r>
        <w:t>.</w:t>
      </w:r>
    </w:p>
    <w:p w14:paraId="7C16EDE1" w14:textId="68314E2E" w:rsidR="00787773" w:rsidRDefault="00787773" w:rsidP="00924926">
      <w:pPr>
        <w:pStyle w:val="List-Bullet"/>
        <w:numPr>
          <w:ilvl w:val="1"/>
          <w:numId w:val="10"/>
        </w:numPr>
      </w:pPr>
      <w:r>
        <w:t xml:space="preserve">Display of </w:t>
      </w:r>
      <w:r w:rsidR="00294931">
        <w:t>[Category</w:t>
      </w:r>
      <w:r w:rsidR="005A569F">
        <w:t>-xx</w:t>
      </w:r>
      <w:r w:rsidR="00294931">
        <w:t>]</w:t>
      </w:r>
      <w:r>
        <w:t xml:space="preserve"> status and dates based of </w:t>
      </w:r>
      <w:r w:rsidR="00294931">
        <w:t>[Category</w:t>
      </w:r>
      <w:r w:rsidR="005A569F">
        <w:t>-xx</w:t>
      </w:r>
      <w:r w:rsidR="00294931">
        <w:t>]</w:t>
      </w:r>
      <w:r>
        <w:t xml:space="preserve"> rules.</w:t>
      </w:r>
    </w:p>
    <w:p w14:paraId="5D931CB2" w14:textId="4AC54A8B" w:rsidR="00787773" w:rsidRDefault="00787773" w:rsidP="00924926">
      <w:pPr>
        <w:pStyle w:val="List-Bullet"/>
        <w:numPr>
          <w:ilvl w:val="1"/>
          <w:numId w:val="10"/>
        </w:numPr>
      </w:pPr>
      <w:r>
        <w:t xml:space="preserve">Choice of </w:t>
      </w:r>
      <w:r w:rsidR="00294931">
        <w:t>[Category</w:t>
      </w:r>
      <w:r w:rsidR="005A569F">
        <w:t>-xx</w:t>
      </w:r>
      <w:r w:rsidR="00294931">
        <w:t>]</w:t>
      </w:r>
      <w:r>
        <w:t xml:space="preserve"> schedule between </w:t>
      </w:r>
      <w:r w:rsidR="00294931">
        <w:t>[Category</w:t>
      </w:r>
      <w:r w:rsidR="005A569F">
        <w:t>-xx</w:t>
      </w:r>
      <w:r w:rsidR="00294931">
        <w:t>]</w:t>
      </w:r>
      <w:r>
        <w:t xml:space="preserve"> and </w:t>
      </w:r>
      <w:r w:rsidR="00294931">
        <w:t>[Category</w:t>
      </w:r>
      <w:r w:rsidR="005A569F">
        <w:t>-xx</w:t>
      </w:r>
      <w:r w:rsidR="00294931">
        <w:t>]</w:t>
      </w:r>
      <w:r>
        <w:t>.</w:t>
      </w:r>
    </w:p>
    <w:p w14:paraId="2A18301D" w14:textId="35696A65" w:rsidR="000403E6" w:rsidRDefault="000403E6" w:rsidP="00924926">
      <w:pPr>
        <w:pStyle w:val="List-Bullet"/>
        <w:numPr>
          <w:ilvl w:val="1"/>
          <w:numId w:val="10"/>
        </w:numPr>
      </w:pPr>
      <w:r>
        <w:t>The system shall provide a download report (See DSD for detailed design)</w:t>
      </w:r>
    </w:p>
    <w:p w14:paraId="7ED979F2" w14:textId="4A093786" w:rsidR="00787773" w:rsidRDefault="00787773" w:rsidP="00787773">
      <w:pPr>
        <w:pStyle w:val="List-Bullet"/>
      </w:pPr>
      <w:r>
        <w:t>Release 2:</w:t>
      </w:r>
    </w:p>
    <w:p w14:paraId="5EA3EA31" w14:textId="3D9ED64B" w:rsidR="00787773" w:rsidRPr="00E17CBB" w:rsidRDefault="0046309A" w:rsidP="00787773">
      <w:pPr>
        <w:pStyle w:val="List-Bullet"/>
        <w:numPr>
          <w:ilvl w:val="1"/>
          <w:numId w:val="10"/>
        </w:numPr>
        <w:rPr>
          <w:highlight w:val="cyan"/>
        </w:rPr>
      </w:pPr>
      <w:r>
        <w:rPr>
          <w:highlight w:val="cyan"/>
        </w:rPr>
        <w:t>(FXXX)</w:t>
      </w:r>
      <w:r w:rsidR="000B59B2">
        <w:rPr>
          <w:highlight w:val="cyan"/>
        </w:rPr>
        <w:t xml:space="preserve"> </w:t>
      </w:r>
      <w:r w:rsidR="00787773" w:rsidRPr="00E17CBB">
        <w:rPr>
          <w:highlight w:val="cyan"/>
        </w:rPr>
        <w:t xml:space="preserve">Accommodation of displaying </w:t>
      </w:r>
      <w:r w:rsidR="00294931">
        <w:rPr>
          <w:highlight w:val="cyan"/>
        </w:rPr>
        <w:t>[Requirement1]</w:t>
      </w:r>
      <w:r w:rsidR="00787773" w:rsidRPr="00E17CBB">
        <w:rPr>
          <w:highlight w:val="cyan"/>
        </w:rPr>
        <w:t xml:space="preserve"> as well as their </w:t>
      </w:r>
      <w:r w:rsidR="00294931">
        <w:rPr>
          <w:highlight w:val="cyan"/>
        </w:rPr>
        <w:t>[Sub-Requirement-1]</w:t>
      </w:r>
      <w:r w:rsidR="00787773" w:rsidRPr="00E17CBB">
        <w:rPr>
          <w:highlight w:val="cyan"/>
        </w:rPr>
        <w:t>.</w:t>
      </w:r>
    </w:p>
    <w:p w14:paraId="10657A80" w14:textId="7C0B5192" w:rsidR="00787773" w:rsidRPr="00E17CBB" w:rsidRDefault="002A4F11" w:rsidP="00787773">
      <w:pPr>
        <w:pStyle w:val="List-Bullet"/>
        <w:numPr>
          <w:ilvl w:val="1"/>
          <w:numId w:val="10"/>
        </w:numPr>
        <w:rPr>
          <w:highlight w:val="cyan"/>
        </w:rPr>
      </w:pPr>
      <w:r>
        <w:rPr>
          <w:highlight w:val="cyan"/>
        </w:rPr>
        <w:lastRenderedPageBreak/>
        <w:t>(FXXX)</w:t>
      </w:r>
      <w:r w:rsidR="00787773" w:rsidRPr="00E17CBB">
        <w:rPr>
          <w:highlight w:val="cyan"/>
        </w:rPr>
        <w:t xml:space="preserve">Recorded </w:t>
      </w:r>
      <w:r w:rsidR="00294931">
        <w:rPr>
          <w:highlight w:val="cyan"/>
        </w:rPr>
        <w:t>[Requirement</w:t>
      </w:r>
      <w:r w:rsidR="00294931">
        <w:rPr>
          <w:highlight w:val="cyan"/>
        </w:rPr>
        <w:t>2</w:t>
      </w:r>
      <w:r w:rsidR="00294931">
        <w:rPr>
          <w:highlight w:val="cyan"/>
        </w:rPr>
        <w:t>]</w:t>
      </w:r>
      <w:r w:rsidR="00294931" w:rsidRPr="00E17CBB">
        <w:rPr>
          <w:highlight w:val="cyan"/>
        </w:rPr>
        <w:t xml:space="preserve"> </w:t>
      </w:r>
      <w:r w:rsidR="00787773" w:rsidRPr="00E17CBB">
        <w:rPr>
          <w:highlight w:val="cyan"/>
        </w:rPr>
        <w:t xml:space="preserve">shall be displayed in a table format on </w:t>
      </w:r>
      <w:r w:rsidR="00294931">
        <w:rPr>
          <w:highlight w:val="cyan"/>
        </w:rPr>
        <w:t>[Category</w:t>
      </w:r>
      <w:r w:rsidR="005A569F">
        <w:rPr>
          <w:highlight w:val="cyan"/>
        </w:rPr>
        <w:t>-xx</w:t>
      </w:r>
      <w:r w:rsidR="00294931">
        <w:rPr>
          <w:highlight w:val="cyan"/>
        </w:rPr>
        <w:t>]</w:t>
      </w:r>
      <w:r w:rsidR="00787773" w:rsidRPr="00E17CBB">
        <w:rPr>
          <w:highlight w:val="cyan"/>
        </w:rPr>
        <w:t>History Page (Refer to DSD for table design).</w:t>
      </w:r>
    </w:p>
    <w:p w14:paraId="28DD5747" w14:textId="23A59975" w:rsidR="00A920DD" w:rsidRDefault="00E17CBB" w:rsidP="00787773">
      <w:pPr>
        <w:pStyle w:val="List-Bullet"/>
        <w:numPr>
          <w:ilvl w:val="1"/>
          <w:numId w:val="10"/>
        </w:numPr>
      </w:pPr>
      <w:r w:rsidRPr="00E17CBB">
        <w:rPr>
          <w:highlight w:val="cyan"/>
        </w:rPr>
        <w:t xml:space="preserve">(Pending approval) </w:t>
      </w:r>
      <w:r w:rsidR="00294931">
        <w:rPr>
          <w:highlight w:val="cyan"/>
        </w:rPr>
        <w:t xml:space="preserve">[xxxx] </w:t>
      </w:r>
      <w:r w:rsidRPr="00E17CBB">
        <w:rPr>
          <w:highlight w:val="cyan"/>
        </w:rPr>
        <w:t xml:space="preserve">shall display blank if </w:t>
      </w:r>
      <w:r w:rsidR="00294931">
        <w:rPr>
          <w:highlight w:val="cyan"/>
        </w:rPr>
        <w:t>[Category]</w:t>
      </w:r>
      <w:r w:rsidRPr="00E17CBB">
        <w:rPr>
          <w:highlight w:val="cyan"/>
        </w:rPr>
        <w:t xml:space="preserve">status is for </w:t>
      </w:r>
      <w:r w:rsidR="00294931">
        <w:rPr>
          <w:highlight w:val="cyan"/>
        </w:rPr>
        <w:t>[xxxxx]</w:t>
      </w:r>
      <w:r w:rsidRPr="00E17CBB">
        <w:rPr>
          <w:highlight w:val="cyan"/>
        </w:rPr>
        <w:t xml:space="preserve"> schedule.</w:t>
      </w:r>
    </w:p>
    <w:p w14:paraId="263A1D54" w14:textId="72EBF4B5" w:rsidR="000403E6" w:rsidRDefault="000403E6" w:rsidP="000403E6">
      <w:pPr>
        <w:pStyle w:val="List-Bullet"/>
      </w:pPr>
      <w:r>
        <w:t>Release 3:</w:t>
      </w:r>
    </w:p>
    <w:p w14:paraId="6117BC50" w14:textId="22FCD301" w:rsidR="000403E6" w:rsidRDefault="000403E6" w:rsidP="009902F7">
      <w:pPr>
        <w:pStyle w:val="List-Bullet"/>
        <w:numPr>
          <w:ilvl w:val="1"/>
          <w:numId w:val="10"/>
        </w:numPr>
      </w:pPr>
      <w:r>
        <w:t>Schedule to be displayed upon demand of the end user.</w:t>
      </w:r>
    </w:p>
    <w:p w14:paraId="709548CC" w14:textId="1386C34D" w:rsidR="000403E6" w:rsidRDefault="182ABE38" w:rsidP="00B20914">
      <w:pPr>
        <w:pStyle w:val="Heading1"/>
      </w:pPr>
      <w:bookmarkStart w:id="12" w:name="_Toc117772443"/>
      <w:r>
        <w:t>Global</w:t>
      </w:r>
      <w:r w:rsidR="000403E6">
        <w:t xml:space="preserve"> Requirements</w:t>
      </w:r>
      <w:bookmarkEnd w:id="12"/>
    </w:p>
    <w:p w14:paraId="06A666EE" w14:textId="7E0BF605" w:rsidR="000403E6" w:rsidRDefault="00294931" w:rsidP="00B045A8">
      <w:pPr>
        <w:pStyle w:val="Heading2"/>
      </w:pPr>
      <w:bookmarkStart w:id="13" w:name="_Toc117772444"/>
      <w:r>
        <w:t>[</w:t>
      </w:r>
      <w:r>
        <w:t>Requirement</w:t>
      </w:r>
      <w:r>
        <w:t>1]</w:t>
      </w:r>
      <w:r w:rsidR="000403E6">
        <w:t>:</w:t>
      </w:r>
      <w:bookmarkEnd w:id="13"/>
    </w:p>
    <w:p w14:paraId="34859626" w14:textId="77777777" w:rsidR="00294931" w:rsidRDefault="00294931" w:rsidP="00294931"/>
    <w:p w14:paraId="45701074" w14:textId="77777777" w:rsidR="00294931" w:rsidRDefault="00294931" w:rsidP="00294931"/>
    <w:p w14:paraId="254610A1" w14:textId="77777777" w:rsidR="00294931" w:rsidRPr="000403E6" w:rsidRDefault="00294931" w:rsidP="00294931"/>
    <w:p w14:paraId="70746B92" w14:textId="7404109C" w:rsidR="000403E6" w:rsidRDefault="00294931" w:rsidP="00B20914">
      <w:pPr>
        <w:pStyle w:val="Heading2"/>
      </w:pPr>
      <w:r>
        <w:t>[Requirement</w:t>
      </w:r>
      <w:r>
        <w:t>2</w:t>
      </w:r>
      <w:r>
        <w:t>]:</w:t>
      </w:r>
    </w:p>
    <w:p w14:paraId="0A01B703" w14:textId="77777777" w:rsidR="00294931" w:rsidRDefault="00294931" w:rsidP="000403E6">
      <w:pPr>
        <w:rPr>
          <w:bCs/>
        </w:rPr>
      </w:pPr>
    </w:p>
    <w:p w14:paraId="08BF4359" w14:textId="77777777" w:rsidR="00294931" w:rsidRDefault="00294931" w:rsidP="000403E6">
      <w:pPr>
        <w:rPr>
          <w:bCs/>
        </w:rPr>
      </w:pPr>
    </w:p>
    <w:p w14:paraId="5E32928C" w14:textId="77777777" w:rsidR="00294931" w:rsidRDefault="00294931" w:rsidP="000403E6">
      <w:pPr>
        <w:rPr>
          <w:bCs/>
        </w:rPr>
      </w:pPr>
    </w:p>
    <w:p w14:paraId="20C2F101" w14:textId="23460145" w:rsidR="004E0AF3" w:rsidRDefault="00294931" w:rsidP="00B20914">
      <w:pPr>
        <w:pStyle w:val="Heading2"/>
      </w:pPr>
      <w:r>
        <w:t>[Requirement</w:t>
      </w:r>
      <w:r>
        <w:t>3</w:t>
      </w:r>
      <w:r>
        <w:t>]:</w:t>
      </w:r>
    </w:p>
    <w:p w14:paraId="5D82670F" w14:textId="2A9E0ABE" w:rsidR="000403E6" w:rsidRPr="000403E6" w:rsidRDefault="000403E6" w:rsidP="000403E6"/>
    <w:p w14:paraId="676263EA" w14:textId="7B48880E" w:rsidR="00787773" w:rsidRPr="00924926" w:rsidRDefault="00787773" w:rsidP="000403E6">
      <w:pPr>
        <w:pStyle w:val="List-Bullet"/>
        <w:numPr>
          <w:ilvl w:val="0"/>
          <w:numId w:val="0"/>
        </w:numPr>
        <w:ind w:left="720" w:hanging="360"/>
      </w:pPr>
    </w:p>
    <w:p w14:paraId="20C66B63" w14:textId="7CCFBD8D" w:rsidR="00966D50" w:rsidRPr="00155122" w:rsidRDefault="00966D50" w:rsidP="00B20914">
      <w:pPr>
        <w:pStyle w:val="Heading1"/>
      </w:pPr>
      <w:bookmarkStart w:id="14" w:name="_Toc117772471"/>
      <w:bookmarkEnd w:id="11"/>
      <w:r w:rsidRPr="00155122">
        <w:t>Appendix A</w:t>
      </w:r>
      <w:r w:rsidR="00A37F73" w:rsidRPr="00155122">
        <w:t>: Key Acronym Definitions</w:t>
      </w:r>
      <w:bookmarkEnd w:id="14"/>
    </w:p>
    <w:p w14:paraId="11744C9B" w14:textId="35ABA1D6" w:rsidR="00A37F73" w:rsidRPr="00155122" w:rsidRDefault="00A37F73" w:rsidP="00A37F73"/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1638"/>
        <w:gridCol w:w="7262"/>
      </w:tblGrid>
      <w:tr w:rsidR="00A37F73" w:rsidRPr="00155122" w14:paraId="3B1DB83E" w14:textId="77777777" w:rsidTr="002A27D3">
        <w:trPr>
          <w:trHeight w:val="33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7EE798" w14:textId="662D7EDD" w:rsidR="00A37F73" w:rsidRPr="00155122" w:rsidRDefault="00A37F73" w:rsidP="002A27D3">
            <w:pPr>
              <w:spacing w:after="0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87859E" w14:textId="48A7BDE9" w:rsidR="00A37F73" w:rsidRPr="00155122" w:rsidRDefault="00A37F73" w:rsidP="002A27D3">
            <w:pPr>
              <w:spacing w:after="0"/>
              <w:rPr>
                <w:rFonts w:ascii="Arial" w:eastAsia="Times New Roman" w:hAnsi="Arial" w:cs="Arial"/>
                <w:sz w:val="20"/>
              </w:rPr>
            </w:pPr>
          </w:p>
        </w:tc>
      </w:tr>
      <w:tr w:rsidR="00A37F73" w:rsidRPr="00155122" w14:paraId="64AF565C" w14:textId="77777777" w:rsidTr="00294931">
        <w:trPr>
          <w:trHeight w:val="33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32050D" w14:textId="24A805DE" w:rsidR="00A37F73" w:rsidRPr="00155122" w:rsidRDefault="00A37F73" w:rsidP="002A27D3">
            <w:pPr>
              <w:spacing w:after="0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F8BE74" w14:textId="7A68E1B6" w:rsidR="00A37F73" w:rsidRPr="00155122" w:rsidRDefault="00A37F73" w:rsidP="002A27D3">
            <w:pPr>
              <w:spacing w:after="0"/>
              <w:rPr>
                <w:rFonts w:ascii="Arial" w:eastAsia="Times New Roman" w:hAnsi="Arial" w:cs="Arial"/>
                <w:sz w:val="20"/>
              </w:rPr>
            </w:pPr>
          </w:p>
        </w:tc>
      </w:tr>
      <w:tr w:rsidR="00A37F73" w:rsidRPr="00155122" w14:paraId="601BD4A7" w14:textId="77777777" w:rsidTr="00294931">
        <w:trPr>
          <w:trHeight w:val="660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90E8AE" w14:textId="61BDA268" w:rsidR="00A37F73" w:rsidRPr="00155122" w:rsidRDefault="00A37F73" w:rsidP="002A27D3">
            <w:pPr>
              <w:spacing w:after="0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B2C36" w14:textId="5CF5EE23" w:rsidR="00A37F73" w:rsidRPr="00155122" w:rsidRDefault="00A37F73" w:rsidP="002A27D3">
            <w:pPr>
              <w:spacing w:after="0"/>
              <w:rPr>
                <w:rFonts w:ascii="Arial" w:eastAsia="Times New Roman" w:hAnsi="Arial" w:cs="Arial"/>
                <w:sz w:val="20"/>
              </w:rPr>
            </w:pPr>
          </w:p>
        </w:tc>
      </w:tr>
    </w:tbl>
    <w:p w14:paraId="146C6C2E" w14:textId="77777777" w:rsidR="00A37F73" w:rsidRDefault="00A37F73" w:rsidP="00A37F73"/>
    <w:p w14:paraId="06722F98" w14:textId="28C031F9" w:rsidR="001652D0" w:rsidRDefault="001652D0" w:rsidP="00B20914">
      <w:pPr>
        <w:pStyle w:val="Heading1"/>
      </w:pPr>
      <w:bookmarkStart w:id="15" w:name="_Toc117772472"/>
      <w:r>
        <w:t>Appendix B : Release 2 Rules</w:t>
      </w:r>
      <w:bookmarkEnd w:id="15"/>
    </w:p>
    <w:p w14:paraId="19D646F5" w14:textId="77777777" w:rsidR="001652D0" w:rsidRDefault="001652D0" w:rsidP="001652D0"/>
    <w:p w14:paraId="06FEB541" w14:textId="773A5478" w:rsidR="001652D0" w:rsidRPr="001652D0" w:rsidRDefault="001652D0" w:rsidP="001652D0">
      <w:r w:rsidRPr="00EA2CE6">
        <w:rPr>
          <w:highlight w:val="cyan"/>
        </w:rPr>
        <w:t>Placeholder</w:t>
      </w:r>
      <w:r w:rsidR="008B328A" w:rsidRPr="00EA2CE6">
        <w:rPr>
          <w:highlight w:val="cyan"/>
        </w:rPr>
        <w:t xml:space="preserve"> Scheduled to talk to the </w:t>
      </w:r>
      <w:r w:rsidR="00294931">
        <w:rPr>
          <w:highlight w:val="cyan"/>
        </w:rPr>
        <w:t>[Client]</w:t>
      </w:r>
      <w:r w:rsidR="008B328A" w:rsidRPr="00EA2CE6">
        <w:rPr>
          <w:highlight w:val="cyan"/>
        </w:rPr>
        <w:t xml:space="preserve"> on </w:t>
      </w:r>
      <w:r w:rsidR="005A569F">
        <w:rPr>
          <w:highlight w:val="cyan"/>
        </w:rPr>
        <w:t>xx</w:t>
      </w:r>
      <w:r w:rsidR="008B328A" w:rsidRPr="00EA2CE6">
        <w:rPr>
          <w:highlight w:val="cyan"/>
        </w:rPr>
        <w:t>/</w:t>
      </w:r>
      <w:r w:rsidR="005A569F">
        <w:rPr>
          <w:highlight w:val="cyan"/>
        </w:rPr>
        <w:t>xx/2024</w:t>
      </w:r>
      <w:r w:rsidR="00EA2CE6" w:rsidRPr="00EA2CE6">
        <w:rPr>
          <w:highlight w:val="cyan"/>
        </w:rPr>
        <w:t xml:space="preserve"> regarding conditional rules and display of dates in the </w:t>
      </w:r>
      <w:r w:rsidR="005A569F">
        <w:rPr>
          <w:highlight w:val="cyan"/>
        </w:rPr>
        <w:t>[Category-xx]</w:t>
      </w:r>
      <w:r w:rsidR="00EA2CE6" w:rsidRPr="00EA2CE6">
        <w:rPr>
          <w:highlight w:val="cyan"/>
        </w:rPr>
        <w:t xml:space="preserve"> schedule</w:t>
      </w:r>
    </w:p>
    <w:sectPr w:rsidR="001652D0" w:rsidRPr="001652D0" w:rsidSect="002936D9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539BE" w14:textId="77777777" w:rsidR="00560671" w:rsidRDefault="00560671">
      <w:pPr>
        <w:spacing w:before="0" w:after="0"/>
      </w:pPr>
      <w:r>
        <w:separator/>
      </w:r>
    </w:p>
  </w:endnote>
  <w:endnote w:type="continuationSeparator" w:id="0">
    <w:p w14:paraId="50D20C32" w14:textId="77777777" w:rsidR="00560671" w:rsidRDefault="00560671">
      <w:pPr>
        <w:spacing w:before="0" w:after="0"/>
      </w:pPr>
      <w:r>
        <w:continuationSeparator/>
      </w:r>
    </w:p>
  </w:endnote>
  <w:endnote w:type="continuationNotice" w:id="1">
    <w:p w14:paraId="758CD666" w14:textId="77777777" w:rsidR="00560671" w:rsidRDefault="0056067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002A3A"/>
      </w:tblBorders>
      <w:tblLook w:val="04A0" w:firstRow="1" w:lastRow="0" w:firstColumn="1" w:lastColumn="0" w:noHBand="0" w:noVBand="1"/>
    </w:tblPr>
    <w:tblGrid>
      <w:gridCol w:w="1754"/>
      <w:gridCol w:w="5359"/>
      <w:gridCol w:w="2247"/>
    </w:tblGrid>
    <w:tr w:rsidR="000653A8" w:rsidRPr="008B65D6" w14:paraId="74E4C45C" w14:textId="77777777" w:rsidTr="00A17737">
      <w:tc>
        <w:tcPr>
          <w:tcW w:w="1752" w:type="dxa"/>
          <w:tcBorders>
            <w:top w:val="single" w:sz="18" w:space="0" w:color="0080BB"/>
          </w:tcBorders>
          <w:shd w:val="clear" w:color="auto" w:fill="auto"/>
        </w:tcPr>
        <w:p w14:paraId="3675EAC2" w14:textId="77777777" w:rsidR="000653A8" w:rsidRPr="008B65D6" w:rsidRDefault="008B1E2D" w:rsidP="007F2BE7">
          <w:pPr>
            <w:pStyle w:val="Footer"/>
            <w:tabs>
              <w:tab w:val="clear" w:pos="4680"/>
              <w:tab w:val="clear" w:pos="9360"/>
            </w:tabs>
            <w:rPr>
              <w:rFonts w:ascii="PT Sans" w:hAnsi="PT Sans"/>
              <w:sz w:val="16"/>
              <w:szCs w:val="16"/>
            </w:rPr>
          </w:pPr>
          <w:r w:rsidRPr="008B65D6">
            <w:rPr>
              <w:rFonts w:ascii="PT Sans" w:hAnsi="PT Sans"/>
              <w:noProof/>
              <w:sz w:val="16"/>
              <w:szCs w:val="16"/>
            </w:rPr>
            <w:drawing>
              <wp:inline distT="0" distB="0" distL="0" distR="0" wp14:anchorId="59F0E8A2" wp14:editId="0A198445">
                <wp:extent cx="800100" cy="19397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831" cy="201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tcBorders>
            <w:top w:val="single" w:sz="18" w:space="0" w:color="0080BB"/>
          </w:tcBorders>
          <w:shd w:val="clear" w:color="auto" w:fill="auto"/>
        </w:tcPr>
        <w:p w14:paraId="64BBD24A" w14:textId="77777777" w:rsidR="000653A8" w:rsidRPr="00C74C01" w:rsidRDefault="000653A8" w:rsidP="00C74C01">
          <w:pPr>
            <w:pStyle w:val="Footer"/>
            <w:jc w:val="center"/>
          </w:pPr>
          <w:r w:rsidRPr="00C74C01">
            <w:t xml:space="preserve">Page </w:t>
          </w:r>
          <w:r w:rsidRPr="00C74C01">
            <w:fldChar w:fldCharType="begin"/>
          </w:r>
          <w:r w:rsidRPr="00C74C01">
            <w:instrText xml:space="preserve"> PAGE </w:instrText>
          </w:r>
          <w:r w:rsidRPr="00C74C01">
            <w:fldChar w:fldCharType="separate"/>
          </w:r>
          <w:r w:rsidRPr="00C74C01">
            <w:t>4</w:t>
          </w:r>
          <w:r w:rsidRPr="00C74C01">
            <w:fldChar w:fldCharType="end"/>
          </w:r>
          <w:r w:rsidRPr="00C74C01"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Pr="00C74C01">
            <w:t>4</w:t>
          </w:r>
          <w:r>
            <w:fldChar w:fldCharType="end"/>
          </w:r>
        </w:p>
      </w:tc>
      <w:tc>
        <w:tcPr>
          <w:tcW w:w="2245" w:type="dxa"/>
          <w:tcBorders>
            <w:top w:val="single" w:sz="18" w:space="0" w:color="0080BB"/>
          </w:tcBorders>
          <w:shd w:val="clear" w:color="auto" w:fill="auto"/>
        </w:tcPr>
        <w:p w14:paraId="147F5B78" w14:textId="77777777" w:rsidR="000653A8" w:rsidRPr="00C74C01" w:rsidRDefault="000653A8" w:rsidP="00C74C01">
          <w:pPr>
            <w:pStyle w:val="Footer"/>
            <w:ind w:left="790"/>
          </w:pPr>
          <w:r w:rsidRPr="00C74C01">
            <w:t>Version 0.[x]</w:t>
          </w:r>
        </w:p>
      </w:tc>
    </w:tr>
  </w:tbl>
  <w:p w14:paraId="074DFF5A" w14:textId="77777777" w:rsidR="007F2BE7" w:rsidRDefault="007F2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DF4F02" w14:paraId="4489CA86" w14:textId="77777777" w:rsidTr="008C0332">
      <w:tc>
        <w:tcPr>
          <w:tcW w:w="3120" w:type="dxa"/>
        </w:tcPr>
        <w:p w14:paraId="273404FD" w14:textId="77777777" w:rsidR="5BDF4F02" w:rsidRDefault="5BDF4F02" w:rsidP="00B17779">
          <w:pPr>
            <w:pStyle w:val="Header"/>
            <w:ind w:left="-115"/>
          </w:pPr>
        </w:p>
      </w:tc>
      <w:tc>
        <w:tcPr>
          <w:tcW w:w="3120" w:type="dxa"/>
        </w:tcPr>
        <w:p w14:paraId="11B02A1E" w14:textId="77777777" w:rsidR="5BDF4F02" w:rsidRDefault="5BDF4F02" w:rsidP="00B17779">
          <w:pPr>
            <w:pStyle w:val="Header"/>
            <w:jc w:val="center"/>
          </w:pPr>
        </w:p>
      </w:tc>
      <w:tc>
        <w:tcPr>
          <w:tcW w:w="3120" w:type="dxa"/>
        </w:tcPr>
        <w:p w14:paraId="2E4C69F6" w14:textId="77777777" w:rsidR="5BDF4F02" w:rsidRDefault="5BDF4F02" w:rsidP="00B17779">
          <w:pPr>
            <w:pStyle w:val="Header"/>
            <w:ind w:right="-115"/>
            <w:jc w:val="right"/>
          </w:pPr>
        </w:p>
      </w:tc>
    </w:tr>
  </w:tbl>
  <w:p w14:paraId="752B4D72" w14:textId="77777777" w:rsidR="5BDF4F02" w:rsidRDefault="5BDF4F02" w:rsidP="008C03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FF6600"/>
      </w:tblBorders>
      <w:tblLook w:val="04A0" w:firstRow="1" w:lastRow="0" w:firstColumn="1" w:lastColumn="0" w:noHBand="0" w:noVBand="1"/>
    </w:tblPr>
    <w:tblGrid>
      <w:gridCol w:w="3489"/>
      <w:gridCol w:w="6480"/>
      <w:gridCol w:w="2991"/>
    </w:tblGrid>
    <w:tr w:rsidR="009C3901" w:rsidRPr="008B65D6" w14:paraId="32132AF1" w14:textId="77777777" w:rsidTr="00CE1098">
      <w:tc>
        <w:tcPr>
          <w:tcW w:w="2520" w:type="dxa"/>
          <w:tcBorders>
            <w:top w:val="single" w:sz="18" w:space="0" w:color="0080BB"/>
          </w:tcBorders>
          <w:shd w:val="clear" w:color="auto" w:fill="auto"/>
        </w:tcPr>
        <w:p w14:paraId="6A8A85A4" w14:textId="6546129E" w:rsidR="002B6233" w:rsidRPr="008B65D6" w:rsidRDefault="002B6233" w:rsidP="007F2BE7">
          <w:pPr>
            <w:pStyle w:val="Footer"/>
            <w:tabs>
              <w:tab w:val="clear" w:pos="4680"/>
              <w:tab w:val="clear" w:pos="9360"/>
            </w:tabs>
            <w:rPr>
              <w:rFonts w:ascii="PT Sans" w:hAnsi="PT Sans"/>
              <w:sz w:val="16"/>
              <w:szCs w:val="16"/>
            </w:rPr>
          </w:pPr>
        </w:p>
      </w:tc>
      <w:tc>
        <w:tcPr>
          <w:tcW w:w="4680" w:type="dxa"/>
          <w:tcBorders>
            <w:top w:val="single" w:sz="18" w:space="0" w:color="0080BB"/>
          </w:tcBorders>
          <w:shd w:val="clear" w:color="auto" w:fill="auto"/>
        </w:tcPr>
        <w:p w14:paraId="5F35CA08" w14:textId="77777777" w:rsidR="002B6233" w:rsidRPr="0006333F" w:rsidRDefault="002B6233" w:rsidP="0006333F">
          <w:pPr>
            <w:pStyle w:val="Footer"/>
            <w:jc w:val="center"/>
          </w:pPr>
          <w:r w:rsidRPr="0006333F">
            <w:t xml:space="preserve">Page </w:t>
          </w:r>
          <w:r w:rsidRPr="0006333F">
            <w:fldChar w:fldCharType="begin"/>
          </w:r>
          <w:r w:rsidRPr="0006333F">
            <w:instrText xml:space="preserve"> PAGE </w:instrText>
          </w:r>
          <w:r w:rsidRPr="0006333F">
            <w:fldChar w:fldCharType="separate"/>
          </w:r>
          <w:r w:rsidRPr="0006333F">
            <w:t>4</w:t>
          </w:r>
          <w:r w:rsidRPr="0006333F">
            <w:fldChar w:fldCharType="end"/>
          </w:r>
          <w:r w:rsidRPr="0006333F"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Pr="0006333F">
            <w:t>4</w:t>
          </w:r>
          <w:r>
            <w:fldChar w:fldCharType="end"/>
          </w:r>
        </w:p>
      </w:tc>
      <w:tc>
        <w:tcPr>
          <w:tcW w:w="2160" w:type="dxa"/>
          <w:tcBorders>
            <w:top w:val="single" w:sz="18" w:space="0" w:color="0080BB"/>
          </w:tcBorders>
          <w:shd w:val="clear" w:color="auto" w:fill="auto"/>
        </w:tcPr>
        <w:p w14:paraId="2D946C80" w14:textId="4A4E48EC" w:rsidR="002B6233" w:rsidRPr="0006333F" w:rsidRDefault="002B6233" w:rsidP="0006333F">
          <w:pPr>
            <w:pStyle w:val="Footer"/>
            <w:ind w:left="1170"/>
          </w:pPr>
          <w:r w:rsidRPr="0006333F">
            <w:t xml:space="preserve">Version </w:t>
          </w:r>
          <w:r w:rsidR="0099542F">
            <w:t>A.1</w:t>
          </w:r>
        </w:p>
      </w:tc>
    </w:tr>
  </w:tbl>
  <w:p w14:paraId="24631B1F" w14:textId="77777777" w:rsidR="002B6233" w:rsidRDefault="002B6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8EB7D" w14:textId="77777777" w:rsidR="00560671" w:rsidRDefault="00560671">
      <w:pPr>
        <w:spacing w:before="0" w:after="0"/>
      </w:pPr>
      <w:r>
        <w:separator/>
      </w:r>
    </w:p>
  </w:footnote>
  <w:footnote w:type="continuationSeparator" w:id="0">
    <w:p w14:paraId="77DE9D03" w14:textId="77777777" w:rsidR="00560671" w:rsidRDefault="00560671">
      <w:pPr>
        <w:spacing w:before="0" w:after="0"/>
      </w:pPr>
      <w:r>
        <w:continuationSeparator/>
      </w:r>
    </w:p>
  </w:footnote>
  <w:footnote w:type="continuationNotice" w:id="1">
    <w:p w14:paraId="077489CB" w14:textId="77777777" w:rsidR="00560671" w:rsidRDefault="0056067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FF6600"/>
      </w:tblBorders>
      <w:tblLook w:val="04A0" w:firstRow="1" w:lastRow="0" w:firstColumn="1" w:lastColumn="0" w:noHBand="0" w:noVBand="1"/>
    </w:tblPr>
    <w:tblGrid>
      <w:gridCol w:w="4770"/>
      <w:gridCol w:w="236"/>
      <w:gridCol w:w="4354"/>
    </w:tblGrid>
    <w:tr w:rsidR="00F36828" w:rsidRPr="00F36828" w14:paraId="20B39BD4" w14:textId="77777777" w:rsidTr="003B7494">
      <w:tc>
        <w:tcPr>
          <w:tcW w:w="4770" w:type="dxa"/>
          <w:tcBorders>
            <w:bottom w:val="nil"/>
          </w:tcBorders>
          <w:shd w:val="clear" w:color="auto" w:fill="auto"/>
        </w:tcPr>
        <w:p w14:paraId="220D8225" w14:textId="77777777" w:rsidR="00471864" w:rsidRPr="00C74C01" w:rsidRDefault="007504AA" w:rsidP="00C74C01">
          <w:pPr>
            <w:pStyle w:val="Header"/>
            <w:rPr>
              <w:highlight w:val="yellow"/>
            </w:rPr>
          </w:pPr>
          <w:r w:rsidRPr="00C74C01">
            <w:rPr>
              <w:highlight w:val="yellow"/>
            </w:rPr>
            <w:t>[Client Name]</w:t>
          </w:r>
        </w:p>
      </w:tc>
      <w:tc>
        <w:tcPr>
          <w:tcW w:w="236" w:type="dxa"/>
          <w:tcBorders>
            <w:bottom w:val="nil"/>
          </w:tcBorders>
        </w:tcPr>
        <w:p w14:paraId="7B46886D" w14:textId="77777777" w:rsidR="00471864" w:rsidRPr="00F36828" w:rsidRDefault="00471864" w:rsidP="00471864">
          <w:pPr>
            <w:pStyle w:val="Header"/>
            <w:jc w:val="right"/>
            <w:rPr>
              <w:rFonts w:ascii="PT Sans" w:hAnsi="PT Sans"/>
              <w:sz w:val="16"/>
              <w:szCs w:val="16"/>
            </w:rPr>
          </w:pPr>
        </w:p>
      </w:tc>
      <w:tc>
        <w:tcPr>
          <w:tcW w:w="4354" w:type="dxa"/>
          <w:tcBorders>
            <w:bottom w:val="nil"/>
          </w:tcBorders>
          <w:shd w:val="clear" w:color="auto" w:fill="auto"/>
        </w:tcPr>
        <w:p w14:paraId="5BECA645" w14:textId="77777777" w:rsidR="00471864" w:rsidRPr="00F36828" w:rsidRDefault="00471864" w:rsidP="00471864">
          <w:pPr>
            <w:pStyle w:val="Header"/>
            <w:jc w:val="right"/>
            <w:rPr>
              <w:rFonts w:ascii="PT Sans" w:hAnsi="PT Sans"/>
              <w:sz w:val="16"/>
              <w:szCs w:val="16"/>
            </w:rPr>
          </w:pPr>
        </w:p>
      </w:tc>
    </w:tr>
    <w:tr w:rsidR="00F36828" w:rsidRPr="00F36828" w14:paraId="1A72FE8A" w14:textId="77777777" w:rsidTr="003B7494">
      <w:trPr>
        <w:trHeight w:val="80"/>
      </w:trPr>
      <w:tc>
        <w:tcPr>
          <w:tcW w:w="4770" w:type="dxa"/>
          <w:tcBorders>
            <w:bottom w:val="single" w:sz="18" w:space="0" w:color="0080BB"/>
          </w:tcBorders>
          <w:shd w:val="clear" w:color="auto" w:fill="auto"/>
        </w:tcPr>
        <w:p w14:paraId="256DEA09" w14:textId="77777777" w:rsidR="00471864" w:rsidRPr="00C74C01" w:rsidRDefault="007504AA" w:rsidP="00C74C01">
          <w:pPr>
            <w:pStyle w:val="Header"/>
            <w:rPr>
              <w:highlight w:val="yellow"/>
            </w:rPr>
          </w:pPr>
          <w:r w:rsidRPr="00C74C01">
            <w:rPr>
              <w:highlight w:val="yellow"/>
            </w:rPr>
            <w:t>[Project Name]</w:t>
          </w:r>
        </w:p>
      </w:tc>
      <w:tc>
        <w:tcPr>
          <w:tcW w:w="236" w:type="dxa"/>
          <w:tcBorders>
            <w:bottom w:val="single" w:sz="18" w:space="0" w:color="0080BB"/>
          </w:tcBorders>
        </w:tcPr>
        <w:p w14:paraId="04B822D4" w14:textId="77777777" w:rsidR="00471864" w:rsidRPr="00F36828" w:rsidRDefault="00471864" w:rsidP="00471864">
          <w:pPr>
            <w:pStyle w:val="Header"/>
            <w:rPr>
              <w:rFonts w:ascii="PT Sans" w:hAnsi="PT Sans"/>
              <w:sz w:val="16"/>
              <w:szCs w:val="16"/>
            </w:rPr>
          </w:pPr>
        </w:p>
      </w:tc>
      <w:tc>
        <w:tcPr>
          <w:tcW w:w="4354" w:type="dxa"/>
          <w:tcBorders>
            <w:bottom w:val="single" w:sz="18" w:space="0" w:color="0080BB"/>
          </w:tcBorders>
          <w:shd w:val="clear" w:color="auto" w:fill="auto"/>
        </w:tcPr>
        <w:p w14:paraId="271CE467" w14:textId="77777777" w:rsidR="00471864" w:rsidRPr="00C74C01" w:rsidRDefault="007504AA" w:rsidP="00C74C01">
          <w:pPr>
            <w:pStyle w:val="Header"/>
          </w:pPr>
          <w:r w:rsidRPr="00C74C01">
            <w:rPr>
              <w:highlight w:val="yellow"/>
            </w:rPr>
            <w:t>[Module/Application]</w:t>
          </w:r>
          <w:r w:rsidR="7390F5D1" w:rsidRPr="00C74C01">
            <w:t xml:space="preserve"> </w:t>
          </w:r>
          <w:r w:rsidR="006A668E" w:rsidRPr="00C74C01">
            <w:t>Detailed System Design</w:t>
          </w:r>
        </w:p>
      </w:tc>
    </w:tr>
  </w:tbl>
  <w:p w14:paraId="489BB3AC" w14:textId="77777777" w:rsidR="007F2BE7" w:rsidRPr="00515C53" w:rsidRDefault="007F2BE7" w:rsidP="007F2BE7">
    <w:pPr>
      <w:pStyle w:val="Header"/>
      <w:rPr>
        <w:rFonts w:ascii="Calibri" w:hAnsi="Calibr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DF4F02" w14:paraId="7802F3B6" w14:textId="77777777" w:rsidTr="008C0332">
      <w:tc>
        <w:tcPr>
          <w:tcW w:w="3120" w:type="dxa"/>
        </w:tcPr>
        <w:p w14:paraId="690912B9" w14:textId="7674AD32" w:rsidR="5BDF4F02" w:rsidRDefault="5BDF4F02" w:rsidP="00B17779">
          <w:pPr>
            <w:pStyle w:val="Header"/>
            <w:ind w:left="-115"/>
          </w:pPr>
        </w:p>
      </w:tc>
      <w:tc>
        <w:tcPr>
          <w:tcW w:w="3120" w:type="dxa"/>
        </w:tcPr>
        <w:p w14:paraId="1C20382C" w14:textId="77777777" w:rsidR="5BDF4F02" w:rsidRDefault="5BDF4F02" w:rsidP="00B17779">
          <w:pPr>
            <w:pStyle w:val="Header"/>
            <w:jc w:val="center"/>
          </w:pPr>
        </w:p>
      </w:tc>
      <w:tc>
        <w:tcPr>
          <w:tcW w:w="3120" w:type="dxa"/>
        </w:tcPr>
        <w:p w14:paraId="1B17B838" w14:textId="77777777" w:rsidR="5BDF4F02" w:rsidRDefault="5BDF4F02" w:rsidP="00B17779">
          <w:pPr>
            <w:pStyle w:val="Header"/>
            <w:ind w:right="-115"/>
            <w:jc w:val="right"/>
          </w:pPr>
        </w:p>
      </w:tc>
    </w:tr>
  </w:tbl>
  <w:p w14:paraId="244C963D" w14:textId="77777777" w:rsidR="5BDF4F02" w:rsidRDefault="5BDF4F02" w:rsidP="008C0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35" w:type="pct"/>
      <w:tblBorders>
        <w:bottom w:val="single" w:sz="18" w:space="0" w:color="FF6600"/>
      </w:tblBorders>
      <w:tblLook w:val="04A0" w:firstRow="1" w:lastRow="0" w:firstColumn="1" w:lastColumn="0" w:noHBand="0" w:noVBand="1"/>
    </w:tblPr>
    <w:tblGrid>
      <w:gridCol w:w="4927"/>
      <w:gridCol w:w="254"/>
      <w:gridCol w:w="4245"/>
    </w:tblGrid>
    <w:tr w:rsidR="002B6233" w:rsidRPr="0006333F" w14:paraId="068ED172" w14:textId="77777777" w:rsidTr="00023040">
      <w:tc>
        <w:tcPr>
          <w:tcW w:w="6930" w:type="dxa"/>
          <w:tcBorders>
            <w:bottom w:val="nil"/>
          </w:tcBorders>
          <w:shd w:val="clear" w:color="auto" w:fill="auto"/>
        </w:tcPr>
        <w:p w14:paraId="0DFBDDD4" w14:textId="13E749C4" w:rsidR="002B6233" w:rsidRPr="00A454C3" w:rsidRDefault="001055F5" w:rsidP="0006333F">
          <w:pPr>
            <w:pStyle w:val="Header"/>
          </w:pPr>
          <w:r>
            <w:t>[Name of the Client]</w:t>
          </w:r>
        </w:p>
      </w:tc>
      <w:tc>
        <w:tcPr>
          <w:tcW w:w="270" w:type="dxa"/>
          <w:tcBorders>
            <w:bottom w:val="nil"/>
          </w:tcBorders>
        </w:tcPr>
        <w:p w14:paraId="1279BB93" w14:textId="77777777" w:rsidR="002B6233" w:rsidRPr="00A454C3" w:rsidRDefault="002B6233" w:rsidP="0006333F">
          <w:pPr>
            <w:pStyle w:val="Header"/>
          </w:pPr>
        </w:p>
      </w:tc>
      <w:tc>
        <w:tcPr>
          <w:tcW w:w="5851" w:type="dxa"/>
          <w:tcBorders>
            <w:bottom w:val="nil"/>
          </w:tcBorders>
          <w:shd w:val="clear" w:color="auto" w:fill="auto"/>
        </w:tcPr>
        <w:p w14:paraId="631DBAA9" w14:textId="77777777" w:rsidR="002B6233" w:rsidRPr="00A454C3" w:rsidRDefault="002B6233" w:rsidP="0006333F">
          <w:pPr>
            <w:pStyle w:val="Header"/>
          </w:pPr>
        </w:p>
      </w:tc>
    </w:tr>
    <w:tr w:rsidR="002B6233" w:rsidRPr="0006333F" w14:paraId="59FC0159" w14:textId="77777777" w:rsidTr="00023040">
      <w:tc>
        <w:tcPr>
          <w:tcW w:w="6930" w:type="dxa"/>
          <w:tcBorders>
            <w:top w:val="nil"/>
            <w:bottom w:val="single" w:sz="18" w:space="0" w:color="0080BB"/>
          </w:tcBorders>
          <w:shd w:val="clear" w:color="auto" w:fill="auto"/>
        </w:tcPr>
        <w:p w14:paraId="3005B30B" w14:textId="39DC8E05" w:rsidR="002B6233" w:rsidRPr="00A454C3" w:rsidRDefault="001055F5" w:rsidP="0006333F">
          <w:pPr>
            <w:pStyle w:val="Header"/>
          </w:pPr>
          <w:r>
            <w:t>[Project Name]</w:t>
          </w:r>
        </w:p>
      </w:tc>
      <w:tc>
        <w:tcPr>
          <w:tcW w:w="270" w:type="dxa"/>
          <w:tcBorders>
            <w:top w:val="nil"/>
            <w:bottom w:val="single" w:sz="18" w:space="0" w:color="0080BB"/>
          </w:tcBorders>
        </w:tcPr>
        <w:p w14:paraId="65B2826A" w14:textId="77777777" w:rsidR="002B6233" w:rsidRPr="00A454C3" w:rsidRDefault="002B6233" w:rsidP="0006333F">
          <w:pPr>
            <w:pStyle w:val="Header"/>
          </w:pPr>
        </w:p>
      </w:tc>
      <w:tc>
        <w:tcPr>
          <w:tcW w:w="5851" w:type="dxa"/>
          <w:tcBorders>
            <w:top w:val="nil"/>
            <w:bottom w:val="single" w:sz="18" w:space="0" w:color="0080BB"/>
          </w:tcBorders>
          <w:shd w:val="clear" w:color="auto" w:fill="auto"/>
        </w:tcPr>
        <w:p w14:paraId="0C41F90C" w14:textId="7FDCA6B5" w:rsidR="002B6233" w:rsidRPr="00A454C3" w:rsidRDefault="001055F5" w:rsidP="0006333F">
          <w:pPr>
            <w:pStyle w:val="Header"/>
          </w:pPr>
          <w:r>
            <w:t>[Project Name]</w:t>
          </w:r>
          <w:r w:rsidR="00A454C3" w:rsidRPr="00A454C3">
            <w:t xml:space="preserve"> Technical Spec</w:t>
          </w:r>
        </w:p>
      </w:tc>
    </w:tr>
  </w:tbl>
  <w:p w14:paraId="33CC91D1" w14:textId="77777777" w:rsidR="002B6233" w:rsidRPr="00515C53" w:rsidRDefault="002B6233" w:rsidP="007F2BE7">
    <w:pPr>
      <w:pStyle w:val="Header"/>
      <w:rPr>
        <w:rFonts w:ascii="Calibri" w:hAnsi="Calibr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EC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F14F02"/>
    <w:multiLevelType w:val="multilevel"/>
    <w:tmpl w:val="8FE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04A61"/>
    <w:multiLevelType w:val="multilevel"/>
    <w:tmpl w:val="5C8A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C7A42"/>
    <w:multiLevelType w:val="hybridMultilevel"/>
    <w:tmpl w:val="286E674A"/>
    <w:lvl w:ilvl="0" w:tplc="06BC995E">
      <w:start w:val="1"/>
      <w:numFmt w:val="bullet"/>
      <w:pStyle w:val="List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8C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74DB5"/>
    <w:multiLevelType w:val="hybridMultilevel"/>
    <w:tmpl w:val="D9F6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40853"/>
    <w:multiLevelType w:val="hybridMultilevel"/>
    <w:tmpl w:val="B50E686A"/>
    <w:lvl w:ilvl="0" w:tplc="42D43756">
      <w:start w:val="1"/>
      <w:numFmt w:val="decimal"/>
      <w:pStyle w:val="List-Numbered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6509A"/>
    <w:multiLevelType w:val="hybridMultilevel"/>
    <w:tmpl w:val="D1240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54291"/>
    <w:multiLevelType w:val="hybridMultilevel"/>
    <w:tmpl w:val="E23CA0BC"/>
    <w:lvl w:ilvl="0" w:tplc="EE8CF998">
      <w:start w:val="1"/>
      <w:numFmt w:val="bullet"/>
      <w:pStyle w:val="List-BulletLevel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2868D4"/>
    <w:multiLevelType w:val="multilevel"/>
    <w:tmpl w:val="FC98F4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FF23831"/>
    <w:multiLevelType w:val="hybridMultilevel"/>
    <w:tmpl w:val="1910E84E"/>
    <w:lvl w:ilvl="0" w:tplc="9942244E">
      <w:start w:val="1"/>
      <w:numFmt w:val="bullet"/>
      <w:pStyle w:val="List-BulletLevel3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4B2FDB"/>
    <w:multiLevelType w:val="multilevel"/>
    <w:tmpl w:val="0FFEFBB4"/>
    <w:lvl w:ilvl="0">
      <w:start w:val="1"/>
      <w:numFmt w:val="decimal"/>
      <w:pStyle w:val="FigureCaption"/>
      <w:lvlText w:val="Figure %1."/>
      <w:lvlJc w:val="left"/>
      <w:pPr>
        <w:ind w:left="360" w:hanging="360"/>
      </w:pPr>
      <w:rPr>
        <w:color w:val="6699CC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AB216FD"/>
    <w:multiLevelType w:val="hybridMultilevel"/>
    <w:tmpl w:val="D1240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22F89"/>
    <w:multiLevelType w:val="hybridMultilevel"/>
    <w:tmpl w:val="D1240100"/>
    <w:lvl w:ilvl="0" w:tplc="A5CC1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FC6785"/>
    <w:multiLevelType w:val="hybridMultilevel"/>
    <w:tmpl w:val="4002E900"/>
    <w:lvl w:ilvl="0" w:tplc="7A8482DC">
      <w:start w:val="1"/>
      <w:numFmt w:val="bullet"/>
      <w:pStyle w:val="List-BulletinNumber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1A1A98"/>
    <w:multiLevelType w:val="hybridMultilevel"/>
    <w:tmpl w:val="EF26216C"/>
    <w:lvl w:ilvl="0" w:tplc="71D21200">
      <w:start w:val="1"/>
      <w:numFmt w:val="lowerLetter"/>
      <w:pStyle w:val="List-Numberingabc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736A3"/>
    <w:multiLevelType w:val="multilevel"/>
    <w:tmpl w:val="7A825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6" w15:restartNumberingAfterBreak="0">
    <w:nsid w:val="7473CE23"/>
    <w:multiLevelType w:val="hybridMultilevel"/>
    <w:tmpl w:val="1076BBC6"/>
    <w:lvl w:ilvl="0" w:tplc="042E9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4C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40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3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CA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9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A8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C1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47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74ACD"/>
    <w:multiLevelType w:val="hybridMultilevel"/>
    <w:tmpl w:val="A736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908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96445436">
    <w:abstractNumId w:val="0"/>
  </w:num>
  <w:num w:numId="2" w16cid:durableId="875241663">
    <w:abstractNumId w:val="2"/>
  </w:num>
  <w:num w:numId="3" w16cid:durableId="19463825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76019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00349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27038551">
    <w:abstractNumId w:val="12"/>
  </w:num>
  <w:num w:numId="7" w16cid:durableId="1487895921">
    <w:abstractNumId w:val="10"/>
  </w:num>
  <w:num w:numId="8" w16cid:durableId="438380795">
    <w:abstractNumId w:val="11"/>
  </w:num>
  <w:num w:numId="9" w16cid:durableId="1677538613">
    <w:abstractNumId w:val="6"/>
  </w:num>
  <w:num w:numId="10" w16cid:durableId="2022273711">
    <w:abstractNumId w:val="3"/>
  </w:num>
  <w:num w:numId="11" w16cid:durableId="1941452955">
    <w:abstractNumId w:val="13"/>
  </w:num>
  <w:num w:numId="12" w16cid:durableId="1622297154">
    <w:abstractNumId w:val="5"/>
  </w:num>
  <w:num w:numId="13" w16cid:durableId="463818523">
    <w:abstractNumId w:val="7"/>
  </w:num>
  <w:num w:numId="14" w16cid:durableId="1917743590">
    <w:abstractNumId w:val="1"/>
  </w:num>
  <w:num w:numId="15" w16cid:durableId="1567374358">
    <w:abstractNumId w:val="9"/>
  </w:num>
  <w:num w:numId="16" w16cid:durableId="1758283909">
    <w:abstractNumId w:val="5"/>
    <w:lvlOverride w:ilvl="0">
      <w:startOverride w:val="1"/>
    </w:lvlOverride>
  </w:num>
  <w:num w:numId="17" w16cid:durableId="1514144346">
    <w:abstractNumId w:val="14"/>
  </w:num>
  <w:num w:numId="18" w16cid:durableId="1608810077">
    <w:abstractNumId w:val="5"/>
    <w:lvlOverride w:ilvl="0">
      <w:startOverride w:val="1"/>
    </w:lvlOverride>
  </w:num>
  <w:num w:numId="19" w16cid:durableId="175585758">
    <w:abstractNumId w:val="5"/>
    <w:lvlOverride w:ilvl="0">
      <w:startOverride w:val="1"/>
    </w:lvlOverride>
  </w:num>
  <w:num w:numId="20" w16cid:durableId="812678916">
    <w:abstractNumId w:val="5"/>
    <w:lvlOverride w:ilvl="0">
      <w:startOverride w:val="1"/>
    </w:lvlOverride>
  </w:num>
  <w:num w:numId="21" w16cid:durableId="2110271501">
    <w:abstractNumId w:val="16"/>
  </w:num>
  <w:num w:numId="22" w16cid:durableId="380787009">
    <w:abstractNumId w:val="4"/>
  </w:num>
  <w:num w:numId="23" w16cid:durableId="617176882">
    <w:abstractNumId w:val="17"/>
  </w:num>
  <w:num w:numId="24" w16cid:durableId="826550739">
    <w:abstractNumId w:val="8"/>
  </w:num>
  <w:num w:numId="25" w16cid:durableId="92052552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21"/>
    <w:rsid w:val="00000FDE"/>
    <w:rsid w:val="00001532"/>
    <w:rsid w:val="000017DA"/>
    <w:rsid w:val="00001D9F"/>
    <w:rsid w:val="00002C5A"/>
    <w:rsid w:val="00003145"/>
    <w:rsid w:val="000034D3"/>
    <w:rsid w:val="000036E4"/>
    <w:rsid w:val="000037A5"/>
    <w:rsid w:val="00003BD7"/>
    <w:rsid w:val="00003FCD"/>
    <w:rsid w:val="0000518B"/>
    <w:rsid w:val="00005710"/>
    <w:rsid w:val="000059CA"/>
    <w:rsid w:val="00005B95"/>
    <w:rsid w:val="00005DA5"/>
    <w:rsid w:val="000065B3"/>
    <w:rsid w:val="000066EE"/>
    <w:rsid w:val="000067E3"/>
    <w:rsid w:val="00006D6F"/>
    <w:rsid w:val="00007C7A"/>
    <w:rsid w:val="00010968"/>
    <w:rsid w:val="00010A55"/>
    <w:rsid w:val="00011163"/>
    <w:rsid w:val="0001154F"/>
    <w:rsid w:val="000116A4"/>
    <w:rsid w:val="00011C21"/>
    <w:rsid w:val="00011E1C"/>
    <w:rsid w:val="00012863"/>
    <w:rsid w:val="00013541"/>
    <w:rsid w:val="000135B1"/>
    <w:rsid w:val="00013A58"/>
    <w:rsid w:val="00013E14"/>
    <w:rsid w:val="00013EE4"/>
    <w:rsid w:val="00014091"/>
    <w:rsid w:val="00014312"/>
    <w:rsid w:val="0001439F"/>
    <w:rsid w:val="00014B21"/>
    <w:rsid w:val="0001500F"/>
    <w:rsid w:val="00015041"/>
    <w:rsid w:val="000150E0"/>
    <w:rsid w:val="0001533E"/>
    <w:rsid w:val="000155D1"/>
    <w:rsid w:val="000158AF"/>
    <w:rsid w:val="00015952"/>
    <w:rsid w:val="0001646C"/>
    <w:rsid w:val="000165C8"/>
    <w:rsid w:val="00016631"/>
    <w:rsid w:val="00016C15"/>
    <w:rsid w:val="0001765B"/>
    <w:rsid w:val="0001799E"/>
    <w:rsid w:val="00020EEC"/>
    <w:rsid w:val="00021B5B"/>
    <w:rsid w:val="00022125"/>
    <w:rsid w:val="00023040"/>
    <w:rsid w:val="0002327C"/>
    <w:rsid w:val="00023783"/>
    <w:rsid w:val="000238B7"/>
    <w:rsid w:val="00023E8E"/>
    <w:rsid w:val="0002541B"/>
    <w:rsid w:val="00025811"/>
    <w:rsid w:val="00025863"/>
    <w:rsid w:val="00025D01"/>
    <w:rsid w:val="000263D6"/>
    <w:rsid w:val="00026CCB"/>
    <w:rsid w:val="00026F7E"/>
    <w:rsid w:val="000276D5"/>
    <w:rsid w:val="0002788B"/>
    <w:rsid w:val="00027AC6"/>
    <w:rsid w:val="00027B6D"/>
    <w:rsid w:val="00030521"/>
    <w:rsid w:val="00030BF1"/>
    <w:rsid w:val="00031110"/>
    <w:rsid w:val="00031951"/>
    <w:rsid w:val="0003198F"/>
    <w:rsid w:val="00031A24"/>
    <w:rsid w:val="00031FE2"/>
    <w:rsid w:val="0003313F"/>
    <w:rsid w:val="000337C3"/>
    <w:rsid w:val="00033D59"/>
    <w:rsid w:val="00034CC8"/>
    <w:rsid w:val="00035486"/>
    <w:rsid w:val="00035922"/>
    <w:rsid w:val="00035B86"/>
    <w:rsid w:val="00035C84"/>
    <w:rsid w:val="0003644F"/>
    <w:rsid w:val="00036569"/>
    <w:rsid w:val="0003673C"/>
    <w:rsid w:val="00036A9D"/>
    <w:rsid w:val="0003758F"/>
    <w:rsid w:val="000403E6"/>
    <w:rsid w:val="00040C8E"/>
    <w:rsid w:val="00040EEA"/>
    <w:rsid w:val="00040F0A"/>
    <w:rsid w:val="00041531"/>
    <w:rsid w:val="00041ABE"/>
    <w:rsid w:val="00042222"/>
    <w:rsid w:val="00042276"/>
    <w:rsid w:val="00042A62"/>
    <w:rsid w:val="00042A7D"/>
    <w:rsid w:val="00042ABB"/>
    <w:rsid w:val="00042C39"/>
    <w:rsid w:val="00042EA1"/>
    <w:rsid w:val="000438E7"/>
    <w:rsid w:val="000439F4"/>
    <w:rsid w:val="00043A4C"/>
    <w:rsid w:val="00044158"/>
    <w:rsid w:val="00044C37"/>
    <w:rsid w:val="00045974"/>
    <w:rsid w:val="00046182"/>
    <w:rsid w:val="00046854"/>
    <w:rsid w:val="00046CAE"/>
    <w:rsid w:val="00046EC0"/>
    <w:rsid w:val="00047B32"/>
    <w:rsid w:val="00047F95"/>
    <w:rsid w:val="00050456"/>
    <w:rsid w:val="00050C5E"/>
    <w:rsid w:val="00051AA3"/>
    <w:rsid w:val="00052118"/>
    <w:rsid w:val="0005252D"/>
    <w:rsid w:val="00052592"/>
    <w:rsid w:val="00052E9D"/>
    <w:rsid w:val="00053397"/>
    <w:rsid w:val="00053C08"/>
    <w:rsid w:val="000562F6"/>
    <w:rsid w:val="00056D53"/>
    <w:rsid w:val="000578B0"/>
    <w:rsid w:val="00060458"/>
    <w:rsid w:val="000604A2"/>
    <w:rsid w:val="00060821"/>
    <w:rsid w:val="00060BE9"/>
    <w:rsid w:val="0006179D"/>
    <w:rsid w:val="000620AC"/>
    <w:rsid w:val="0006236F"/>
    <w:rsid w:val="00062B42"/>
    <w:rsid w:val="0006333F"/>
    <w:rsid w:val="00063688"/>
    <w:rsid w:val="00063C29"/>
    <w:rsid w:val="00064102"/>
    <w:rsid w:val="000653A8"/>
    <w:rsid w:val="000655D2"/>
    <w:rsid w:val="000656A5"/>
    <w:rsid w:val="000659F2"/>
    <w:rsid w:val="00065A18"/>
    <w:rsid w:val="000661F6"/>
    <w:rsid w:val="000662BD"/>
    <w:rsid w:val="000666BC"/>
    <w:rsid w:val="00066C41"/>
    <w:rsid w:val="00067254"/>
    <w:rsid w:val="00067479"/>
    <w:rsid w:val="00067503"/>
    <w:rsid w:val="0007069E"/>
    <w:rsid w:val="00070B35"/>
    <w:rsid w:val="00070B3C"/>
    <w:rsid w:val="00070C0E"/>
    <w:rsid w:val="00070CA3"/>
    <w:rsid w:val="00070CC8"/>
    <w:rsid w:val="00070FC3"/>
    <w:rsid w:val="00070FEF"/>
    <w:rsid w:val="00071632"/>
    <w:rsid w:val="000716EC"/>
    <w:rsid w:val="0007171B"/>
    <w:rsid w:val="00071CB3"/>
    <w:rsid w:val="0007221D"/>
    <w:rsid w:val="000723FD"/>
    <w:rsid w:val="00072422"/>
    <w:rsid w:val="000729ED"/>
    <w:rsid w:val="00072CB8"/>
    <w:rsid w:val="00073047"/>
    <w:rsid w:val="00073826"/>
    <w:rsid w:val="000738CC"/>
    <w:rsid w:val="000738DA"/>
    <w:rsid w:val="000738E5"/>
    <w:rsid w:val="00073CB4"/>
    <w:rsid w:val="00073DF8"/>
    <w:rsid w:val="0007400B"/>
    <w:rsid w:val="00074058"/>
    <w:rsid w:val="0007420B"/>
    <w:rsid w:val="00074A2C"/>
    <w:rsid w:val="00074ADC"/>
    <w:rsid w:val="00074B0B"/>
    <w:rsid w:val="00074B63"/>
    <w:rsid w:val="000750CC"/>
    <w:rsid w:val="00075757"/>
    <w:rsid w:val="00076D9D"/>
    <w:rsid w:val="00077A3F"/>
    <w:rsid w:val="00080BDF"/>
    <w:rsid w:val="00080E46"/>
    <w:rsid w:val="00080F55"/>
    <w:rsid w:val="00081A04"/>
    <w:rsid w:val="00081FB1"/>
    <w:rsid w:val="00082D97"/>
    <w:rsid w:val="00082DB5"/>
    <w:rsid w:val="000847D9"/>
    <w:rsid w:val="0008558B"/>
    <w:rsid w:val="00085AAA"/>
    <w:rsid w:val="00085C43"/>
    <w:rsid w:val="000861E4"/>
    <w:rsid w:val="00087447"/>
    <w:rsid w:val="00087527"/>
    <w:rsid w:val="000877A0"/>
    <w:rsid w:val="00090336"/>
    <w:rsid w:val="0009071B"/>
    <w:rsid w:val="00090A8C"/>
    <w:rsid w:val="00090D13"/>
    <w:rsid w:val="000910C0"/>
    <w:rsid w:val="0009114D"/>
    <w:rsid w:val="000915B0"/>
    <w:rsid w:val="00092C2E"/>
    <w:rsid w:val="00092C69"/>
    <w:rsid w:val="00092F96"/>
    <w:rsid w:val="000938F3"/>
    <w:rsid w:val="00094873"/>
    <w:rsid w:val="00094E9F"/>
    <w:rsid w:val="000951C5"/>
    <w:rsid w:val="000954A7"/>
    <w:rsid w:val="000956EB"/>
    <w:rsid w:val="00095A1B"/>
    <w:rsid w:val="00096D34"/>
    <w:rsid w:val="0009773D"/>
    <w:rsid w:val="000977EE"/>
    <w:rsid w:val="00097ECB"/>
    <w:rsid w:val="000A0633"/>
    <w:rsid w:val="000A0F23"/>
    <w:rsid w:val="000A166D"/>
    <w:rsid w:val="000A1CD9"/>
    <w:rsid w:val="000A1D47"/>
    <w:rsid w:val="000A281E"/>
    <w:rsid w:val="000A2C7D"/>
    <w:rsid w:val="000A322B"/>
    <w:rsid w:val="000A3AA5"/>
    <w:rsid w:val="000A3EAC"/>
    <w:rsid w:val="000A49F6"/>
    <w:rsid w:val="000A509A"/>
    <w:rsid w:val="000A5766"/>
    <w:rsid w:val="000A5BCD"/>
    <w:rsid w:val="000A615E"/>
    <w:rsid w:val="000A6820"/>
    <w:rsid w:val="000A6BD4"/>
    <w:rsid w:val="000A7966"/>
    <w:rsid w:val="000B061B"/>
    <w:rsid w:val="000B0866"/>
    <w:rsid w:val="000B0BA3"/>
    <w:rsid w:val="000B0C03"/>
    <w:rsid w:val="000B1420"/>
    <w:rsid w:val="000B1C1C"/>
    <w:rsid w:val="000B1D57"/>
    <w:rsid w:val="000B201F"/>
    <w:rsid w:val="000B21FD"/>
    <w:rsid w:val="000B2457"/>
    <w:rsid w:val="000B2B46"/>
    <w:rsid w:val="000B2D08"/>
    <w:rsid w:val="000B3E62"/>
    <w:rsid w:val="000B480F"/>
    <w:rsid w:val="000B5099"/>
    <w:rsid w:val="000B5840"/>
    <w:rsid w:val="000B59B2"/>
    <w:rsid w:val="000B5F22"/>
    <w:rsid w:val="000B67CB"/>
    <w:rsid w:val="000B6B3B"/>
    <w:rsid w:val="000B7011"/>
    <w:rsid w:val="000B7113"/>
    <w:rsid w:val="000B7150"/>
    <w:rsid w:val="000B744B"/>
    <w:rsid w:val="000B755D"/>
    <w:rsid w:val="000B7EDF"/>
    <w:rsid w:val="000C0582"/>
    <w:rsid w:val="000C0A7B"/>
    <w:rsid w:val="000C0DB1"/>
    <w:rsid w:val="000C1C79"/>
    <w:rsid w:val="000C1EAF"/>
    <w:rsid w:val="000C2721"/>
    <w:rsid w:val="000C2CEF"/>
    <w:rsid w:val="000C39E5"/>
    <w:rsid w:val="000C3B6D"/>
    <w:rsid w:val="000C4540"/>
    <w:rsid w:val="000C462C"/>
    <w:rsid w:val="000C49AE"/>
    <w:rsid w:val="000C5B09"/>
    <w:rsid w:val="000C60DE"/>
    <w:rsid w:val="000C6233"/>
    <w:rsid w:val="000C6E19"/>
    <w:rsid w:val="000D00EE"/>
    <w:rsid w:val="000D070A"/>
    <w:rsid w:val="000D0A68"/>
    <w:rsid w:val="000D1170"/>
    <w:rsid w:val="000D2D26"/>
    <w:rsid w:val="000D3233"/>
    <w:rsid w:val="000D3318"/>
    <w:rsid w:val="000D3A8F"/>
    <w:rsid w:val="000D3DEF"/>
    <w:rsid w:val="000D4246"/>
    <w:rsid w:val="000D4E7A"/>
    <w:rsid w:val="000D5692"/>
    <w:rsid w:val="000D5C1F"/>
    <w:rsid w:val="000D5C93"/>
    <w:rsid w:val="000D6075"/>
    <w:rsid w:val="000D61F8"/>
    <w:rsid w:val="000D6480"/>
    <w:rsid w:val="000D683E"/>
    <w:rsid w:val="000D6BFF"/>
    <w:rsid w:val="000E03E6"/>
    <w:rsid w:val="000E05B9"/>
    <w:rsid w:val="000E07D3"/>
    <w:rsid w:val="000E084C"/>
    <w:rsid w:val="000E107F"/>
    <w:rsid w:val="000E2114"/>
    <w:rsid w:val="000E360D"/>
    <w:rsid w:val="000E3839"/>
    <w:rsid w:val="000E4574"/>
    <w:rsid w:val="000E4D97"/>
    <w:rsid w:val="000E531F"/>
    <w:rsid w:val="000E53D2"/>
    <w:rsid w:val="000E55B2"/>
    <w:rsid w:val="000E625F"/>
    <w:rsid w:val="000E65A9"/>
    <w:rsid w:val="000E661F"/>
    <w:rsid w:val="000E6A82"/>
    <w:rsid w:val="000E6BC2"/>
    <w:rsid w:val="000E6CAA"/>
    <w:rsid w:val="000E6EB6"/>
    <w:rsid w:val="000E7A31"/>
    <w:rsid w:val="000F0223"/>
    <w:rsid w:val="000F067A"/>
    <w:rsid w:val="000F099A"/>
    <w:rsid w:val="000F0FFF"/>
    <w:rsid w:val="000F1074"/>
    <w:rsid w:val="000F1479"/>
    <w:rsid w:val="000F1FAB"/>
    <w:rsid w:val="000F284D"/>
    <w:rsid w:val="000F2AA8"/>
    <w:rsid w:val="000F2D28"/>
    <w:rsid w:val="000F3542"/>
    <w:rsid w:val="000F393B"/>
    <w:rsid w:val="000F3D20"/>
    <w:rsid w:val="000F3EAD"/>
    <w:rsid w:val="000F493F"/>
    <w:rsid w:val="000F4DBA"/>
    <w:rsid w:val="000F4EF0"/>
    <w:rsid w:val="000F54F3"/>
    <w:rsid w:val="000F570A"/>
    <w:rsid w:val="000F6873"/>
    <w:rsid w:val="000F69AB"/>
    <w:rsid w:val="000F6AC0"/>
    <w:rsid w:val="000F6C0B"/>
    <w:rsid w:val="000F7333"/>
    <w:rsid w:val="000F7434"/>
    <w:rsid w:val="001010AA"/>
    <w:rsid w:val="001011A0"/>
    <w:rsid w:val="001012C0"/>
    <w:rsid w:val="00101573"/>
    <w:rsid w:val="00101A55"/>
    <w:rsid w:val="001027C6"/>
    <w:rsid w:val="00104524"/>
    <w:rsid w:val="0010469E"/>
    <w:rsid w:val="001046F0"/>
    <w:rsid w:val="0010478D"/>
    <w:rsid w:val="001055F5"/>
    <w:rsid w:val="0010576A"/>
    <w:rsid w:val="00105873"/>
    <w:rsid w:val="001068A6"/>
    <w:rsid w:val="001069BF"/>
    <w:rsid w:val="00106FD7"/>
    <w:rsid w:val="00107970"/>
    <w:rsid w:val="00107995"/>
    <w:rsid w:val="0011000F"/>
    <w:rsid w:val="001101E2"/>
    <w:rsid w:val="00112175"/>
    <w:rsid w:val="0011268F"/>
    <w:rsid w:val="001128CC"/>
    <w:rsid w:val="00112981"/>
    <w:rsid w:val="00112FC3"/>
    <w:rsid w:val="001132DD"/>
    <w:rsid w:val="0011390E"/>
    <w:rsid w:val="00114090"/>
    <w:rsid w:val="00114554"/>
    <w:rsid w:val="00115A0D"/>
    <w:rsid w:val="001164D3"/>
    <w:rsid w:val="001166FF"/>
    <w:rsid w:val="00116CB2"/>
    <w:rsid w:val="00116D18"/>
    <w:rsid w:val="0011759F"/>
    <w:rsid w:val="00117F3E"/>
    <w:rsid w:val="0012068A"/>
    <w:rsid w:val="00120CAC"/>
    <w:rsid w:val="00120CF0"/>
    <w:rsid w:val="00120E6E"/>
    <w:rsid w:val="00121AA5"/>
    <w:rsid w:val="00121B8A"/>
    <w:rsid w:val="001223B4"/>
    <w:rsid w:val="00122753"/>
    <w:rsid w:val="00122831"/>
    <w:rsid w:val="00122EBB"/>
    <w:rsid w:val="001236D1"/>
    <w:rsid w:val="00123C9B"/>
    <w:rsid w:val="00123E94"/>
    <w:rsid w:val="00123F33"/>
    <w:rsid w:val="00124585"/>
    <w:rsid w:val="001247FB"/>
    <w:rsid w:val="00124E90"/>
    <w:rsid w:val="00124FC4"/>
    <w:rsid w:val="00125070"/>
    <w:rsid w:val="00125408"/>
    <w:rsid w:val="00125781"/>
    <w:rsid w:val="001258C2"/>
    <w:rsid w:val="00125939"/>
    <w:rsid w:val="00125AA0"/>
    <w:rsid w:val="00125CAE"/>
    <w:rsid w:val="00127016"/>
    <w:rsid w:val="00127AC5"/>
    <w:rsid w:val="001305F7"/>
    <w:rsid w:val="00130E59"/>
    <w:rsid w:val="0013118D"/>
    <w:rsid w:val="001316A7"/>
    <w:rsid w:val="001318E1"/>
    <w:rsid w:val="001345C8"/>
    <w:rsid w:val="001348C5"/>
    <w:rsid w:val="00134A8A"/>
    <w:rsid w:val="00134C38"/>
    <w:rsid w:val="00135069"/>
    <w:rsid w:val="001354AE"/>
    <w:rsid w:val="00135C3C"/>
    <w:rsid w:val="00137394"/>
    <w:rsid w:val="00137CA0"/>
    <w:rsid w:val="001402D7"/>
    <w:rsid w:val="00140386"/>
    <w:rsid w:val="001403C9"/>
    <w:rsid w:val="00140509"/>
    <w:rsid w:val="00140DB5"/>
    <w:rsid w:val="00141088"/>
    <w:rsid w:val="00141BCD"/>
    <w:rsid w:val="0014210E"/>
    <w:rsid w:val="0014297F"/>
    <w:rsid w:val="0014351E"/>
    <w:rsid w:val="00143557"/>
    <w:rsid w:val="00143B00"/>
    <w:rsid w:val="00143BAB"/>
    <w:rsid w:val="0014449B"/>
    <w:rsid w:val="00145276"/>
    <w:rsid w:val="00145A2D"/>
    <w:rsid w:val="00146307"/>
    <w:rsid w:val="0014638B"/>
    <w:rsid w:val="00146EA6"/>
    <w:rsid w:val="0014723A"/>
    <w:rsid w:val="00150D6C"/>
    <w:rsid w:val="00151AC1"/>
    <w:rsid w:val="00153286"/>
    <w:rsid w:val="001532AE"/>
    <w:rsid w:val="001537D4"/>
    <w:rsid w:val="00153918"/>
    <w:rsid w:val="00153B42"/>
    <w:rsid w:val="00153C61"/>
    <w:rsid w:val="001540DC"/>
    <w:rsid w:val="00155122"/>
    <w:rsid w:val="001552B2"/>
    <w:rsid w:val="00155840"/>
    <w:rsid w:val="00155D91"/>
    <w:rsid w:val="001567CC"/>
    <w:rsid w:val="00156910"/>
    <w:rsid w:val="00157672"/>
    <w:rsid w:val="00157740"/>
    <w:rsid w:val="00157CD7"/>
    <w:rsid w:val="00160B69"/>
    <w:rsid w:val="00160ECB"/>
    <w:rsid w:val="00160EE8"/>
    <w:rsid w:val="00161092"/>
    <w:rsid w:val="001610F8"/>
    <w:rsid w:val="00161528"/>
    <w:rsid w:val="00161568"/>
    <w:rsid w:val="00161F19"/>
    <w:rsid w:val="00161FA2"/>
    <w:rsid w:val="00161FD1"/>
    <w:rsid w:val="00162117"/>
    <w:rsid w:val="00162517"/>
    <w:rsid w:val="00162538"/>
    <w:rsid w:val="001627C8"/>
    <w:rsid w:val="001628FA"/>
    <w:rsid w:val="00162ADA"/>
    <w:rsid w:val="00162C8A"/>
    <w:rsid w:val="001630A2"/>
    <w:rsid w:val="0016316D"/>
    <w:rsid w:val="001632FB"/>
    <w:rsid w:val="00163B32"/>
    <w:rsid w:val="00164E2A"/>
    <w:rsid w:val="001652D0"/>
    <w:rsid w:val="00165D41"/>
    <w:rsid w:val="00166CC7"/>
    <w:rsid w:val="00166E0E"/>
    <w:rsid w:val="001673A0"/>
    <w:rsid w:val="001677EC"/>
    <w:rsid w:val="00167AC2"/>
    <w:rsid w:val="00167AD9"/>
    <w:rsid w:val="00167C97"/>
    <w:rsid w:val="00167E03"/>
    <w:rsid w:val="0017001C"/>
    <w:rsid w:val="0017030B"/>
    <w:rsid w:val="001703C7"/>
    <w:rsid w:val="0017146C"/>
    <w:rsid w:val="00171A89"/>
    <w:rsid w:val="00171B93"/>
    <w:rsid w:val="00171CE6"/>
    <w:rsid w:val="00172CF5"/>
    <w:rsid w:val="00173651"/>
    <w:rsid w:val="00173FD1"/>
    <w:rsid w:val="00174D59"/>
    <w:rsid w:val="00174DA1"/>
    <w:rsid w:val="00175033"/>
    <w:rsid w:val="0017531E"/>
    <w:rsid w:val="0017532C"/>
    <w:rsid w:val="0017551D"/>
    <w:rsid w:val="0017640D"/>
    <w:rsid w:val="00176C02"/>
    <w:rsid w:val="0017721D"/>
    <w:rsid w:val="00177686"/>
    <w:rsid w:val="00177E78"/>
    <w:rsid w:val="0017FA02"/>
    <w:rsid w:val="00180295"/>
    <w:rsid w:val="00180B4B"/>
    <w:rsid w:val="00181DDC"/>
    <w:rsid w:val="001827FF"/>
    <w:rsid w:val="001830C0"/>
    <w:rsid w:val="0018357D"/>
    <w:rsid w:val="001838CC"/>
    <w:rsid w:val="00183DB8"/>
    <w:rsid w:val="00183E6F"/>
    <w:rsid w:val="00183ED1"/>
    <w:rsid w:val="00184068"/>
    <w:rsid w:val="001849C3"/>
    <w:rsid w:val="00185813"/>
    <w:rsid w:val="00186012"/>
    <w:rsid w:val="0018629A"/>
    <w:rsid w:val="00187DE6"/>
    <w:rsid w:val="00187EF7"/>
    <w:rsid w:val="00190B29"/>
    <w:rsid w:val="00191C0D"/>
    <w:rsid w:val="00192032"/>
    <w:rsid w:val="0019214E"/>
    <w:rsid w:val="0019250C"/>
    <w:rsid w:val="00192960"/>
    <w:rsid w:val="00192A1E"/>
    <w:rsid w:val="00192CE5"/>
    <w:rsid w:val="00192DA7"/>
    <w:rsid w:val="00194E32"/>
    <w:rsid w:val="001959D7"/>
    <w:rsid w:val="0019610A"/>
    <w:rsid w:val="00196255"/>
    <w:rsid w:val="00196448"/>
    <w:rsid w:val="0019644F"/>
    <w:rsid w:val="00196568"/>
    <w:rsid w:val="00196892"/>
    <w:rsid w:val="001971AF"/>
    <w:rsid w:val="00197273"/>
    <w:rsid w:val="001977B6"/>
    <w:rsid w:val="00197C39"/>
    <w:rsid w:val="001A0351"/>
    <w:rsid w:val="001A0605"/>
    <w:rsid w:val="001A0C21"/>
    <w:rsid w:val="001A0EFD"/>
    <w:rsid w:val="001A14B7"/>
    <w:rsid w:val="001A1B16"/>
    <w:rsid w:val="001A1EF1"/>
    <w:rsid w:val="001A2532"/>
    <w:rsid w:val="001A25D3"/>
    <w:rsid w:val="001A2708"/>
    <w:rsid w:val="001A2816"/>
    <w:rsid w:val="001A2ACE"/>
    <w:rsid w:val="001A2CEE"/>
    <w:rsid w:val="001A3073"/>
    <w:rsid w:val="001A3262"/>
    <w:rsid w:val="001A34CF"/>
    <w:rsid w:val="001A383C"/>
    <w:rsid w:val="001A3DDF"/>
    <w:rsid w:val="001A47A4"/>
    <w:rsid w:val="001A4DAF"/>
    <w:rsid w:val="001A4E63"/>
    <w:rsid w:val="001A6383"/>
    <w:rsid w:val="001A653D"/>
    <w:rsid w:val="001A65C4"/>
    <w:rsid w:val="001A68A3"/>
    <w:rsid w:val="001A71C9"/>
    <w:rsid w:val="001A7AA8"/>
    <w:rsid w:val="001A7B82"/>
    <w:rsid w:val="001B01D3"/>
    <w:rsid w:val="001B01F1"/>
    <w:rsid w:val="001B038B"/>
    <w:rsid w:val="001B084C"/>
    <w:rsid w:val="001B0E8C"/>
    <w:rsid w:val="001B10B6"/>
    <w:rsid w:val="001B11C0"/>
    <w:rsid w:val="001B2791"/>
    <w:rsid w:val="001B2C70"/>
    <w:rsid w:val="001B2F93"/>
    <w:rsid w:val="001B341C"/>
    <w:rsid w:val="001B39FE"/>
    <w:rsid w:val="001B3CCA"/>
    <w:rsid w:val="001B4278"/>
    <w:rsid w:val="001B4455"/>
    <w:rsid w:val="001B4F55"/>
    <w:rsid w:val="001B70A2"/>
    <w:rsid w:val="001B71ED"/>
    <w:rsid w:val="001C004B"/>
    <w:rsid w:val="001C02EE"/>
    <w:rsid w:val="001C0B8B"/>
    <w:rsid w:val="001C1018"/>
    <w:rsid w:val="001C1DD3"/>
    <w:rsid w:val="001C2680"/>
    <w:rsid w:val="001C2B2F"/>
    <w:rsid w:val="001C4486"/>
    <w:rsid w:val="001C45AD"/>
    <w:rsid w:val="001C484F"/>
    <w:rsid w:val="001C48B6"/>
    <w:rsid w:val="001C4DC4"/>
    <w:rsid w:val="001C5705"/>
    <w:rsid w:val="001C585E"/>
    <w:rsid w:val="001C5890"/>
    <w:rsid w:val="001C5975"/>
    <w:rsid w:val="001C66E7"/>
    <w:rsid w:val="001C731B"/>
    <w:rsid w:val="001D060B"/>
    <w:rsid w:val="001D1972"/>
    <w:rsid w:val="001D1E3F"/>
    <w:rsid w:val="001D281F"/>
    <w:rsid w:val="001D2896"/>
    <w:rsid w:val="001D28FB"/>
    <w:rsid w:val="001D2F66"/>
    <w:rsid w:val="001D33AE"/>
    <w:rsid w:val="001D5418"/>
    <w:rsid w:val="001D5D6B"/>
    <w:rsid w:val="001D6E46"/>
    <w:rsid w:val="001D7143"/>
    <w:rsid w:val="001D726E"/>
    <w:rsid w:val="001D7296"/>
    <w:rsid w:val="001D7932"/>
    <w:rsid w:val="001D7C24"/>
    <w:rsid w:val="001E069C"/>
    <w:rsid w:val="001E0EB4"/>
    <w:rsid w:val="001E1EA5"/>
    <w:rsid w:val="001E1F59"/>
    <w:rsid w:val="001E2437"/>
    <w:rsid w:val="001E253E"/>
    <w:rsid w:val="001E2904"/>
    <w:rsid w:val="001E2AAF"/>
    <w:rsid w:val="001E3477"/>
    <w:rsid w:val="001E35B9"/>
    <w:rsid w:val="001E3741"/>
    <w:rsid w:val="001E387D"/>
    <w:rsid w:val="001E3C23"/>
    <w:rsid w:val="001E3F62"/>
    <w:rsid w:val="001E44EF"/>
    <w:rsid w:val="001E464D"/>
    <w:rsid w:val="001E4DDA"/>
    <w:rsid w:val="001E4EB3"/>
    <w:rsid w:val="001E5251"/>
    <w:rsid w:val="001E5731"/>
    <w:rsid w:val="001E5DC7"/>
    <w:rsid w:val="001E5F23"/>
    <w:rsid w:val="001E67DF"/>
    <w:rsid w:val="001E6CF6"/>
    <w:rsid w:val="001E7310"/>
    <w:rsid w:val="001E77A4"/>
    <w:rsid w:val="001E7C3D"/>
    <w:rsid w:val="001E7CC0"/>
    <w:rsid w:val="001F1109"/>
    <w:rsid w:val="001F1616"/>
    <w:rsid w:val="001F193B"/>
    <w:rsid w:val="001F1D6F"/>
    <w:rsid w:val="001F24C5"/>
    <w:rsid w:val="001F2725"/>
    <w:rsid w:val="001F2E5D"/>
    <w:rsid w:val="001F334C"/>
    <w:rsid w:val="001F342D"/>
    <w:rsid w:val="001F4B66"/>
    <w:rsid w:val="001F524C"/>
    <w:rsid w:val="001F5DD0"/>
    <w:rsid w:val="001F68C4"/>
    <w:rsid w:val="001F6AB0"/>
    <w:rsid w:val="001F6C5C"/>
    <w:rsid w:val="001F6CFB"/>
    <w:rsid w:val="001F7739"/>
    <w:rsid w:val="001F7A91"/>
    <w:rsid w:val="001F7B57"/>
    <w:rsid w:val="00200218"/>
    <w:rsid w:val="0020050E"/>
    <w:rsid w:val="00200735"/>
    <w:rsid w:val="002007CC"/>
    <w:rsid w:val="00200D65"/>
    <w:rsid w:val="00201BB7"/>
    <w:rsid w:val="00201DB3"/>
    <w:rsid w:val="00202BBF"/>
    <w:rsid w:val="00202FDE"/>
    <w:rsid w:val="00202FE1"/>
    <w:rsid w:val="0020300E"/>
    <w:rsid w:val="0020317A"/>
    <w:rsid w:val="00203887"/>
    <w:rsid w:val="00203ADD"/>
    <w:rsid w:val="0020438A"/>
    <w:rsid w:val="002059B4"/>
    <w:rsid w:val="00205B66"/>
    <w:rsid w:val="002062B4"/>
    <w:rsid w:val="00206919"/>
    <w:rsid w:val="00206B95"/>
    <w:rsid w:val="00207FCA"/>
    <w:rsid w:val="002101C7"/>
    <w:rsid w:val="002107C5"/>
    <w:rsid w:val="002116A0"/>
    <w:rsid w:val="00211DCC"/>
    <w:rsid w:val="00212B0D"/>
    <w:rsid w:val="002134F8"/>
    <w:rsid w:val="0021384D"/>
    <w:rsid w:val="00214774"/>
    <w:rsid w:val="00214A78"/>
    <w:rsid w:val="00214E73"/>
    <w:rsid w:val="002150EA"/>
    <w:rsid w:val="00215924"/>
    <w:rsid w:val="00215EB0"/>
    <w:rsid w:val="002167C2"/>
    <w:rsid w:val="00216B28"/>
    <w:rsid w:val="00216CB5"/>
    <w:rsid w:val="00216FD9"/>
    <w:rsid w:val="00217FB2"/>
    <w:rsid w:val="00220440"/>
    <w:rsid w:val="0022045A"/>
    <w:rsid w:val="0022092C"/>
    <w:rsid w:val="002209E3"/>
    <w:rsid w:val="0022131E"/>
    <w:rsid w:val="00221EC8"/>
    <w:rsid w:val="00221ECC"/>
    <w:rsid w:val="0022351B"/>
    <w:rsid w:val="00223E05"/>
    <w:rsid w:val="00224353"/>
    <w:rsid w:val="00224663"/>
    <w:rsid w:val="00224692"/>
    <w:rsid w:val="0022627A"/>
    <w:rsid w:val="00226607"/>
    <w:rsid w:val="002267A9"/>
    <w:rsid w:val="00226D04"/>
    <w:rsid w:val="00226E20"/>
    <w:rsid w:val="00227978"/>
    <w:rsid w:val="00227C92"/>
    <w:rsid w:val="00227C98"/>
    <w:rsid w:val="00227DCD"/>
    <w:rsid w:val="00230711"/>
    <w:rsid w:val="00230C45"/>
    <w:rsid w:val="00230EC3"/>
    <w:rsid w:val="00230FB6"/>
    <w:rsid w:val="002314BA"/>
    <w:rsid w:val="00231581"/>
    <w:rsid w:val="002325B8"/>
    <w:rsid w:val="00232624"/>
    <w:rsid w:val="00232C62"/>
    <w:rsid w:val="00232FB1"/>
    <w:rsid w:val="0023351C"/>
    <w:rsid w:val="002337A6"/>
    <w:rsid w:val="00233BEE"/>
    <w:rsid w:val="00233CCC"/>
    <w:rsid w:val="002344AE"/>
    <w:rsid w:val="00234D8E"/>
    <w:rsid w:val="00234E36"/>
    <w:rsid w:val="00234E83"/>
    <w:rsid w:val="0023625D"/>
    <w:rsid w:val="00240B91"/>
    <w:rsid w:val="002411B0"/>
    <w:rsid w:val="00241398"/>
    <w:rsid w:val="0024184E"/>
    <w:rsid w:val="0024187D"/>
    <w:rsid w:val="00241BCD"/>
    <w:rsid w:val="00242003"/>
    <w:rsid w:val="002423D3"/>
    <w:rsid w:val="00242D43"/>
    <w:rsid w:val="0024307D"/>
    <w:rsid w:val="00243D42"/>
    <w:rsid w:val="00244E7F"/>
    <w:rsid w:val="00245B1F"/>
    <w:rsid w:val="00245E3D"/>
    <w:rsid w:val="00246392"/>
    <w:rsid w:val="00246470"/>
    <w:rsid w:val="0024673C"/>
    <w:rsid w:val="002468FB"/>
    <w:rsid w:val="00246D23"/>
    <w:rsid w:val="002472A9"/>
    <w:rsid w:val="002476BB"/>
    <w:rsid w:val="002479BE"/>
    <w:rsid w:val="00247B8D"/>
    <w:rsid w:val="00250421"/>
    <w:rsid w:val="00250502"/>
    <w:rsid w:val="002508FD"/>
    <w:rsid w:val="00250E57"/>
    <w:rsid w:val="00251A0F"/>
    <w:rsid w:val="00251BAC"/>
    <w:rsid w:val="002520C9"/>
    <w:rsid w:val="00252294"/>
    <w:rsid w:val="0025273A"/>
    <w:rsid w:val="002527D9"/>
    <w:rsid w:val="002529D1"/>
    <w:rsid w:val="00252E35"/>
    <w:rsid w:val="00253140"/>
    <w:rsid w:val="00253416"/>
    <w:rsid w:val="002536ED"/>
    <w:rsid w:val="002539D9"/>
    <w:rsid w:val="00254081"/>
    <w:rsid w:val="00254E8F"/>
    <w:rsid w:val="0025501D"/>
    <w:rsid w:val="00255AD4"/>
    <w:rsid w:val="00255CF6"/>
    <w:rsid w:val="00255DA6"/>
    <w:rsid w:val="00255F63"/>
    <w:rsid w:val="00256B10"/>
    <w:rsid w:val="00256B53"/>
    <w:rsid w:val="00257993"/>
    <w:rsid w:val="00257A25"/>
    <w:rsid w:val="00257F77"/>
    <w:rsid w:val="0026023F"/>
    <w:rsid w:val="002608C7"/>
    <w:rsid w:val="00260A75"/>
    <w:rsid w:val="0026135A"/>
    <w:rsid w:val="00262147"/>
    <w:rsid w:val="00262AE3"/>
    <w:rsid w:val="00262DB0"/>
    <w:rsid w:val="00263138"/>
    <w:rsid w:val="00263650"/>
    <w:rsid w:val="00263B7A"/>
    <w:rsid w:val="00264897"/>
    <w:rsid w:val="002657EF"/>
    <w:rsid w:val="00265C2E"/>
    <w:rsid w:val="00265D1C"/>
    <w:rsid w:val="002661BF"/>
    <w:rsid w:val="00266A42"/>
    <w:rsid w:val="00266E87"/>
    <w:rsid w:val="002670CE"/>
    <w:rsid w:val="00267313"/>
    <w:rsid w:val="002678B4"/>
    <w:rsid w:val="00267CC5"/>
    <w:rsid w:val="00270075"/>
    <w:rsid w:val="00270A7C"/>
    <w:rsid w:val="00270DB1"/>
    <w:rsid w:val="0027177B"/>
    <w:rsid w:val="002717E1"/>
    <w:rsid w:val="00272139"/>
    <w:rsid w:val="00272733"/>
    <w:rsid w:val="00272850"/>
    <w:rsid w:val="00272B83"/>
    <w:rsid w:val="00272BA4"/>
    <w:rsid w:val="00272DC8"/>
    <w:rsid w:val="00272F20"/>
    <w:rsid w:val="00273082"/>
    <w:rsid w:val="00273103"/>
    <w:rsid w:val="002735A6"/>
    <w:rsid w:val="002735B8"/>
    <w:rsid w:val="00273650"/>
    <w:rsid w:val="00273676"/>
    <w:rsid w:val="00273E5C"/>
    <w:rsid w:val="00273FCF"/>
    <w:rsid w:val="00274324"/>
    <w:rsid w:val="00275E6E"/>
    <w:rsid w:val="00276390"/>
    <w:rsid w:val="0027645A"/>
    <w:rsid w:val="00276515"/>
    <w:rsid w:val="002775D3"/>
    <w:rsid w:val="00277808"/>
    <w:rsid w:val="0027781C"/>
    <w:rsid w:val="0027784D"/>
    <w:rsid w:val="002778A6"/>
    <w:rsid w:val="002803C3"/>
    <w:rsid w:val="00281DC0"/>
    <w:rsid w:val="00282288"/>
    <w:rsid w:val="002828EC"/>
    <w:rsid w:val="002833F2"/>
    <w:rsid w:val="002833FC"/>
    <w:rsid w:val="00284D28"/>
    <w:rsid w:val="002852D4"/>
    <w:rsid w:val="002854E3"/>
    <w:rsid w:val="002859C1"/>
    <w:rsid w:val="00285E7D"/>
    <w:rsid w:val="00286932"/>
    <w:rsid w:val="00286BA7"/>
    <w:rsid w:val="002901C5"/>
    <w:rsid w:val="00290D69"/>
    <w:rsid w:val="0029208B"/>
    <w:rsid w:val="00292EB3"/>
    <w:rsid w:val="002936D9"/>
    <w:rsid w:val="0029439F"/>
    <w:rsid w:val="00294931"/>
    <w:rsid w:val="00295BDE"/>
    <w:rsid w:val="00295E19"/>
    <w:rsid w:val="002963EE"/>
    <w:rsid w:val="002A0007"/>
    <w:rsid w:val="002A013F"/>
    <w:rsid w:val="002A02EA"/>
    <w:rsid w:val="002A0459"/>
    <w:rsid w:val="002A16E1"/>
    <w:rsid w:val="002A18D4"/>
    <w:rsid w:val="002A1DB4"/>
    <w:rsid w:val="002A27D3"/>
    <w:rsid w:val="002A2896"/>
    <w:rsid w:val="002A2BA5"/>
    <w:rsid w:val="002A324B"/>
    <w:rsid w:val="002A3388"/>
    <w:rsid w:val="002A3678"/>
    <w:rsid w:val="002A3851"/>
    <w:rsid w:val="002A43A2"/>
    <w:rsid w:val="002A47D2"/>
    <w:rsid w:val="002A4BDE"/>
    <w:rsid w:val="002A4D79"/>
    <w:rsid w:val="002A4F11"/>
    <w:rsid w:val="002A5E72"/>
    <w:rsid w:val="002A66BB"/>
    <w:rsid w:val="002A6792"/>
    <w:rsid w:val="002A6DA8"/>
    <w:rsid w:val="002A70BF"/>
    <w:rsid w:val="002A7109"/>
    <w:rsid w:val="002A7892"/>
    <w:rsid w:val="002A791F"/>
    <w:rsid w:val="002A7D2A"/>
    <w:rsid w:val="002B05A8"/>
    <w:rsid w:val="002B07D1"/>
    <w:rsid w:val="002B089A"/>
    <w:rsid w:val="002B0939"/>
    <w:rsid w:val="002B0F44"/>
    <w:rsid w:val="002B15A4"/>
    <w:rsid w:val="002B276E"/>
    <w:rsid w:val="002B2B38"/>
    <w:rsid w:val="002B2F93"/>
    <w:rsid w:val="002B3680"/>
    <w:rsid w:val="002B373C"/>
    <w:rsid w:val="002B3BFB"/>
    <w:rsid w:val="002B3D50"/>
    <w:rsid w:val="002B3F1B"/>
    <w:rsid w:val="002B3FE5"/>
    <w:rsid w:val="002B4001"/>
    <w:rsid w:val="002B540F"/>
    <w:rsid w:val="002B5BC9"/>
    <w:rsid w:val="002B5DEF"/>
    <w:rsid w:val="002B6233"/>
    <w:rsid w:val="002B6684"/>
    <w:rsid w:val="002B7677"/>
    <w:rsid w:val="002C034C"/>
    <w:rsid w:val="002C091A"/>
    <w:rsid w:val="002C141E"/>
    <w:rsid w:val="002C19A3"/>
    <w:rsid w:val="002C23B9"/>
    <w:rsid w:val="002C2AB9"/>
    <w:rsid w:val="002C2AEE"/>
    <w:rsid w:val="002C2B7C"/>
    <w:rsid w:val="002C2DCE"/>
    <w:rsid w:val="002C2EFA"/>
    <w:rsid w:val="002C365A"/>
    <w:rsid w:val="002C3A96"/>
    <w:rsid w:val="002C3AD6"/>
    <w:rsid w:val="002C3B90"/>
    <w:rsid w:val="002C41E2"/>
    <w:rsid w:val="002C65C1"/>
    <w:rsid w:val="002C67D9"/>
    <w:rsid w:val="002C68F6"/>
    <w:rsid w:val="002C701F"/>
    <w:rsid w:val="002C7118"/>
    <w:rsid w:val="002C7559"/>
    <w:rsid w:val="002C75EE"/>
    <w:rsid w:val="002C7D23"/>
    <w:rsid w:val="002D0169"/>
    <w:rsid w:val="002D05D4"/>
    <w:rsid w:val="002D1216"/>
    <w:rsid w:val="002D14B3"/>
    <w:rsid w:val="002D1530"/>
    <w:rsid w:val="002D1564"/>
    <w:rsid w:val="002D1743"/>
    <w:rsid w:val="002D18D2"/>
    <w:rsid w:val="002D19AC"/>
    <w:rsid w:val="002D2B04"/>
    <w:rsid w:val="002D2E47"/>
    <w:rsid w:val="002D317C"/>
    <w:rsid w:val="002D3306"/>
    <w:rsid w:val="002D5112"/>
    <w:rsid w:val="002D54F7"/>
    <w:rsid w:val="002D5B6A"/>
    <w:rsid w:val="002D67C7"/>
    <w:rsid w:val="002D6A28"/>
    <w:rsid w:val="002D6E65"/>
    <w:rsid w:val="002D6E7A"/>
    <w:rsid w:val="002D6FFE"/>
    <w:rsid w:val="002D72BA"/>
    <w:rsid w:val="002D74A3"/>
    <w:rsid w:val="002E01FB"/>
    <w:rsid w:val="002E1122"/>
    <w:rsid w:val="002E14F3"/>
    <w:rsid w:val="002E192D"/>
    <w:rsid w:val="002E1D6C"/>
    <w:rsid w:val="002E2031"/>
    <w:rsid w:val="002E2282"/>
    <w:rsid w:val="002E2B17"/>
    <w:rsid w:val="002E2C3A"/>
    <w:rsid w:val="002E3187"/>
    <w:rsid w:val="002E3814"/>
    <w:rsid w:val="002E49AD"/>
    <w:rsid w:val="002E4DAF"/>
    <w:rsid w:val="002E67E7"/>
    <w:rsid w:val="002E6B74"/>
    <w:rsid w:val="002E71C9"/>
    <w:rsid w:val="002E74C3"/>
    <w:rsid w:val="002E74EA"/>
    <w:rsid w:val="002E789B"/>
    <w:rsid w:val="002F0421"/>
    <w:rsid w:val="002F04A7"/>
    <w:rsid w:val="002F1210"/>
    <w:rsid w:val="002F1280"/>
    <w:rsid w:val="002F1B5B"/>
    <w:rsid w:val="002F244F"/>
    <w:rsid w:val="002F2701"/>
    <w:rsid w:val="002F281E"/>
    <w:rsid w:val="002F3025"/>
    <w:rsid w:val="002F3B95"/>
    <w:rsid w:val="002F3CBD"/>
    <w:rsid w:val="002F3FA5"/>
    <w:rsid w:val="002F4235"/>
    <w:rsid w:val="002F525B"/>
    <w:rsid w:val="002F5535"/>
    <w:rsid w:val="002F5750"/>
    <w:rsid w:val="002F6FFC"/>
    <w:rsid w:val="002F7412"/>
    <w:rsid w:val="00300103"/>
    <w:rsid w:val="003002C5"/>
    <w:rsid w:val="00300878"/>
    <w:rsid w:val="00300D0F"/>
    <w:rsid w:val="00302015"/>
    <w:rsid w:val="0030229A"/>
    <w:rsid w:val="003022A3"/>
    <w:rsid w:val="0030238F"/>
    <w:rsid w:val="00302EA1"/>
    <w:rsid w:val="003045C3"/>
    <w:rsid w:val="00304BF6"/>
    <w:rsid w:val="00305179"/>
    <w:rsid w:val="003057F8"/>
    <w:rsid w:val="003059BE"/>
    <w:rsid w:val="00305D2A"/>
    <w:rsid w:val="003061D6"/>
    <w:rsid w:val="00306AE8"/>
    <w:rsid w:val="00306B97"/>
    <w:rsid w:val="0030701E"/>
    <w:rsid w:val="00307476"/>
    <w:rsid w:val="00307E1A"/>
    <w:rsid w:val="00310008"/>
    <w:rsid w:val="00310518"/>
    <w:rsid w:val="00310C3C"/>
    <w:rsid w:val="00311937"/>
    <w:rsid w:val="003119A1"/>
    <w:rsid w:val="003128B3"/>
    <w:rsid w:val="0031346C"/>
    <w:rsid w:val="003141F4"/>
    <w:rsid w:val="00314A9F"/>
    <w:rsid w:val="00314C27"/>
    <w:rsid w:val="00314DAF"/>
    <w:rsid w:val="00315026"/>
    <w:rsid w:val="00315584"/>
    <w:rsid w:val="003156E3"/>
    <w:rsid w:val="003159DD"/>
    <w:rsid w:val="003161DF"/>
    <w:rsid w:val="00316291"/>
    <w:rsid w:val="0031632B"/>
    <w:rsid w:val="0031674B"/>
    <w:rsid w:val="00316F6F"/>
    <w:rsid w:val="00317E2B"/>
    <w:rsid w:val="003203CC"/>
    <w:rsid w:val="00322A8E"/>
    <w:rsid w:val="00322E53"/>
    <w:rsid w:val="00323251"/>
    <w:rsid w:val="00323B27"/>
    <w:rsid w:val="00323B73"/>
    <w:rsid w:val="00323C6A"/>
    <w:rsid w:val="00324A81"/>
    <w:rsid w:val="00325DFD"/>
    <w:rsid w:val="00326407"/>
    <w:rsid w:val="00326C74"/>
    <w:rsid w:val="00327A5F"/>
    <w:rsid w:val="00327B18"/>
    <w:rsid w:val="00327E3F"/>
    <w:rsid w:val="00327E81"/>
    <w:rsid w:val="003301E0"/>
    <w:rsid w:val="00331C2C"/>
    <w:rsid w:val="00331F74"/>
    <w:rsid w:val="00332C77"/>
    <w:rsid w:val="00333363"/>
    <w:rsid w:val="003334FB"/>
    <w:rsid w:val="00333676"/>
    <w:rsid w:val="00333768"/>
    <w:rsid w:val="00333F3E"/>
    <w:rsid w:val="00334508"/>
    <w:rsid w:val="003348A7"/>
    <w:rsid w:val="003348CB"/>
    <w:rsid w:val="00335008"/>
    <w:rsid w:val="003350A7"/>
    <w:rsid w:val="0033523F"/>
    <w:rsid w:val="00335279"/>
    <w:rsid w:val="00335634"/>
    <w:rsid w:val="00335AF3"/>
    <w:rsid w:val="00335BA3"/>
    <w:rsid w:val="00335F71"/>
    <w:rsid w:val="00336F77"/>
    <w:rsid w:val="00337846"/>
    <w:rsid w:val="00337B93"/>
    <w:rsid w:val="00337C73"/>
    <w:rsid w:val="00340693"/>
    <w:rsid w:val="00340800"/>
    <w:rsid w:val="003408B7"/>
    <w:rsid w:val="00340FFB"/>
    <w:rsid w:val="00341826"/>
    <w:rsid w:val="00341DF3"/>
    <w:rsid w:val="003422E5"/>
    <w:rsid w:val="003425AE"/>
    <w:rsid w:val="00342E74"/>
    <w:rsid w:val="00343838"/>
    <w:rsid w:val="00343973"/>
    <w:rsid w:val="00343E53"/>
    <w:rsid w:val="00343EAD"/>
    <w:rsid w:val="00343F07"/>
    <w:rsid w:val="0034545C"/>
    <w:rsid w:val="003456EC"/>
    <w:rsid w:val="00345916"/>
    <w:rsid w:val="00345BCF"/>
    <w:rsid w:val="00345E81"/>
    <w:rsid w:val="00346568"/>
    <w:rsid w:val="00347377"/>
    <w:rsid w:val="00350577"/>
    <w:rsid w:val="00350663"/>
    <w:rsid w:val="0035075D"/>
    <w:rsid w:val="003511D4"/>
    <w:rsid w:val="00351AC1"/>
    <w:rsid w:val="0035252A"/>
    <w:rsid w:val="003529A2"/>
    <w:rsid w:val="00353829"/>
    <w:rsid w:val="00353E53"/>
    <w:rsid w:val="00354146"/>
    <w:rsid w:val="00355425"/>
    <w:rsid w:val="00355A2B"/>
    <w:rsid w:val="00355F62"/>
    <w:rsid w:val="003574DD"/>
    <w:rsid w:val="00357D3A"/>
    <w:rsid w:val="00357E52"/>
    <w:rsid w:val="00360269"/>
    <w:rsid w:val="003604BC"/>
    <w:rsid w:val="00361EB2"/>
    <w:rsid w:val="003628EE"/>
    <w:rsid w:val="00363016"/>
    <w:rsid w:val="00363504"/>
    <w:rsid w:val="003639B3"/>
    <w:rsid w:val="00363B36"/>
    <w:rsid w:val="00364A0A"/>
    <w:rsid w:val="00364A6A"/>
    <w:rsid w:val="00364D52"/>
    <w:rsid w:val="0036580E"/>
    <w:rsid w:val="00365AC9"/>
    <w:rsid w:val="00365B3C"/>
    <w:rsid w:val="00366538"/>
    <w:rsid w:val="003668E6"/>
    <w:rsid w:val="00367042"/>
    <w:rsid w:val="00370370"/>
    <w:rsid w:val="003712B5"/>
    <w:rsid w:val="003719B6"/>
    <w:rsid w:val="0037250A"/>
    <w:rsid w:val="00372525"/>
    <w:rsid w:val="00372A71"/>
    <w:rsid w:val="003733B4"/>
    <w:rsid w:val="003738EC"/>
    <w:rsid w:val="003740B9"/>
    <w:rsid w:val="003741FA"/>
    <w:rsid w:val="00374637"/>
    <w:rsid w:val="0037485D"/>
    <w:rsid w:val="00375484"/>
    <w:rsid w:val="0037550E"/>
    <w:rsid w:val="00375563"/>
    <w:rsid w:val="003764CF"/>
    <w:rsid w:val="003768E7"/>
    <w:rsid w:val="00376FD5"/>
    <w:rsid w:val="00377960"/>
    <w:rsid w:val="00380DE1"/>
    <w:rsid w:val="00380E5C"/>
    <w:rsid w:val="00381638"/>
    <w:rsid w:val="003816EB"/>
    <w:rsid w:val="00381E8C"/>
    <w:rsid w:val="00381E9E"/>
    <w:rsid w:val="00381F3C"/>
    <w:rsid w:val="003828F6"/>
    <w:rsid w:val="00383140"/>
    <w:rsid w:val="003833D1"/>
    <w:rsid w:val="0038364C"/>
    <w:rsid w:val="00383971"/>
    <w:rsid w:val="0038408A"/>
    <w:rsid w:val="0038460E"/>
    <w:rsid w:val="003847C8"/>
    <w:rsid w:val="00385372"/>
    <w:rsid w:val="00385ACF"/>
    <w:rsid w:val="00385B8D"/>
    <w:rsid w:val="003863AF"/>
    <w:rsid w:val="00386476"/>
    <w:rsid w:val="00387A57"/>
    <w:rsid w:val="00387E66"/>
    <w:rsid w:val="0038C058"/>
    <w:rsid w:val="003907B4"/>
    <w:rsid w:val="003907D8"/>
    <w:rsid w:val="00390833"/>
    <w:rsid w:val="00390B35"/>
    <w:rsid w:val="00390C02"/>
    <w:rsid w:val="00390E6A"/>
    <w:rsid w:val="00391409"/>
    <w:rsid w:val="00391B60"/>
    <w:rsid w:val="00391FB3"/>
    <w:rsid w:val="003923E6"/>
    <w:rsid w:val="00392B84"/>
    <w:rsid w:val="00392EAB"/>
    <w:rsid w:val="00393027"/>
    <w:rsid w:val="003947D4"/>
    <w:rsid w:val="00394E2F"/>
    <w:rsid w:val="003956FF"/>
    <w:rsid w:val="003969F1"/>
    <w:rsid w:val="00396FD2"/>
    <w:rsid w:val="00397136"/>
    <w:rsid w:val="00397C03"/>
    <w:rsid w:val="003A126A"/>
    <w:rsid w:val="003A15E6"/>
    <w:rsid w:val="003A1BF0"/>
    <w:rsid w:val="003A1C9C"/>
    <w:rsid w:val="003A298E"/>
    <w:rsid w:val="003A31BC"/>
    <w:rsid w:val="003A34EB"/>
    <w:rsid w:val="003A3CF8"/>
    <w:rsid w:val="003A40C4"/>
    <w:rsid w:val="003A426E"/>
    <w:rsid w:val="003A4279"/>
    <w:rsid w:val="003A4945"/>
    <w:rsid w:val="003A5F02"/>
    <w:rsid w:val="003A5FE5"/>
    <w:rsid w:val="003A61D7"/>
    <w:rsid w:val="003A6B32"/>
    <w:rsid w:val="003A7274"/>
    <w:rsid w:val="003B14BD"/>
    <w:rsid w:val="003B194F"/>
    <w:rsid w:val="003B22B4"/>
    <w:rsid w:val="003B232D"/>
    <w:rsid w:val="003B29EA"/>
    <w:rsid w:val="003B30CD"/>
    <w:rsid w:val="003B36F6"/>
    <w:rsid w:val="003B3EA2"/>
    <w:rsid w:val="003B443F"/>
    <w:rsid w:val="003B45EC"/>
    <w:rsid w:val="003B4A75"/>
    <w:rsid w:val="003B4CC0"/>
    <w:rsid w:val="003B4FB6"/>
    <w:rsid w:val="003B4FF4"/>
    <w:rsid w:val="003B57BB"/>
    <w:rsid w:val="003B5E3D"/>
    <w:rsid w:val="003B6BA3"/>
    <w:rsid w:val="003B6BE8"/>
    <w:rsid w:val="003B71BC"/>
    <w:rsid w:val="003B7494"/>
    <w:rsid w:val="003B7A1A"/>
    <w:rsid w:val="003C0A4B"/>
    <w:rsid w:val="003C0B0C"/>
    <w:rsid w:val="003C1062"/>
    <w:rsid w:val="003C108B"/>
    <w:rsid w:val="003C10F1"/>
    <w:rsid w:val="003C13EF"/>
    <w:rsid w:val="003C15B6"/>
    <w:rsid w:val="003C18A9"/>
    <w:rsid w:val="003C26D8"/>
    <w:rsid w:val="003C2877"/>
    <w:rsid w:val="003C2B71"/>
    <w:rsid w:val="003C2CAB"/>
    <w:rsid w:val="003C3113"/>
    <w:rsid w:val="003C37CF"/>
    <w:rsid w:val="003C3C81"/>
    <w:rsid w:val="003C4505"/>
    <w:rsid w:val="003C556B"/>
    <w:rsid w:val="003C599E"/>
    <w:rsid w:val="003C5B4B"/>
    <w:rsid w:val="003C7614"/>
    <w:rsid w:val="003D0303"/>
    <w:rsid w:val="003D04F4"/>
    <w:rsid w:val="003D0BD4"/>
    <w:rsid w:val="003D1240"/>
    <w:rsid w:val="003D15B2"/>
    <w:rsid w:val="003D20AA"/>
    <w:rsid w:val="003D2686"/>
    <w:rsid w:val="003D2BE8"/>
    <w:rsid w:val="003D2CCE"/>
    <w:rsid w:val="003D325F"/>
    <w:rsid w:val="003D4B31"/>
    <w:rsid w:val="003D4BEA"/>
    <w:rsid w:val="003D5B7C"/>
    <w:rsid w:val="003D62D7"/>
    <w:rsid w:val="003D6499"/>
    <w:rsid w:val="003D67B2"/>
    <w:rsid w:val="003D686F"/>
    <w:rsid w:val="003D68AF"/>
    <w:rsid w:val="003D6BF6"/>
    <w:rsid w:val="003D7107"/>
    <w:rsid w:val="003D7903"/>
    <w:rsid w:val="003D7D32"/>
    <w:rsid w:val="003D7D5D"/>
    <w:rsid w:val="003E0133"/>
    <w:rsid w:val="003E0316"/>
    <w:rsid w:val="003E0855"/>
    <w:rsid w:val="003E195A"/>
    <w:rsid w:val="003E2AF5"/>
    <w:rsid w:val="003E2C86"/>
    <w:rsid w:val="003E3825"/>
    <w:rsid w:val="003E4782"/>
    <w:rsid w:val="003E482D"/>
    <w:rsid w:val="003E4871"/>
    <w:rsid w:val="003E4A58"/>
    <w:rsid w:val="003E4AB7"/>
    <w:rsid w:val="003E50E2"/>
    <w:rsid w:val="003E5952"/>
    <w:rsid w:val="003E5A77"/>
    <w:rsid w:val="003E5D83"/>
    <w:rsid w:val="003E621B"/>
    <w:rsid w:val="003E63E1"/>
    <w:rsid w:val="003E65E6"/>
    <w:rsid w:val="003E67AC"/>
    <w:rsid w:val="003E6908"/>
    <w:rsid w:val="003E6C4D"/>
    <w:rsid w:val="003E6D74"/>
    <w:rsid w:val="003E6E25"/>
    <w:rsid w:val="003E73C8"/>
    <w:rsid w:val="003F000A"/>
    <w:rsid w:val="003F0199"/>
    <w:rsid w:val="003F0267"/>
    <w:rsid w:val="003F0E30"/>
    <w:rsid w:val="003F1D39"/>
    <w:rsid w:val="003F30DF"/>
    <w:rsid w:val="003F331C"/>
    <w:rsid w:val="003F3423"/>
    <w:rsid w:val="003F359D"/>
    <w:rsid w:val="003F415A"/>
    <w:rsid w:val="003F461F"/>
    <w:rsid w:val="003F477F"/>
    <w:rsid w:val="003F4E2A"/>
    <w:rsid w:val="003F4F13"/>
    <w:rsid w:val="003F519F"/>
    <w:rsid w:val="003F5696"/>
    <w:rsid w:val="003F6032"/>
    <w:rsid w:val="003F63B6"/>
    <w:rsid w:val="003F67D4"/>
    <w:rsid w:val="003F6A1A"/>
    <w:rsid w:val="003F6E4D"/>
    <w:rsid w:val="003F7533"/>
    <w:rsid w:val="0040032F"/>
    <w:rsid w:val="0040107C"/>
    <w:rsid w:val="00401309"/>
    <w:rsid w:val="0040171C"/>
    <w:rsid w:val="0040236A"/>
    <w:rsid w:val="0040270C"/>
    <w:rsid w:val="004034FE"/>
    <w:rsid w:val="00403BF9"/>
    <w:rsid w:val="004043B4"/>
    <w:rsid w:val="004047DC"/>
    <w:rsid w:val="004049A7"/>
    <w:rsid w:val="00405299"/>
    <w:rsid w:val="00405321"/>
    <w:rsid w:val="00405754"/>
    <w:rsid w:val="00405D21"/>
    <w:rsid w:val="00405EC0"/>
    <w:rsid w:val="004064EF"/>
    <w:rsid w:val="0040653A"/>
    <w:rsid w:val="00407020"/>
    <w:rsid w:val="004075C9"/>
    <w:rsid w:val="00410073"/>
    <w:rsid w:val="00410E1A"/>
    <w:rsid w:val="004116C0"/>
    <w:rsid w:val="0041218A"/>
    <w:rsid w:val="0041218D"/>
    <w:rsid w:val="0041228D"/>
    <w:rsid w:val="00413553"/>
    <w:rsid w:val="0041377B"/>
    <w:rsid w:val="00413C1B"/>
    <w:rsid w:val="00414042"/>
    <w:rsid w:val="004143C8"/>
    <w:rsid w:val="00414A5B"/>
    <w:rsid w:val="0041534B"/>
    <w:rsid w:val="00415AED"/>
    <w:rsid w:val="00415F5E"/>
    <w:rsid w:val="00416D86"/>
    <w:rsid w:val="00416F0A"/>
    <w:rsid w:val="00420545"/>
    <w:rsid w:val="0042078E"/>
    <w:rsid w:val="004211C3"/>
    <w:rsid w:val="004221E8"/>
    <w:rsid w:val="004225EA"/>
    <w:rsid w:val="00422697"/>
    <w:rsid w:val="004228A9"/>
    <w:rsid w:val="00422CF8"/>
    <w:rsid w:val="00422D4F"/>
    <w:rsid w:val="0042324E"/>
    <w:rsid w:val="0042326B"/>
    <w:rsid w:val="00423E70"/>
    <w:rsid w:val="00424D93"/>
    <w:rsid w:val="004255FC"/>
    <w:rsid w:val="0042580D"/>
    <w:rsid w:val="0042624D"/>
    <w:rsid w:val="0042773E"/>
    <w:rsid w:val="00427BE8"/>
    <w:rsid w:val="00427C5C"/>
    <w:rsid w:val="00430F97"/>
    <w:rsid w:val="0043149E"/>
    <w:rsid w:val="00431724"/>
    <w:rsid w:val="00431D3B"/>
    <w:rsid w:val="00431E52"/>
    <w:rsid w:val="00432532"/>
    <w:rsid w:val="00432F24"/>
    <w:rsid w:val="00433510"/>
    <w:rsid w:val="00433BF5"/>
    <w:rsid w:val="00433D01"/>
    <w:rsid w:val="0043496E"/>
    <w:rsid w:val="004358C4"/>
    <w:rsid w:val="00436028"/>
    <w:rsid w:val="0043682D"/>
    <w:rsid w:val="004369DE"/>
    <w:rsid w:val="0043714F"/>
    <w:rsid w:val="004405C0"/>
    <w:rsid w:val="00441152"/>
    <w:rsid w:val="00441E79"/>
    <w:rsid w:val="00441FD3"/>
    <w:rsid w:val="00442732"/>
    <w:rsid w:val="004436B1"/>
    <w:rsid w:val="00443A23"/>
    <w:rsid w:val="00443EE6"/>
    <w:rsid w:val="004441A7"/>
    <w:rsid w:val="004443F8"/>
    <w:rsid w:val="00445337"/>
    <w:rsid w:val="0044590A"/>
    <w:rsid w:val="004463C3"/>
    <w:rsid w:val="0044652E"/>
    <w:rsid w:val="00446712"/>
    <w:rsid w:val="00446B24"/>
    <w:rsid w:val="004470F0"/>
    <w:rsid w:val="00447836"/>
    <w:rsid w:val="00447D00"/>
    <w:rsid w:val="00450A5B"/>
    <w:rsid w:val="00451C88"/>
    <w:rsid w:val="00452487"/>
    <w:rsid w:val="00452D06"/>
    <w:rsid w:val="00452F26"/>
    <w:rsid w:val="00453217"/>
    <w:rsid w:val="00453A58"/>
    <w:rsid w:val="00453FC4"/>
    <w:rsid w:val="00454733"/>
    <w:rsid w:val="004548B5"/>
    <w:rsid w:val="0045491A"/>
    <w:rsid w:val="00454D1A"/>
    <w:rsid w:val="00454EFD"/>
    <w:rsid w:val="0045589B"/>
    <w:rsid w:val="00456697"/>
    <w:rsid w:val="00456872"/>
    <w:rsid w:val="00456B79"/>
    <w:rsid w:val="00456C5F"/>
    <w:rsid w:val="00456E39"/>
    <w:rsid w:val="0045704A"/>
    <w:rsid w:val="00457111"/>
    <w:rsid w:val="00457696"/>
    <w:rsid w:val="00457B15"/>
    <w:rsid w:val="004600C4"/>
    <w:rsid w:val="00460879"/>
    <w:rsid w:val="00460EF3"/>
    <w:rsid w:val="00461C5C"/>
    <w:rsid w:val="00461F09"/>
    <w:rsid w:val="00462A6A"/>
    <w:rsid w:val="0046309A"/>
    <w:rsid w:val="0046352F"/>
    <w:rsid w:val="00463B79"/>
    <w:rsid w:val="00464651"/>
    <w:rsid w:val="0046497E"/>
    <w:rsid w:val="00464D6F"/>
    <w:rsid w:val="0046517A"/>
    <w:rsid w:val="0046528B"/>
    <w:rsid w:val="004656F9"/>
    <w:rsid w:val="0046581A"/>
    <w:rsid w:val="0046653E"/>
    <w:rsid w:val="00466930"/>
    <w:rsid w:val="004669F0"/>
    <w:rsid w:val="00467A67"/>
    <w:rsid w:val="00470058"/>
    <w:rsid w:val="0047071E"/>
    <w:rsid w:val="00470DC1"/>
    <w:rsid w:val="00471864"/>
    <w:rsid w:val="004719C7"/>
    <w:rsid w:val="004730D3"/>
    <w:rsid w:val="00473989"/>
    <w:rsid w:val="00473D78"/>
    <w:rsid w:val="00474059"/>
    <w:rsid w:val="0047566A"/>
    <w:rsid w:val="004760EF"/>
    <w:rsid w:val="00476A50"/>
    <w:rsid w:val="00476BCE"/>
    <w:rsid w:val="00476D6D"/>
    <w:rsid w:val="0047701B"/>
    <w:rsid w:val="004770A4"/>
    <w:rsid w:val="00477B3F"/>
    <w:rsid w:val="0048040C"/>
    <w:rsid w:val="00480524"/>
    <w:rsid w:val="00480631"/>
    <w:rsid w:val="00480A6E"/>
    <w:rsid w:val="00480DC1"/>
    <w:rsid w:val="00481368"/>
    <w:rsid w:val="00481A12"/>
    <w:rsid w:val="004824C6"/>
    <w:rsid w:val="004833C7"/>
    <w:rsid w:val="004834EE"/>
    <w:rsid w:val="004838B2"/>
    <w:rsid w:val="004839DE"/>
    <w:rsid w:val="00483AAF"/>
    <w:rsid w:val="00483AC7"/>
    <w:rsid w:val="00483E34"/>
    <w:rsid w:val="00484611"/>
    <w:rsid w:val="0048461B"/>
    <w:rsid w:val="0048513E"/>
    <w:rsid w:val="004854E6"/>
    <w:rsid w:val="00485B85"/>
    <w:rsid w:val="00486074"/>
    <w:rsid w:val="004867BE"/>
    <w:rsid w:val="00486A46"/>
    <w:rsid w:val="00486B68"/>
    <w:rsid w:val="00486CB7"/>
    <w:rsid w:val="00486E54"/>
    <w:rsid w:val="00487383"/>
    <w:rsid w:val="0048798A"/>
    <w:rsid w:val="00487E19"/>
    <w:rsid w:val="00490C03"/>
    <w:rsid w:val="00492739"/>
    <w:rsid w:val="00492A4D"/>
    <w:rsid w:val="00492D4C"/>
    <w:rsid w:val="0049309B"/>
    <w:rsid w:val="00494168"/>
    <w:rsid w:val="00494AB9"/>
    <w:rsid w:val="00494B56"/>
    <w:rsid w:val="00494B9D"/>
    <w:rsid w:val="00494FEB"/>
    <w:rsid w:val="00495273"/>
    <w:rsid w:val="004958F2"/>
    <w:rsid w:val="00495C25"/>
    <w:rsid w:val="00496028"/>
    <w:rsid w:val="00496A8C"/>
    <w:rsid w:val="00497559"/>
    <w:rsid w:val="00497B03"/>
    <w:rsid w:val="004A0EF5"/>
    <w:rsid w:val="004A10D0"/>
    <w:rsid w:val="004A2900"/>
    <w:rsid w:val="004A29D5"/>
    <w:rsid w:val="004A32B9"/>
    <w:rsid w:val="004A4317"/>
    <w:rsid w:val="004A476A"/>
    <w:rsid w:val="004A522A"/>
    <w:rsid w:val="004A5331"/>
    <w:rsid w:val="004A609F"/>
    <w:rsid w:val="004A6AFB"/>
    <w:rsid w:val="004A75FF"/>
    <w:rsid w:val="004A7B5F"/>
    <w:rsid w:val="004A7F02"/>
    <w:rsid w:val="004B0686"/>
    <w:rsid w:val="004B08BB"/>
    <w:rsid w:val="004B08D2"/>
    <w:rsid w:val="004B102B"/>
    <w:rsid w:val="004B1744"/>
    <w:rsid w:val="004B1FD4"/>
    <w:rsid w:val="004B215B"/>
    <w:rsid w:val="004B2297"/>
    <w:rsid w:val="004B259F"/>
    <w:rsid w:val="004B2A28"/>
    <w:rsid w:val="004B2C04"/>
    <w:rsid w:val="004B350B"/>
    <w:rsid w:val="004B3998"/>
    <w:rsid w:val="004B3A78"/>
    <w:rsid w:val="004B3CA3"/>
    <w:rsid w:val="004B50DC"/>
    <w:rsid w:val="004B58EA"/>
    <w:rsid w:val="004B5BA2"/>
    <w:rsid w:val="004B5C64"/>
    <w:rsid w:val="004B5C8C"/>
    <w:rsid w:val="004B6172"/>
    <w:rsid w:val="004B678E"/>
    <w:rsid w:val="004B6B76"/>
    <w:rsid w:val="004B70CB"/>
    <w:rsid w:val="004B7624"/>
    <w:rsid w:val="004B7F7D"/>
    <w:rsid w:val="004C0756"/>
    <w:rsid w:val="004C0D48"/>
    <w:rsid w:val="004C1ACE"/>
    <w:rsid w:val="004C21A2"/>
    <w:rsid w:val="004C2B0D"/>
    <w:rsid w:val="004C30F6"/>
    <w:rsid w:val="004C344D"/>
    <w:rsid w:val="004C37C0"/>
    <w:rsid w:val="004C399F"/>
    <w:rsid w:val="004C409A"/>
    <w:rsid w:val="004C4440"/>
    <w:rsid w:val="004C4520"/>
    <w:rsid w:val="004C4583"/>
    <w:rsid w:val="004C4AE3"/>
    <w:rsid w:val="004C4D40"/>
    <w:rsid w:val="004C52D4"/>
    <w:rsid w:val="004C5392"/>
    <w:rsid w:val="004C5837"/>
    <w:rsid w:val="004C5F42"/>
    <w:rsid w:val="004C6C50"/>
    <w:rsid w:val="004C6E24"/>
    <w:rsid w:val="004C7458"/>
    <w:rsid w:val="004C76D5"/>
    <w:rsid w:val="004C7718"/>
    <w:rsid w:val="004C7731"/>
    <w:rsid w:val="004C7820"/>
    <w:rsid w:val="004D0CB8"/>
    <w:rsid w:val="004D1323"/>
    <w:rsid w:val="004D1437"/>
    <w:rsid w:val="004D19C1"/>
    <w:rsid w:val="004D19D7"/>
    <w:rsid w:val="004D1DA5"/>
    <w:rsid w:val="004D20B1"/>
    <w:rsid w:val="004D3185"/>
    <w:rsid w:val="004D31D8"/>
    <w:rsid w:val="004D3DE6"/>
    <w:rsid w:val="004D4114"/>
    <w:rsid w:val="004D4505"/>
    <w:rsid w:val="004D4FC3"/>
    <w:rsid w:val="004D52B6"/>
    <w:rsid w:val="004D548E"/>
    <w:rsid w:val="004D56B3"/>
    <w:rsid w:val="004D56BA"/>
    <w:rsid w:val="004D67A9"/>
    <w:rsid w:val="004D7109"/>
    <w:rsid w:val="004D7AD7"/>
    <w:rsid w:val="004D7C0F"/>
    <w:rsid w:val="004D7D5F"/>
    <w:rsid w:val="004E0561"/>
    <w:rsid w:val="004E067E"/>
    <w:rsid w:val="004E08FB"/>
    <w:rsid w:val="004E0AF3"/>
    <w:rsid w:val="004E0C07"/>
    <w:rsid w:val="004E142D"/>
    <w:rsid w:val="004E1639"/>
    <w:rsid w:val="004E16AB"/>
    <w:rsid w:val="004E1C8D"/>
    <w:rsid w:val="004E21FD"/>
    <w:rsid w:val="004E27CB"/>
    <w:rsid w:val="004E2AD1"/>
    <w:rsid w:val="004E31FB"/>
    <w:rsid w:val="004E437D"/>
    <w:rsid w:val="004E4477"/>
    <w:rsid w:val="004E4AD9"/>
    <w:rsid w:val="004E4BBE"/>
    <w:rsid w:val="004E4F27"/>
    <w:rsid w:val="004E5419"/>
    <w:rsid w:val="004E5478"/>
    <w:rsid w:val="004E6D61"/>
    <w:rsid w:val="004E7D54"/>
    <w:rsid w:val="004F010B"/>
    <w:rsid w:val="004F0DE1"/>
    <w:rsid w:val="004F1631"/>
    <w:rsid w:val="004F1A22"/>
    <w:rsid w:val="004F1BAF"/>
    <w:rsid w:val="004F271C"/>
    <w:rsid w:val="004F32AE"/>
    <w:rsid w:val="004F3449"/>
    <w:rsid w:val="004F4206"/>
    <w:rsid w:val="004F446A"/>
    <w:rsid w:val="004F45E0"/>
    <w:rsid w:val="004F49F6"/>
    <w:rsid w:val="004F52C6"/>
    <w:rsid w:val="004F5317"/>
    <w:rsid w:val="004F54D4"/>
    <w:rsid w:val="004F5FE7"/>
    <w:rsid w:val="004F6429"/>
    <w:rsid w:val="004F72F5"/>
    <w:rsid w:val="004F765A"/>
    <w:rsid w:val="004F7942"/>
    <w:rsid w:val="004F7D5B"/>
    <w:rsid w:val="004F7EBE"/>
    <w:rsid w:val="00500492"/>
    <w:rsid w:val="00500F85"/>
    <w:rsid w:val="00501511"/>
    <w:rsid w:val="00501669"/>
    <w:rsid w:val="00501714"/>
    <w:rsid w:val="00501E32"/>
    <w:rsid w:val="00503094"/>
    <w:rsid w:val="00503468"/>
    <w:rsid w:val="00503673"/>
    <w:rsid w:val="005039E5"/>
    <w:rsid w:val="00503EF6"/>
    <w:rsid w:val="00504F89"/>
    <w:rsid w:val="00505911"/>
    <w:rsid w:val="005059E0"/>
    <w:rsid w:val="00505DFB"/>
    <w:rsid w:val="005065A3"/>
    <w:rsid w:val="00506A05"/>
    <w:rsid w:val="00506C85"/>
    <w:rsid w:val="00506DBA"/>
    <w:rsid w:val="00506E77"/>
    <w:rsid w:val="005071AB"/>
    <w:rsid w:val="005075F0"/>
    <w:rsid w:val="00507813"/>
    <w:rsid w:val="00507E2E"/>
    <w:rsid w:val="00510539"/>
    <w:rsid w:val="0051095F"/>
    <w:rsid w:val="005122E0"/>
    <w:rsid w:val="00513A31"/>
    <w:rsid w:val="005142D4"/>
    <w:rsid w:val="00514983"/>
    <w:rsid w:val="00514EF5"/>
    <w:rsid w:val="00514FA9"/>
    <w:rsid w:val="005153AA"/>
    <w:rsid w:val="005153C7"/>
    <w:rsid w:val="00516054"/>
    <w:rsid w:val="00517463"/>
    <w:rsid w:val="005205BE"/>
    <w:rsid w:val="00520900"/>
    <w:rsid w:val="00521D35"/>
    <w:rsid w:val="0052204F"/>
    <w:rsid w:val="005221FE"/>
    <w:rsid w:val="0052232E"/>
    <w:rsid w:val="00522A0D"/>
    <w:rsid w:val="00523936"/>
    <w:rsid w:val="00524AEA"/>
    <w:rsid w:val="00525695"/>
    <w:rsid w:val="0052570C"/>
    <w:rsid w:val="00525904"/>
    <w:rsid w:val="00525BF9"/>
    <w:rsid w:val="00525F05"/>
    <w:rsid w:val="00526322"/>
    <w:rsid w:val="00526679"/>
    <w:rsid w:val="005268F4"/>
    <w:rsid w:val="00526FD1"/>
    <w:rsid w:val="00527473"/>
    <w:rsid w:val="00527584"/>
    <w:rsid w:val="00527781"/>
    <w:rsid w:val="0052786B"/>
    <w:rsid w:val="00527A01"/>
    <w:rsid w:val="00527B48"/>
    <w:rsid w:val="00527B86"/>
    <w:rsid w:val="00527E8C"/>
    <w:rsid w:val="00527EAE"/>
    <w:rsid w:val="005300A8"/>
    <w:rsid w:val="00530426"/>
    <w:rsid w:val="005306DE"/>
    <w:rsid w:val="0053105D"/>
    <w:rsid w:val="005314A6"/>
    <w:rsid w:val="00531DC1"/>
    <w:rsid w:val="00531E90"/>
    <w:rsid w:val="00532080"/>
    <w:rsid w:val="00532494"/>
    <w:rsid w:val="005325F2"/>
    <w:rsid w:val="00533104"/>
    <w:rsid w:val="005332A0"/>
    <w:rsid w:val="00533548"/>
    <w:rsid w:val="00533C61"/>
    <w:rsid w:val="005341F8"/>
    <w:rsid w:val="00534570"/>
    <w:rsid w:val="00535207"/>
    <w:rsid w:val="00535CC1"/>
    <w:rsid w:val="00535D09"/>
    <w:rsid w:val="00535E81"/>
    <w:rsid w:val="00537285"/>
    <w:rsid w:val="00537BFA"/>
    <w:rsid w:val="00537D66"/>
    <w:rsid w:val="005400E1"/>
    <w:rsid w:val="005405EA"/>
    <w:rsid w:val="005407E2"/>
    <w:rsid w:val="00540871"/>
    <w:rsid w:val="00540D1C"/>
    <w:rsid w:val="00540DAB"/>
    <w:rsid w:val="005411BD"/>
    <w:rsid w:val="00541B1D"/>
    <w:rsid w:val="00541CEF"/>
    <w:rsid w:val="00542397"/>
    <w:rsid w:val="005426B7"/>
    <w:rsid w:val="005427D1"/>
    <w:rsid w:val="005428D0"/>
    <w:rsid w:val="00543210"/>
    <w:rsid w:val="00543252"/>
    <w:rsid w:val="0054438F"/>
    <w:rsid w:val="00545235"/>
    <w:rsid w:val="0054541B"/>
    <w:rsid w:val="0054544F"/>
    <w:rsid w:val="00545C95"/>
    <w:rsid w:val="00545CB0"/>
    <w:rsid w:val="0054606A"/>
    <w:rsid w:val="0054792C"/>
    <w:rsid w:val="00547DAE"/>
    <w:rsid w:val="00550975"/>
    <w:rsid w:val="00550F1B"/>
    <w:rsid w:val="00551073"/>
    <w:rsid w:val="005511F5"/>
    <w:rsid w:val="00551303"/>
    <w:rsid w:val="005519F9"/>
    <w:rsid w:val="00551A38"/>
    <w:rsid w:val="00551ED3"/>
    <w:rsid w:val="00553A4F"/>
    <w:rsid w:val="00553A6E"/>
    <w:rsid w:val="0055486C"/>
    <w:rsid w:val="00554E59"/>
    <w:rsid w:val="0055616C"/>
    <w:rsid w:val="00556323"/>
    <w:rsid w:val="00556666"/>
    <w:rsid w:val="005569BE"/>
    <w:rsid w:val="00556C29"/>
    <w:rsid w:val="00556E88"/>
    <w:rsid w:val="0055702F"/>
    <w:rsid w:val="00557307"/>
    <w:rsid w:val="00557638"/>
    <w:rsid w:val="00557EF4"/>
    <w:rsid w:val="005602C1"/>
    <w:rsid w:val="005604A4"/>
    <w:rsid w:val="00560671"/>
    <w:rsid w:val="00561D5B"/>
    <w:rsid w:val="00561DC4"/>
    <w:rsid w:val="00561E3C"/>
    <w:rsid w:val="00562269"/>
    <w:rsid w:val="005624DF"/>
    <w:rsid w:val="0056318F"/>
    <w:rsid w:val="00563259"/>
    <w:rsid w:val="00563B17"/>
    <w:rsid w:val="00563B5D"/>
    <w:rsid w:val="00563C9D"/>
    <w:rsid w:val="00563F3E"/>
    <w:rsid w:val="005647AF"/>
    <w:rsid w:val="00564C7A"/>
    <w:rsid w:val="00565107"/>
    <w:rsid w:val="00565538"/>
    <w:rsid w:val="005655AA"/>
    <w:rsid w:val="005658CD"/>
    <w:rsid w:val="00565A21"/>
    <w:rsid w:val="00565B05"/>
    <w:rsid w:val="0056610C"/>
    <w:rsid w:val="005662C3"/>
    <w:rsid w:val="005664E0"/>
    <w:rsid w:val="005666CB"/>
    <w:rsid w:val="00567012"/>
    <w:rsid w:val="0056730E"/>
    <w:rsid w:val="0056734C"/>
    <w:rsid w:val="0056798F"/>
    <w:rsid w:val="005704CF"/>
    <w:rsid w:val="00570678"/>
    <w:rsid w:val="00570B8B"/>
    <w:rsid w:val="00571A13"/>
    <w:rsid w:val="00571E05"/>
    <w:rsid w:val="00572085"/>
    <w:rsid w:val="005720BD"/>
    <w:rsid w:val="00572975"/>
    <w:rsid w:val="0057298E"/>
    <w:rsid w:val="00572C96"/>
    <w:rsid w:val="005736E2"/>
    <w:rsid w:val="0057410D"/>
    <w:rsid w:val="00574237"/>
    <w:rsid w:val="005743BA"/>
    <w:rsid w:val="005744CA"/>
    <w:rsid w:val="00574AEB"/>
    <w:rsid w:val="00574C4D"/>
    <w:rsid w:val="005752DF"/>
    <w:rsid w:val="00575918"/>
    <w:rsid w:val="005765CE"/>
    <w:rsid w:val="00576725"/>
    <w:rsid w:val="00576F97"/>
    <w:rsid w:val="00577C17"/>
    <w:rsid w:val="00577F46"/>
    <w:rsid w:val="005806B6"/>
    <w:rsid w:val="0058090C"/>
    <w:rsid w:val="00580A90"/>
    <w:rsid w:val="00580EAA"/>
    <w:rsid w:val="00581021"/>
    <w:rsid w:val="00581983"/>
    <w:rsid w:val="00581AB1"/>
    <w:rsid w:val="00581B92"/>
    <w:rsid w:val="00581CDE"/>
    <w:rsid w:val="00582625"/>
    <w:rsid w:val="005835F7"/>
    <w:rsid w:val="0058363E"/>
    <w:rsid w:val="00583648"/>
    <w:rsid w:val="00583A34"/>
    <w:rsid w:val="005840D8"/>
    <w:rsid w:val="00584985"/>
    <w:rsid w:val="005851AB"/>
    <w:rsid w:val="00585455"/>
    <w:rsid w:val="005856C5"/>
    <w:rsid w:val="00585FA1"/>
    <w:rsid w:val="0058661E"/>
    <w:rsid w:val="00586766"/>
    <w:rsid w:val="005868CB"/>
    <w:rsid w:val="0059066A"/>
    <w:rsid w:val="00590684"/>
    <w:rsid w:val="0059087C"/>
    <w:rsid w:val="00590DBC"/>
    <w:rsid w:val="00591B2A"/>
    <w:rsid w:val="00592727"/>
    <w:rsid w:val="005930BC"/>
    <w:rsid w:val="00594166"/>
    <w:rsid w:val="005941B0"/>
    <w:rsid w:val="005941FA"/>
    <w:rsid w:val="005944C2"/>
    <w:rsid w:val="00594550"/>
    <w:rsid w:val="00594DD8"/>
    <w:rsid w:val="0059533F"/>
    <w:rsid w:val="00595785"/>
    <w:rsid w:val="00595B29"/>
    <w:rsid w:val="00595BE5"/>
    <w:rsid w:val="0059643E"/>
    <w:rsid w:val="00597839"/>
    <w:rsid w:val="005A0716"/>
    <w:rsid w:val="005A0EC8"/>
    <w:rsid w:val="005A1F48"/>
    <w:rsid w:val="005A2E34"/>
    <w:rsid w:val="005A398B"/>
    <w:rsid w:val="005A3A37"/>
    <w:rsid w:val="005A3C2D"/>
    <w:rsid w:val="005A4BF3"/>
    <w:rsid w:val="005A569F"/>
    <w:rsid w:val="005A5806"/>
    <w:rsid w:val="005A5857"/>
    <w:rsid w:val="005A5A86"/>
    <w:rsid w:val="005A5AB0"/>
    <w:rsid w:val="005A6212"/>
    <w:rsid w:val="005A6531"/>
    <w:rsid w:val="005A6589"/>
    <w:rsid w:val="005A6D5E"/>
    <w:rsid w:val="005A70E5"/>
    <w:rsid w:val="005A735C"/>
    <w:rsid w:val="005A77BD"/>
    <w:rsid w:val="005A7EC6"/>
    <w:rsid w:val="005B004C"/>
    <w:rsid w:val="005B008D"/>
    <w:rsid w:val="005B0B4C"/>
    <w:rsid w:val="005B11C3"/>
    <w:rsid w:val="005B1294"/>
    <w:rsid w:val="005B3603"/>
    <w:rsid w:val="005B4311"/>
    <w:rsid w:val="005B4CE7"/>
    <w:rsid w:val="005B50C3"/>
    <w:rsid w:val="005B57AD"/>
    <w:rsid w:val="005B5E34"/>
    <w:rsid w:val="005B6186"/>
    <w:rsid w:val="005B653D"/>
    <w:rsid w:val="005B6DA2"/>
    <w:rsid w:val="005B6DC1"/>
    <w:rsid w:val="005B6E38"/>
    <w:rsid w:val="005B70C6"/>
    <w:rsid w:val="005B7D54"/>
    <w:rsid w:val="005B7D94"/>
    <w:rsid w:val="005C00C4"/>
    <w:rsid w:val="005C03E1"/>
    <w:rsid w:val="005C1345"/>
    <w:rsid w:val="005C1FBC"/>
    <w:rsid w:val="005C21AB"/>
    <w:rsid w:val="005C25ED"/>
    <w:rsid w:val="005C2821"/>
    <w:rsid w:val="005C3AC7"/>
    <w:rsid w:val="005C3F0F"/>
    <w:rsid w:val="005C406D"/>
    <w:rsid w:val="005C41C8"/>
    <w:rsid w:val="005C4630"/>
    <w:rsid w:val="005C49DA"/>
    <w:rsid w:val="005C4FC1"/>
    <w:rsid w:val="005C56BC"/>
    <w:rsid w:val="005C5A8D"/>
    <w:rsid w:val="005C5CF2"/>
    <w:rsid w:val="005C6713"/>
    <w:rsid w:val="005C6BD1"/>
    <w:rsid w:val="005D0AB8"/>
    <w:rsid w:val="005D0B01"/>
    <w:rsid w:val="005D0B63"/>
    <w:rsid w:val="005D188D"/>
    <w:rsid w:val="005D23F5"/>
    <w:rsid w:val="005D25E5"/>
    <w:rsid w:val="005D2D1E"/>
    <w:rsid w:val="005D2E7E"/>
    <w:rsid w:val="005D3F19"/>
    <w:rsid w:val="005D4128"/>
    <w:rsid w:val="005D4482"/>
    <w:rsid w:val="005D46B4"/>
    <w:rsid w:val="005D4C9F"/>
    <w:rsid w:val="005D545C"/>
    <w:rsid w:val="005D56F3"/>
    <w:rsid w:val="005D58F1"/>
    <w:rsid w:val="005D5B4A"/>
    <w:rsid w:val="005D5C73"/>
    <w:rsid w:val="005D64A6"/>
    <w:rsid w:val="005D6D60"/>
    <w:rsid w:val="005D7354"/>
    <w:rsid w:val="005D766C"/>
    <w:rsid w:val="005E0662"/>
    <w:rsid w:val="005E0737"/>
    <w:rsid w:val="005E0B37"/>
    <w:rsid w:val="005E2044"/>
    <w:rsid w:val="005E242C"/>
    <w:rsid w:val="005E2595"/>
    <w:rsid w:val="005E2A2D"/>
    <w:rsid w:val="005E2FE1"/>
    <w:rsid w:val="005E3816"/>
    <w:rsid w:val="005E3954"/>
    <w:rsid w:val="005E3BFF"/>
    <w:rsid w:val="005E3C9B"/>
    <w:rsid w:val="005E4554"/>
    <w:rsid w:val="005E4581"/>
    <w:rsid w:val="005E4CAC"/>
    <w:rsid w:val="005F0104"/>
    <w:rsid w:val="005F02DF"/>
    <w:rsid w:val="005F0741"/>
    <w:rsid w:val="005F0A9B"/>
    <w:rsid w:val="005F0FA0"/>
    <w:rsid w:val="005F12FF"/>
    <w:rsid w:val="005F1706"/>
    <w:rsid w:val="005F1715"/>
    <w:rsid w:val="005F18EA"/>
    <w:rsid w:val="005F24A7"/>
    <w:rsid w:val="005F2732"/>
    <w:rsid w:val="005F2C46"/>
    <w:rsid w:val="005F3C19"/>
    <w:rsid w:val="005F4536"/>
    <w:rsid w:val="005F5750"/>
    <w:rsid w:val="005F63C5"/>
    <w:rsid w:val="005F6AA8"/>
    <w:rsid w:val="005F7AAC"/>
    <w:rsid w:val="005F7E36"/>
    <w:rsid w:val="0060007D"/>
    <w:rsid w:val="00600206"/>
    <w:rsid w:val="00600C3E"/>
    <w:rsid w:val="00601418"/>
    <w:rsid w:val="00601C20"/>
    <w:rsid w:val="00602421"/>
    <w:rsid w:val="00602E91"/>
    <w:rsid w:val="006032E0"/>
    <w:rsid w:val="00603602"/>
    <w:rsid w:val="00603BD7"/>
    <w:rsid w:val="00603D1F"/>
    <w:rsid w:val="00604C65"/>
    <w:rsid w:val="00604F8E"/>
    <w:rsid w:val="00605134"/>
    <w:rsid w:val="00605458"/>
    <w:rsid w:val="00605EB4"/>
    <w:rsid w:val="006076B5"/>
    <w:rsid w:val="00607A2C"/>
    <w:rsid w:val="00607E14"/>
    <w:rsid w:val="0061009E"/>
    <w:rsid w:val="006101D6"/>
    <w:rsid w:val="00611585"/>
    <w:rsid w:val="00611773"/>
    <w:rsid w:val="006118F2"/>
    <w:rsid w:val="00611CCF"/>
    <w:rsid w:val="00612129"/>
    <w:rsid w:val="0061230D"/>
    <w:rsid w:val="00612A80"/>
    <w:rsid w:val="006132AF"/>
    <w:rsid w:val="00613609"/>
    <w:rsid w:val="00613DCE"/>
    <w:rsid w:val="00613FDC"/>
    <w:rsid w:val="00614092"/>
    <w:rsid w:val="00615F2E"/>
    <w:rsid w:val="006162D5"/>
    <w:rsid w:val="006168DA"/>
    <w:rsid w:val="00616B35"/>
    <w:rsid w:val="00617281"/>
    <w:rsid w:val="00617326"/>
    <w:rsid w:val="006176E6"/>
    <w:rsid w:val="00617E70"/>
    <w:rsid w:val="00621231"/>
    <w:rsid w:val="00621272"/>
    <w:rsid w:val="00621457"/>
    <w:rsid w:val="00621BC6"/>
    <w:rsid w:val="006227E3"/>
    <w:rsid w:val="006228DF"/>
    <w:rsid w:val="00622CCB"/>
    <w:rsid w:val="00623D4E"/>
    <w:rsid w:val="00623D76"/>
    <w:rsid w:val="00624486"/>
    <w:rsid w:val="0062454B"/>
    <w:rsid w:val="00624814"/>
    <w:rsid w:val="0062527B"/>
    <w:rsid w:val="00625D0B"/>
    <w:rsid w:val="00625EAA"/>
    <w:rsid w:val="00625FB7"/>
    <w:rsid w:val="00626B33"/>
    <w:rsid w:val="00627005"/>
    <w:rsid w:val="006273BF"/>
    <w:rsid w:val="006273F0"/>
    <w:rsid w:val="0062777A"/>
    <w:rsid w:val="00627AE9"/>
    <w:rsid w:val="006300CD"/>
    <w:rsid w:val="0063010C"/>
    <w:rsid w:val="00630745"/>
    <w:rsid w:val="006307FB"/>
    <w:rsid w:val="00630B4D"/>
    <w:rsid w:val="00631636"/>
    <w:rsid w:val="00631D70"/>
    <w:rsid w:val="00631E78"/>
    <w:rsid w:val="006323FA"/>
    <w:rsid w:val="006330C1"/>
    <w:rsid w:val="0063446A"/>
    <w:rsid w:val="00635675"/>
    <w:rsid w:val="00636012"/>
    <w:rsid w:val="006361D1"/>
    <w:rsid w:val="006366AD"/>
    <w:rsid w:val="00637663"/>
    <w:rsid w:val="006376B7"/>
    <w:rsid w:val="00637B10"/>
    <w:rsid w:val="00637FDE"/>
    <w:rsid w:val="0064056F"/>
    <w:rsid w:val="006405B3"/>
    <w:rsid w:val="00640916"/>
    <w:rsid w:val="0064094D"/>
    <w:rsid w:val="006415D9"/>
    <w:rsid w:val="00641764"/>
    <w:rsid w:val="00641DAD"/>
    <w:rsid w:val="0064269A"/>
    <w:rsid w:val="00643D04"/>
    <w:rsid w:val="006440C3"/>
    <w:rsid w:val="0064421B"/>
    <w:rsid w:val="00644E6E"/>
    <w:rsid w:val="00645BF7"/>
    <w:rsid w:val="00647867"/>
    <w:rsid w:val="00650514"/>
    <w:rsid w:val="006508F4"/>
    <w:rsid w:val="006508FC"/>
    <w:rsid w:val="00650FF5"/>
    <w:rsid w:val="00651178"/>
    <w:rsid w:val="00651A64"/>
    <w:rsid w:val="00651D03"/>
    <w:rsid w:val="00652636"/>
    <w:rsid w:val="006530F4"/>
    <w:rsid w:val="006531C0"/>
    <w:rsid w:val="006531F8"/>
    <w:rsid w:val="0065322D"/>
    <w:rsid w:val="00653F21"/>
    <w:rsid w:val="0065435D"/>
    <w:rsid w:val="00654733"/>
    <w:rsid w:val="0065479D"/>
    <w:rsid w:val="00654924"/>
    <w:rsid w:val="00654D99"/>
    <w:rsid w:val="00654F6C"/>
    <w:rsid w:val="00656177"/>
    <w:rsid w:val="00656853"/>
    <w:rsid w:val="00657127"/>
    <w:rsid w:val="0065741F"/>
    <w:rsid w:val="0065760E"/>
    <w:rsid w:val="00660361"/>
    <w:rsid w:val="00660C2F"/>
    <w:rsid w:val="00660D7C"/>
    <w:rsid w:val="00660E11"/>
    <w:rsid w:val="00661681"/>
    <w:rsid w:val="00661729"/>
    <w:rsid w:val="006621B1"/>
    <w:rsid w:val="00663123"/>
    <w:rsid w:val="006638E6"/>
    <w:rsid w:val="006639B5"/>
    <w:rsid w:val="00663C9C"/>
    <w:rsid w:val="006641BD"/>
    <w:rsid w:val="006643FC"/>
    <w:rsid w:val="006646BD"/>
    <w:rsid w:val="006648FB"/>
    <w:rsid w:val="00665646"/>
    <w:rsid w:val="00667A33"/>
    <w:rsid w:val="00667A92"/>
    <w:rsid w:val="00671247"/>
    <w:rsid w:val="00671AED"/>
    <w:rsid w:val="006723AE"/>
    <w:rsid w:val="006725E4"/>
    <w:rsid w:val="00672DF1"/>
    <w:rsid w:val="00672DF6"/>
    <w:rsid w:val="00672EB6"/>
    <w:rsid w:val="00672F98"/>
    <w:rsid w:val="00673253"/>
    <w:rsid w:val="0067376B"/>
    <w:rsid w:val="00673E0B"/>
    <w:rsid w:val="00673E13"/>
    <w:rsid w:val="00673EAC"/>
    <w:rsid w:val="00674823"/>
    <w:rsid w:val="00675386"/>
    <w:rsid w:val="00675C8F"/>
    <w:rsid w:val="00675CE4"/>
    <w:rsid w:val="00676385"/>
    <w:rsid w:val="00676583"/>
    <w:rsid w:val="00680328"/>
    <w:rsid w:val="00680429"/>
    <w:rsid w:val="0068055D"/>
    <w:rsid w:val="00681007"/>
    <w:rsid w:val="00681458"/>
    <w:rsid w:val="00682309"/>
    <w:rsid w:val="006827B7"/>
    <w:rsid w:val="00682A95"/>
    <w:rsid w:val="00684C33"/>
    <w:rsid w:val="00686F69"/>
    <w:rsid w:val="00687126"/>
    <w:rsid w:val="0068759A"/>
    <w:rsid w:val="006877B5"/>
    <w:rsid w:val="0069057E"/>
    <w:rsid w:val="0069104C"/>
    <w:rsid w:val="0069174C"/>
    <w:rsid w:val="0069179D"/>
    <w:rsid w:val="00691C45"/>
    <w:rsid w:val="00692026"/>
    <w:rsid w:val="0069262F"/>
    <w:rsid w:val="006930F6"/>
    <w:rsid w:val="006937F4"/>
    <w:rsid w:val="006944BF"/>
    <w:rsid w:val="00694725"/>
    <w:rsid w:val="00694941"/>
    <w:rsid w:val="006952E7"/>
    <w:rsid w:val="00695854"/>
    <w:rsid w:val="00695A97"/>
    <w:rsid w:val="0069604E"/>
    <w:rsid w:val="006969AB"/>
    <w:rsid w:val="00697FD1"/>
    <w:rsid w:val="006A081A"/>
    <w:rsid w:val="006A0D3D"/>
    <w:rsid w:val="006A0FD9"/>
    <w:rsid w:val="006A1DB6"/>
    <w:rsid w:val="006A2CD3"/>
    <w:rsid w:val="006A3A26"/>
    <w:rsid w:val="006A4B81"/>
    <w:rsid w:val="006A4F72"/>
    <w:rsid w:val="006A545A"/>
    <w:rsid w:val="006A5B97"/>
    <w:rsid w:val="006A5DA6"/>
    <w:rsid w:val="006A6474"/>
    <w:rsid w:val="006A65AA"/>
    <w:rsid w:val="006A668E"/>
    <w:rsid w:val="006A7EEF"/>
    <w:rsid w:val="006A7F06"/>
    <w:rsid w:val="006B009C"/>
    <w:rsid w:val="006B0437"/>
    <w:rsid w:val="006B0886"/>
    <w:rsid w:val="006B2391"/>
    <w:rsid w:val="006B25A0"/>
    <w:rsid w:val="006B312D"/>
    <w:rsid w:val="006B31E2"/>
    <w:rsid w:val="006B3861"/>
    <w:rsid w:val="006B53EE"/>
    <w:rsid w:val="006B579E"/>
    <w:rsid w:val="006B60A1"/>
    <w:rsid w:val="006B6213"/>
    <w:rsid w:val="006B674A"/>
    <w:rsid w:val="006B774C"/>
    <w:rsid w:val="006B7BA5"/>
    <w:rsid w:val="006C0521"/>
    <w:rsid w:val="006C0E46"/>
    <w:rsid w:val="006C1039"/>
    <w:rsid w:val="006C17AB"/>
    <w:rsid w:val="006C1E6C"/>
    <w:rsid w:val="006C2166"/>
    <w:rsid w:val="006C23AB"/>
    <w:rsid w:val="006C275D"/>
    <w:rsid w:val="006C2CCA"/>
    <w:rsid w:val="006C2D3B"/>
    <w:rsid w:val="006C3133"/>
    <w:rsid w:val="006C3616"/>
    <w:rsid w:val="006C3C3C"/>
    <w:rsid w:val="006C4072"/>
    <w:rsid w:val="006C414C"/>
    <w:rsid w:val="006C45B7"/>
    <w:rsid w:val="006C5024"/>
    <w:rsid w:val="006C50F3"/>
    <w:rsid w:val="006C5107"/>
    <w:rsid w:val="006C53BE"/>
    <w:rsid w:val="006C6184"/>
    <w:rsid w:val="006C66E7"/>
    <w:rsid w:val="006C681D"/>
    <w:rsid w:val="006C7170"/>
    <w:rsid w:val="006C7943"/>
    <w:rsid w:val="006C7F7D"/>
    <w:rsid w:val="006D0F43"/>
    <w:rsid w:val="006D10DC"/>
    <w:rsid w:val="006D11A0"/>
    <w:rsid w:val="006D1C79"/>
    <w:rsid w:val="006D1E42"/>
    <w:rsid w:val="006D27DF"/>
    <w:rsid w:val="006D291C"/>
    <w:rsid w:val="006D2990"/>
    <w:rsid w:val="006D2B22"/>
    <w:rsid w:val="006D2FD2"/>
    <w:rsid w:val="006D3112"/>
    <w:rsid w:val="006D33E6"/>
    <w:rsid w:val="006D398D"/>
    <w:rsid w:val="006D39A6"/>
    <w:rsid w:val="006D3BEA"/>
    <w:rsid w:val="006D4A79"/>
    <w:rsid w:val="006D4CEA"/>
    <w:rsid w:val="006D4F6C"/>
    <w:rsid w:val="006D5094"/>
    <w:rsid w:val="006D5118"/>
    <w:rsid w:val="006D6EC7"/>
    <w:rsid w:val="006D73C5"/>
    <w:rsid w:val="006D767A"/>
    <w:rsid w:val="006D7D97"/>
    <w:rsid w:val="006D7F8F"/>
    <w:rsid w:val="006E0367"/>
    <w:rsid w:val="006E0975"/>
    <w:rsid w:val="006E0E00"/>
    <w:rsid w:val="006E101B"/>
    <w:rsid w:val="006E10C9"/>
    <w:rsid w:val="006E11BD"/>
    <w:rsid w:val="006E1445"/>
    <w:rsid w:val="006E1E99"/>
    <w:rsid w:val="006E2088"/>
    <w:rsid w:val="006E2709"/>
    <w:rsid w:val="006E2CE0"/>
    <w:rsid w:val="006E3091"/>
    <w:rsid w:val="006E322C"/>
    <w:rsid w:val="006E3F50"/>
    <w:rsid w:val="006E4370"/>
    <w:rsid w:val="006E54B9"/>
    <w:rsid w:val="006E5985"/>
    <w:rsid w:val="006E6CE6"/>
    <w:rsid w:val="006E6D7A"/>
    <w:rsid w:val="006E73F3"/>
    <w:rsid w:val="006E756A"/>
    <w:rsid w:val="006E79F8"/>
    <w:rsid w:val="006E7F3C"/>
    <w:rsid w:val="006F0781"/>
    <w:rsid w:val="006F1543"/>
    <w:rsid w:val="006F16AF"/>
    <w:rsid w:val="006F2200"/>
    <w:rsid w:val="006F228E"/>
    <w:rsid w:val="006F2C19"/>
    <w:rsid w:val="006F2FC5"/>
    <w:rsid w:val="006F314B"/>
    <w:rsid w:val="006F3E89"/>
    <w:rsid w:val="006F473A"/>
    <w:rsid w:val="006F53B4"/>
    <w:rsid w:val="006F5508"/>
    <w:rsid w:val="006F5869"/>
    <w:rsid w:val="006F61B3"/>
    <w:rsid w:val="006F6949"/>
    <w:rsid w:val="006F6B35"/>
    <w:rsid w:val="006F7EF3"/>
    <w:rsid w:val="00700101"/>
    <w:rsid w:val="007006B6"/>
    <w:rsid w:val="0070090F"/>
    <w:rsid w:val="00700A9F"/>
    <w:rsid w:val="00700F13"/>
    <w:rsid w:val="007010F6"/>
    <w:rsid w:val="0070232A"/>
    <w:rsid w:val="00702D06"/>
    <w:rsid w:val="00702F05"/>
    <w:rsid w:val="00703143"/>
    <w:rsid w:val="007031A6"/>
    <w:rsid w:val="00705592"/>
    <w:rsid w:val="00705F48"/>
    <w:rsid w:val="007068A5"/>
    <w:rsid w:val="00706C25"/>
    <w:rsid w:val="00706CDE"/>
    <w:rsid w:val="00707C99"/>
    <w:rsid w:val="00710657"/>
    <w:rsid w:val="00710B62"/>
    <w:rsid w:val="00711014"/>
    <w:rsid w:val="007118DD"/>
    <w:rsid w:val="0071196E"/>
    <w:rsid w:val="007125A0"/>
    <w:rsid w:val="007125C5"/>
    <w:rsid w:val="00712A1E"/>
    <w:rsid w:val="00712EC2"/>
    <w:rsid w:val="00713236"/>
    <w:rsid w:val="00713AB5"/>
    <w:rsid w:val="00713B40"/>
    <w:rsid w:val="00713CAD"/>
    <w:rsid w:val="00713DCC"/>
    <w:rsid w:val="00713ED8"/>
    <w:rsid w:val="00714002"/>
    <w:rsid w:val="007145CA"/>
    <w:rsid w:val="00714D97"/>
    <w:rsid w:val="00714FE4"/>
    <w:rsid w:val="007151C6"/>
    <w:rsid w:val="00715A21"/>
    <w:rsid w:val="00715C68"/>
    <w:rsid w:val="00716BBC"/>
    <w:rsid w:val="007200E0"/>
    <w:rsid w:val="0072109A"/>
    <w:rsid w:val="0072166C"/>
    <w:rsid w:val="00721EAD"/>
    <w:rsid w:val="00722CA3"/>
    <w:rsid w:val="00722EA3"/>
    <w:rsid w:val="00722FBB"/>
    <w:rsid w:val="0072368B"/>
    <w:rsid w:val="0072376F"/>
    <w:rsid w:val="00723EEC"/>
    <w:rsid w:val="00724217"/>
    <w:rsid w:val="00724851"/>
    <w:rsid w:val="00724F50"/>
    <w:rsid w:val="007257E1"/>
    <w:rsid w:val="00726202"/>
    <w:rsid w:val="007277E2"/>
    <w:rsid w:val="00727A6E"/>
    <w:rsid w:val="00727DF5"/>
    <w:rsid w:val="00731463"/>
    <w:rsid w:val="00732B43"/>
    <w:rsid w:val="00732B78"/>
    <w:rsid w:val="00732D6A"/>
    <w:rsid w:val="00732EA3"/>
    <w:rsid w:val="00733E44"/>
    <w:rsid w:val="0073405B"/>
    <w:rsid w:val="007341F2"/>
    <w:rsid w:val="007343FC"/>
    <w:rsid w:val="007345BC"/>
    <w:rsid w:val="00736564"/>
    <w:rsid w:val="0073682E"/>
    <w:rsid w:val="00737214"/>
    <w:rsid w:val="007377F8"/>
    <w:rsid w:val="00737E0F"/>
    <w:rsid w:val="007400C9"/>
    <w:rsid w:val="00740FAE"/>
    <w:rsid w:val="007419F9"/>
    <w:rsid w:val="00741E69"/>
    <w:rsid w:val="00742293"/>
    <w:rsid w:val="007423CA"/>
    <w:rsid w:val="00742B43"/>
    <w:rsid w:val="0074351B"/>
    <w:rsid w:val="0074369A"/>
    <w:rsid w:val="00743E5D"/>
    <w:rsid w:val="00744179"/>
    <w:rsid w:val="007447D1"/>
    <w:rsid w:val="00744C5A"/>
    <w:rsid w:val="00744D75"/>
    <w:rsid w:val="00744E77"/>
    <w:rsid w:val="007457DB"/>
    <w:rsid w:val="00745BD0"/>
    <w:rsid w:val="007460F7"/>
    <w:rsid w:val="0074662F"/>
    <w:rsid w:val="00746AA1"/>
    <w:rsid w:val="00746B20"/>
    <w:rsid w:val="00747792"/>
    <w:rsid w:val="007504AA"/>
    <w:rsid w:val="0075063D"/>
    <w:rsid w:val="00750C40"/>
    <w:rsid w:val="00751EC5"/>
    <w:rsid w:val="007520BD"/>
    <w:rsid w:val="0075290D"/>
    <w:rsid w:val="00752F82"/>
    <w:rsid w:val="00753FDA"/>
    <w:rsid w:val="007543A1"/>
    <w:rsid w:val="00754638"/>
    <w:rsid w:val="007547BB"/>
    <w:rsid w:val="00754D1E"/>
    <w:rsid w:val="007550B2"/>
    <w:rsid w:val="0075564B"/>
    <w:rsid w:val="007566AA"/>
    <w:rsid w:val="007567E4"/>
    <w:rsid w:val="00756CD4"/>
    <w:rsid w:val="0075733D"/>
    <w:rsid w:val="007579DC"/>
    <w:rsid w:val="00757E2A"/>
    <w:rsid w:val="007614C6"/>
    <w:rsid w:val="0076172C"/>
    <w:rsid w:val="00762386"/>
    <w:rsid w:val="007635FB"/>
    <w:rsid w:val="00763897"/>
    <w:rsid w:val="00763A27"/>
    <w:rsid w:val="00764A85"/>
    <w:rsid w:val="007654AE"/>
    <w:rsid w:val="00767348"/>
    <w:rsid w:val="0077009F"/>
    <w:rsid w:val="00770434"/>
    <w:rsid w:val="00770D9D"/>
    <w:rsid w:val="007714AE"/>
    <w:rsid w:val="00772542"/>
    <w:rsid w:val="00772907"/>
    <w:rsid w:val="00772CD7"/>
    <w:rsid w:val="00773EFF"/>
    <w:rsid w:val="00774707"/>
    <w:rsid w:val="00774752"/>
    <w:rsid w:val="007747ED"/>
    <w:rsid w:val="00774D97"/>
    <w:rsid w:val="00775656"/>
    <w:rsid w:val="00775BB9"/>
    <w:rsid w:val="007761D6"/>
    <w:rsid w:val="007769EE"/>
    <w:rsid w:val="007774D7"/>
    <w:rsid w:val="00777C30"/>
    <w:rsid w:val="007804B5"/>
    <w:rsid w:val="007804D0"/>
    <w:rsid w:val="007808E8"/>
    <w:rsid w:val="007815DC"/>
    <w:rsid w:val="007816CC"/>
    <w:rsid w:val="00781A73"/>
    <w:rsid w:val="007822B9"/>
    <w:rsid w:val="00782D96"/>
    <w:rsid w:val="00783EEC"/>
    <w:rsid w:val="007843D7"/>
    <w:rsid w:val="007849D2"/>
    <w:rsid w:val="007849DE"/>
    <w:rsid w:val="00784D4B"/>
    <w:rsid w:val="00784F00"/>
    <w:rsid w:val="00785E76"/>
    <w:rsid w:val="00785E9E"/>
    <w:rsid w:val="00786731"/>
    <w:rsid w:val="00786814"/>
    <w:rsid w:val="00786AEE"/>
    <w:rsid w:val="00786F6C"/>
    <w:rsid w:val="007870F4"/>
    <w:rsid w:val="00787206"/>
    <w:rsid w:val="0078726F"/>
    <w:rsid w:val="00787773"/>
    <w:rsid w:val="0078780B"/>
    <w:rsid w:val="00787DC1"/>
    <w:rsid w:val="00790B17"/>
    <w:rsid w:val="00791154"/>
    <w:rsid w:val="00791291"/>
    <w:rsid w:val="007920CC"/>
    <w:rsid w:val="007923AB"/>
    <w:rsid w:val="00792918"/>
    <w:rsid w:val="007938F9"/>
    <w:rsid w:val="00793D55"/>
    <w:rsid w:val="007943E5"/>
    <w:rsid w:val="007946EB"/>
    <w:rsid w:val="00794C10"/>
    <w:rsid w:val="00794F9C"/>
    <w:rsid w:val="0079562E"/>
    <w:rsid w:val="00795B39"/>
    <w:rsid w:val="00796139"/>
    <w:rsid w:val="007966F6"/>
    <w:rsid w:val="00796DF1"/>
    <w:rsid w:val="00797FFD"/>
    <w:rsid w:val="007A0550"/>
    <w:rsid w:val="007A0E43"/>
    <w:rsid w:val="007A0F53"/>
    <w:rsid w:val="007A15CE"/>
    <w:rsid w:val="007A1861"/>
    <w:rsid w:val="007A1D8A"/>
    <w:rsid w:val="007A1D8B"/>
    <w:rsid w:val="007A1DE9"/>
    <w:rsid w:val="007A21D6"/>
    <w:rsid w:val="007A24FD"/>
    <w:rsid w:val="007A2747"/>
    <w:rsid w:val="007A41B3"/>
    <w:rsid w:val="007A4654"/>
    <w:rsid w:val="007A4F9F"/>
    <w:rsid w:val="007A5B55"/>
    <w:rsid w:val="007A5C33"/>
    <w:rsid w:val="007A671E"/>
    <w:rsid w:val="007A67AE"/>
    <w:rsid w:val="007A6C42"/>
    <w:rsid w:val="007A720B"/>
    <w:rsid w:val="007B0233"/>
    <w:rsid w:val="007B0E2F"/>
    <w:rsid w:val="007B1CC2"/>
    <w:rsid w:val="007B26AF"/>
    <w:rsid w:val="007B2D54"/>
    <w:rsid w:val="007B2E61"/>
    <w:rsid w:val="007B2F66"/>
    <w:rsid w:val="007B352E"/>
    <w:rsid w:val="007B3825"/>
    <w:rsid w:val="007B39E7"/>
    <w:rsid w:val="007B3C06"/>
    <w:rsid w:val="007B3EC6"/>
    <w:rsid w:val="007B43ED"/>
    <w:rsid w:val="007B45CE"/>
    <w:rsid w:val="007B46A5"/>
    <w:rsid w:val="007B513A"/>
    <w:rsid w:val="007B5783"/>
    <w:rsid w:val="007B5B2E"/>
    <w:rsid w:val="007B6026"/>
    <w:rsid w:val="007B654E"/>
    <w:rsid w:val="007B7608"/>
    <w:rsid w:val="007B7AC8"/>
    <w:rsid w:val="007BE647"/>
    <w:rsid w:val="007C0D2E"/>
    <w:rsid w:val="007C0E21"/>
    <w:rsid w:val="007C0F9A"/>
    <w:rsid w:val="007C13ED"/>
    <w:rsid w:val="007C1F93"/>
    <w:rsid w:val="007C2322"/>
    <w:rsid w:val="007C2384"/>
    <w:rsid w:val="007C26B9"/>
    <w:rsid w:val="007C2A38"/>
    <w:rsid w:val="007C2D64"/>
    <w:rsid w:val="007C2E3E"/>
    <w:rsid w:val="007C2FC8"/>
    <w:rsid w:val="007C3CB8"/>
    <w:rsid w:val="007C4675"/>
    <w:rsid w:val="007C47C2"/>
    <w:rsid w:val="007C4CC1"/>
    <w:rsid w:val="007C57AF"/>
    <w:rsid w:val="007C57C2"/>
    <w:rsid w:val="007C63F0"/>
    <w:rsid w:val="007C67C6"/>
    <w:rsid w:val="007C6F26"/>
    <w:rsid w:val="007C7741"/>
    <w:rsid w:val="007C774F"/>
    <w:rsid w:val="007C7C90"/>
    <w:rsid w:val="007D02E1"/>
    <w:rsid w:val="007D0360"/>
    <w:rsid w:val="007D11DA"/>
    <w:rsid w:val="007D2223"/>
    <w:rsid w:val="007D2325"/>
    <w:rsid w:val="007D2FD2"/>
    <w:rsid w:val="007D3CBD"/>
    <w:rsid w:val="007D3E68"/>
    <w:rsid w:val="007D40A0"/>
    <w:rsid w:val="007D4BF9"/>
    <w:rsid w:val="007D581B"/>
    <w:rsid w:val="007D5A5D"/>
    <w:rsid w:val="007D6081"/>
    <w:rsid w:val="007D63DE"/>
    <w:rsid w:val="007D6779"/>
    <w:rsid w:val="007D6BF3"/>
    <w:rsid w:val="007E0053"/>
    <w:rsid w:val="007E04F9"/>
    <w:rsid w:val="007E065E"/>
    <w:rsid w:val="007E0750"/>
    <w:rsid w:val="007E0861"/>
    <w:rsid w:val="007E0BF9"/>
    <w:rsid w:val="007E1C80"/>
    <w:rsid w:val="007E2821"/>
    <w:rsid w:val="007E3443"/>
    <w:rsid w:val="007E41C2"/>
    <w:rsid w:val="007E4943"/>
    <w:rsid w:val="007E4B68"/>
    <w:rsid w:val="007E4BC1"/>
    <w:rsid w:val="007E4C7C"/>
    <w:rsid w:val="007E4C84"/>
    <w:rsid w:val="007E687C"/>
    <w:rsid w:val="007E69E9"/>
    <w:rsid w:val="007E6CAA"/>
    <w:rsid w:val="007E6FFF"/>
    <w:rsid w:val="007E7588"/>
    <w:rsid w:val="007E781B"/>
    <w:rsid w:val="007E7B89"/>
    <w:rsid w:val="007F004D"/>
    <w:rsid w:val="007F1692"/>
    <w:rsid w:val="007F1A9B"/>
    <w:rsid w:val="007F1DA8"/>
    <w:rsid w:val="007F26A2"/>
    <w:rsid w:val="007F2BE7"/>
    <w:rsid w:val="007F2D61"/>
    <w:rsid w:val="007F5378"/>
    <w:rsid w:val="007F68FC"/>
    <w:rsid w:val="007F6B01"/>
    <w:rsid w:val="007F6E87"/>
    <w:rsid w:val="007F7246"/>
    <w:rsid w:val="007F739A"/>
    <w:rsid w:val="007F73A8"/>
    <w:rsid w:val="007F74C9"/>
    <w:rsid w:val="007F7B89"/>
    <w:rsid w:val="00800152"/>
    <w:rsid w:val="00800357"/>
    <w:rsid w:val="00800A33"/>
    <w:rsid w:val="00800AC1"/>
    <w:rsid w:val="00801DEF"/>
    <w:rsid w:val="00801F21"/>
    <w:rsid w:val="0080351E"/>
    <w:rsid w:val="0080368C"/>
    <w:rsid w:val="00803A97"/>
    <w:rsid w:val="0080408C"/>
    <w:rsid w:val="008044AF"/>
    <w:rsid w:val="00804B86"/>
    <w:rsid w:val="00804C1E"/>
    <w:rsid w:val="00804C75"/>
    <w:rsid w:val="00804DAB"/>
    <w:rsid w:val="008052AE"/>
    <w:rsid w:val="00805416"/>
    <w:rsid w:val="00805AB7"/>
    <w:rsid w:val="00805C51"/>
    <w:rsid w:val="00805F6C"/>
    <w:rsid w:val="00805F92"/>
    <w:rsid w:val="0080664E"/>
    <w:rsid w:val="008067F5"/>
    <w:rsid w:val="00807508"/>
    <w:rsid w:val="0080755C"/>
    <w:rsid w:val="00807773"/>
    <w:rsid w:val="00807997"/>
    <w:rsid w:val="00807B44"/>
    <w:rsid w:val="008114A5"/>
    <w:rsid w:val="00811903"/>
    <w:rsid w:val="0081195A"/>
    <w:rsid w:val="008122AD"/>
    <w:rsid w:val="00812A94"/>
    <w:rsid w:val="0081300E"/>
    <w:rsid w:val="00813019"/>
    <w:rsid w:val="00813FBA"/>
    <w:rsid w:val="00814215"/>
    <w:rsid w:val="0081431B"/>
    <w:rsid w:val="00815AC1"/>
    <w:rsid w:val="008167F3"/>
    <w:rsid w:val="0081715D"/>
    <w:rsid w:val="0081764F"/>
    <w:rsid w:val="00817BD5"/>
    <w:rsid w:val="00817E4C"/>
    <w:rsid w:val="0082015F"/>
    <w:rsid w:val="00820DEA"/>
    <w:rsid w:val="00820FD1"/>
    <w:rsid w:val="00821263"/>
    <w:rsid w:val="00821581"/>
    <w:rsid w:val="00821BB4"/>
    <w:rsid w:val="00821C6B"/>
    <w:rsid w:val="00821CDA"/>
    <w:rsid w:val="0082202F"/>
    <w:rsid w:val="008220CB"/>
    <w:rsid w:val="008221B9"/>
    <w:rsid w:val="00822D5A"/>
    <w:rsid w:val="00823C21"/>
    <w:rsid w:val="00823D38"/>
    <w:rsid w:val="00824838"/>
    <w:rsid w:val="0082540D"/>
    <w:rsid w:val="00825A94"/>
    <w:rsid w:val="00825C5A"/>
    <w:rsid w:val="0082631B"/>
    <w:rsid w:val="00826D3D"/>
    <w:rsid w:val="00826ECD"/>
    <w:rsid w:val="00827401"/>
    <w:rsid w:val="008275C4"/>
    <w:rsid w:val="00827903"/>
    <w:rsid w:val="00827F32"/>
    <w:rsid w:val="008300D7"/>
    <w:rsid w:val="00830E72"/>
    <w:rsid w:val="00831059"/>
    <w:rsid w:val="00831B3A"/>
    <w:rsid w:val="00832A6A"/>
    <w:rsid w:val="00832CE9"/>
    <w:rsid w:val="00832EED"/>
    <w:rsid w:val="0083342D"/>
    <w:rsid w:val="0083365D"/>
    <w:rsid w:val="00833C87"/>
    <w:rsid w:val="00834380"/>
    <w:rsid w:val="00834385"/>
    <w:rsid w:val="00834E43"/>
    <w:rsid w:val="008352B3"/>
    <w:rsid w:val="00835789"/>
    <w:rsid w:val="008373C3"/>
    <w:rsid w:val="008375B4"/>
    <w:rsid w:val="00837A4B"/>
    <w:rsid w:val="0084009C"/>
    <w:rsid w:val="008419D2"/>
    <w:rsid w:val="008424CD"/>
    <w:rsid w:val="00842A13"/>
    <w:rsid w:val="00844435"/>
    <w:rsid w:val="00844827"/>
    <w:rsid w:val="00845286"/>
    <w:rsid w:val="0084566F"/>
    <w:rsid w:val="00845D49"/>
    <w:rsid w:val="00845FF7"/>
    <w:rsid w:val="00846132"/>
    <w:rsid w:val="008466E1"/>
    <w:rsid w:val="00846A7C"/>
    <w:rsid w:val="008471D5"/>
    <w:rsid w:val="0084771D"/>
    <w:rsid w:val="008478ED"/>
    <w:rsid w:val="00847C9C"/>
    <w:rsid w:val="00850588"/>
    <w:rsid w:val="00850754"/>
    <w:rsid w:val="00850A00"/>
    <w:rsid w:val="00850E19"/>
    <w:rsid w:val="0085105C"/>
    <w:rsid w:val="008513C3"/>
    <w:rsid w:val="00851532"/>
    <w:rsid w:val="0085183A"/>
    <w:rsid w:val="00851A51"/>
    <w:rsid w:val="00852226"/>
    <w:rsid w:val="00852425"/>
    <w:rsid w:val="00852689"/>
    <w:rsid w:val="00853024"/>
    <w:rsid w:val="00854184"/>
    <w:rsid w:val="008545A0"/>
    <w:rsid w:val="00854D82"/>
    <w:rsid w:val="008556CA"/>
    <w:rsid w:val="0085604D"/>
    <w:rsid w:val="008564A3"/>
    <w:rsid w:val="00856C39"/>
    <w:rsid w:val="00856DB8"/>
    <w:rsid w:val="00856E6E"/>
    <w:rsid w:val="00856E8C"/>
    <w:rsid w:val="00856E91"/>
    <w:rsid w:val="008575B5"/>
    <w:rsid w:val="00857EBB"/>
    <w:rsid w:val="00860BF0"/>
    <w:rsid w:val="00860CCC"/>
    <w:rsid w:val="00860EBF"/>
    <w:rsid w:val="008622DF"/>
    <w:rsid w:val="008626CD"/>
    <w:rsid w:val="008628C5"/>
    <w:rsid w:val="0086303A"/>
    <w:rsid w:val="008630FD"/>
    <w:rsid w:val="008631A9"/>
    <w:rsid w:val="00863927"/>
    <w:rsid w:val="00863BCF"/>
    <w:rsid w:val="00863C16"/>
    <w:rsid w:val="008643A5"/>
    <w:rsid w:val="0086443F"/>
    <w:rsid w:val="008646CB"/>
    <w:rsid w:val="0086554C"/>
    <w:rsid w:val="00865BA2"/>
    <w:rsid w:val="00865D5C"/>
    <w:rsid w:val="00865F6B"/>
    <w:rsid w:val="0086723A"/>
    <w:rsid w:val="00867267"/>
    <w:rsid w:val="00867BE8"/>
    <w:rsid w:val="00867D3A"/>
    <w:rsid w:val="00870418"/>
    <w:rsid w:val="00870B2C"/>
    <w:rsid w:val="00871070"/>
    <w:rsid w:val="00871470"/>
    <w:rsid w:val="00871587"/>
    <w:rsid w:val="00871C2B"/>
    <w:rsid w:val="0087229A"/>
    <w:rsid w:val="00872719"/>
    <w:rsid w:val="00872F5E"/>
    <w:rsid w:val="008734C7"/>
    <w:rsid w:val="00873557"/>
    <w:rsid w:val="00873C73"/>
    <w:rsid w:val="00875616"/>
    <w:rsid w:val="00875DA4"/>
    <w:rsid w:val="00876B72"/>
    <w:rsid w:val="008770E3"/>
    <w:rsid w:val="00877DB3"/>
    <w:rsid w:val="008803BC"/>
    <w:rsid w:val="00880487"/>
    <w:rsid w:val="00880ED0"/>
    <w:rsid w:val="00881114"/>
    <w:rsid w:val="0088155B"/>
    <w:rsid w:val="00881687"/>
    <w:rsid w:val="00883723"/>
    <w:rsid w:val="008839D4"/>
    <w:rsid w:val="00883C3D"/>
    <w:rsid w:val="00883F47"/>
    <w:rsid w:val="00884554"/>
    <w:rsid w:val="00884576"/>
    <w:rsid w:val="008851BC"/>
    <w:rsid w:val="00885221"/>
    <w:rsid w:val="008853A9"/>
    <w:rsid w:val="0088577D"/>
    <w:rsid w:val="00885B9B"/>
    <w:rsid w:val="008867C6"/>
    <w:rsid w:val="00886DD8"/>
    <w:rsid w:val="00887209"/>
    <w:rsid w:val="008875C8"/>
    <w:rsid w:val="008876FA"/>
    <w:rsid w:val="008878E4"/>
    <w:rsid w:val="00890B57"/>
    <w:rsid w:val="008919EF"/>
    <w:rsid w:val="00891A8B"/>
    <w:rsid w:val="00892326"/>
    <w:rsid w:val="00892546"/>
    <w:rsid w:val="008925F2"/>
    <w:rsid w:val="00892682"/>
    <w:rsid w:val="008926F9"/>
    <w:rsid w:val="00892D9D"/>
    <w:rsid w:val="008933BA"/>
    <w:rsid w:val="00893D0C"/>
    <w:rsid w:val="0089410E"/>
    <w:rsid w:val="008941E0"/>
    <w:rsid w:val="008944AD"/>
    <w:rsid w:val="008945BF"/>
    <w:rsid w:val="008955A1"/>
    <w:rsid w:val="00895E0E"/>
    <w:rsid w:val="00896E0A"/>
    <w:rsid w:val="00897B7A"/>
    <w:rsid w:val="008A0172"/>
    <w:rsid w:val="008A028D"/>
    <w:rsid w:val="008A07CD"/>
    <w:rsid w:val="008A10D4"/>
    <w:rsid w:val="008A14E0"/>
    <w:rsid w:val="008A1B9F"/>
    <w:rsid w:val="008A1FD3"/>
    <w:rsid w:val="008A2CB1"/>
    <w:rsid w:val="008A3476"/>
    <w:rsid w:val="008A3867"/>
    <w:rsid w:val="008A3C6C"/>
    <w:rsid w:val="008A3DE5"/>
    <w:rsid w:val="008A3F5F"/>
    <w:rsid w:val="008A4206"/>
    <w:rsid w:val="008A4702"/>
    <w:rsid w:val="008A4C4B"/>
    <w:rsid w:val="008A4CC9"/>
    <w:rsid w:val="008A52EC"/>
    <w:rsid w:val="008A55B5"/>
    <w:rsid w:val="008A590A"/>
    <w:rsid w:val="008A5923"/>
    <w:rsid w:val="008A5EFF"/>
    <w:rsid w:val="008A64A0"/>
    <w:rsid w:val="008A709A"/>
    <w:rsid w:val="008A70BC"/>
    <w:rsid w:val="008A716B"/>
    <w:rsid w:val="008A7432"/>
    <w:rsid w:val="008A77A7"/>
    <w:rsid w:val="008A7B54"/>
    <w:rsid w:val="008B038F"/>
    <w:rsid w:val="008B09B4"/>
    <w:rsid w:val="008B0D9A"/>
    <w:rsid w:val="008B101E"/>
    <w:rsid w:val="008B116C"/>
    <w:rsid w:val="008B1171"/>
    <w:rsid w:val="008B175E"/>
    <w:rsid w:val="008B1E2D"/>
    <w:rsid w:val="008B2589"/>
    <w:rsid w:val="008B25D1"/>
    <w:rsid w:val="008B2749"/>
    <w:rsid w:val="008B2B46"/>
    <w:rsid w:val="008B328A"/>
    <w:rsid w:val="008B3345"/>
    <w:rsid w:val="008B34FC"/>
    <w:rsid w:val="008B42E9"/>
    <w:rsid w:val="008B45A4"/>
    <w:rsid w:val="008B4754"/>
    <w:rsid w:val="008B4852"/>
    <w:rsid w:val="008B4C74"/>
    <w:rsid w:val="008B4E17"/>
    <w:rsid w:val="008B65D6"/>
    <w:rsid w:val="008B67C2"/>
    <w:rsid w:val="008B6DC8"/>
    <w:rsid w:val="008C0332"/>
    <w:rsid w:val="008C0D7F"/>
    <w:rsid w:val="008C118A"/>
    <w:rsid w:val="008C1852"/>
    <w:rsid w:val="008C1E5F"/>
    <w:rsid w:val="008C27E4"/>
    <w:rsid w:val="008C29CB"/>
    <w:rsid w:val="008C2A07"/>
    <w:rsid w:val="008C2F93"/>
    <w:rsid w:val="008C31EA"/>
    <w:rsid w:val="008C3850"/>
    <w:rsid w:val="008C42AA"/>
    <w:rsid w:val="008C435D"/>
    <w:rsid w:val="008C4657"/>
    <w:rsid w:val="008C4B09"/>
    <w:rsid w:val="008C51B1"/>
    <w:rsid w:val="008C593F"/>
    <w:rsid w:val="008C59E7"/>
    <w:rsid w:val="008C5ACE"/>
    <w:rsid w:val="008C614C"/>
    <w:rsid w:val="008C632F"/>
    <w:rsid w:val="008C6B2F"/>
    <w:rsid w:val="008C6D72"/>
    <w:rsid w:val="008C6E3D"/>
    <w:rsid w:val="008C798C"/>
    <w:rsid w:val="008C7C74"/>
    <w:rsid w:val="008C7FE6"/>
    <w:rsid w:val="008D0627"/>
    <w:rsid w:val="008D1F32"/>
    <w:rsid w:val="008D22E5"/>
    <w:rsid w:val="008D2A0E"/>
    <w:rsid w:val="008D2ED1"/>
    <w:rsid w:val="008D2FD0"/>
    <w:rsid w:val="008D4052"/>
    <w:rsid w:val="008D41FB"/>
    <w:rsid w:val="008D460D"/>
    <w:rsid w:val="008D4933"/>
    <w:rsid w:val="008D4B97"/>
    <w:rsid w:val="008D523A"/>
    <w:rsid w:val="008D5442"/>
    <w:rsid w:val="008D61A5"/>
    <w:rsid w:val="008D633A"/>
    <w:rsid w:val="008D696E"/>
    <w:rsid w:val="008D6D97"/>
    <w:rsid w:val="008D747E"/>
    <w:rsid w:val="008D78E4"/>
    <w:rsid w:val="008D7A5E"/>
    <w:rsid w:val="008D7DD7"/>
    <w:rsid w:val="008E0CF0"/>
    <w:rsid w:val="008E1206"/>
    <w:rsid w:val="008E181C"/>
    <w:rsid w:val="008E1B02"/>
    <w:rsid w:val="008E1B24"/>
    <w:rsid w:val="008E2439"/>
    <w:rsid w:val="008E275E"/>
    <w:rsid w:val="008E29C4"/>
    <w:rsid w:val="008E29DC"/>
    <w:rsid w:val="008E3457"/>
    <w:rsid w:val="008E396E"/>
    <w:rsid w:val="008E4B45"/>
    <w:rsid w:val="008E587D"/>
    <w:rsid w:val="008E59A1"/>
    <w:rsid w:val="008E5A89"/>
    <w:rsid w:val="008E5C93"/>
    <w:rsid w:val="008E6803"/>
    <w:rsid w:val="008E7633"/>
    <w:rsid w:val="008F0116"/>
    <w:rsid w:val="008F0F85"/>
    <w:rsid w:val="008F10E9"/>
    <w:rsid w:val="008F1750"/>
    <w:rsid w:val="008F1DDA"/>
    <w:rsid w:val="008F1EF9"/>
    <w:rsid w:val="008F2162"/>
    <w:rsid w:val="008F2EA7"/>
    <w:rsid w:val="008F4100"/>
    <w:rsid w:val="008F517E"/>
    <w:rsid w:val="008F5373"/>
    <w:rsid w:val="008F595D"/>
    <w:rsid w:val="008F5D30"/>
    <w:rsid w:val="008F6918"/>
    <w:rsid w:val="008F6BB1"/>
    <w:rsid w:val="008F6FD0"/>
    <w:rsid w:val="008F7842"/>
    <w:rsid w:val="00901563"/>
    <w:rsid w:val="00902DD6"/>
    <w:rsid w:val="009030B7"/>
    <w:rsid w:val="00903107"/>
    <w:rsid w:val="00903175"/>
    <w:rsid w:val="00903651"/>
    <w:rsid w:val="00904E46"/>
    <w:rsid w:val="00905626"/>
    <w:rsid w:val="0090632A"/>
    <w:rsid w:val="009072B3"/>
    <w:rsid w:val="0090765F"/>
    <w:rsid w:val="009076C3"/>
    <w:rsid w:val="0090793E"/>
    <w:rsid w:val="009119FC"/>
    <w:rsid w:val="00911C5E"/>
    <w:rsid w:val="00911EE8"/>
    <w:rsid w:val="0091207B"/>
    <w:rsid w:val="00912175"/>
    <w:rsid w:val="009122BA"/>
    <w:rsid w:val="00912826"/>
    <w:rsid w:val="00912BED"/>
    <w:rsid w:val="00913CC4"/>
    <w:rsid w:val="00913E8D"/>
    <w:rsid w:val="00914811"/>
    <w:rsid w:val="00914936"/>
    <w:rsid w:val="00914A1C"/>
    <w:rsid w:val="00914F1D"/>
    <w:rsid w:val="00915692"/>
    <w:rsid w:val="009161DF"/>
    <w:rsid w:val="00916215"/>
    <w:rsid w:val="00916858"/>
    <w:rsid w:val="009176BA"/>
    <w:rsid w:val="00917EF6"/>
    <w:rsid w:val="009201D6"/>
    <w:rsid w:val="009212D2"/>
    <w:rsid w:val="009217B7"/>
    <w:rsid w:val="00921C31"/>
    <w:rsid w:val="009221BB"/>
    <w:rsid w:val="009221BC"/>
    <w:rsid w:val="0092255D"/>
    <w:rsid w:val="00922B1F"/>
    <w:rsid w:val="00923E96"/>
    <w:rsid w:val="0092407F"/>
    <w:rsid w:val="00924926"/>
    <w:rsid w:val="00924AF1"/>
    <w:rsid w:val="009259A0"/>
    <w:rsid w:val="00925F0E"/>
    <w:rsid w:val="00926156"/>
    <w:rsid w:val="009265CF"/>
    <w:rsid w:val="00926875"/>
    <w:rsid w:val="009268B2"/>
    <w:rsid w:val="00926A69"/>
    <w:rsid w:val="00926B60"/>
    <w:rsid w:val="00926D4D"/>
    <w:rsid w:val="00927021"/>
    <w:rsid w:val="009275C4"/>
    <w:rsid w:val="00927CD1"/>
    <w:rsid w:val="00927DE0"/>
    <w:rsid w:val="00930103"/>
    <w:rsid w:val="00931634"/>
    <w:rsid w:val="00931755"/>
    <w:rsid w:val="00931F68"/>
    <w:rsid w:val="00932045"/>
    <w:rsid w:val="0093280C"/>
    <w:rsid w:val="00932DC0"/>
    <w:rsid w:val="009335AD"/>
    <w:rsid w:val="00933CEA"/>
    <w:rsid w:val="00933E59"/>
    <w:rsid w:val="00934963"/>
    <w:rsid w:val="009349DC"/>
    <w:rsid w:val="00934E79"/>
    <w:rsid w:val="00935025"/>
    <w:rsid w:val="00936591"/>
    <w:rsid w:val="00936CCB"/>
    <w:rsid w:val="00937032"/>
    <w:rsid w:val="00937275"/>
    <w:rsid w:val="00937302"/>
    <w:rsid w:val="00940248"/>
    <w:rsid w:val="009406E9"/>
    <w:rsid w:val="009415CD"/>
    <w:rsid w:val="00941AAE"/>
    <w:rsid w:val="00942DD5"/>
    <w:rsid w:val="0094512F"/>
    <w:rsid w:val="00945D0C"/>
    <w:rsid w:val="00945D1F"/>
    <w:rsid w:val="009461D6"/>
    <w:rsid w:val="0094634E"/>
    <w:rsid w:val="009468B6"/>
    <w:rsid w:val="0094771A"/>
    <w:rsid w:val="00947851"/>
    <w:rsid w:val="00947D1B"/>
    <w:rsid w:val="00947D7B"/>
    <w:rsid w:val="009506AB"/>
    <w:rsid w:val="00950AFF"/>
    <w:rsid w:val="00952529"/>
    <w:rsid w:val="009528CE"/>
    <w:rsid w:val="00952C6C"/>
    <w:rsid w:val="00952F8A"/>
    <w:rsid w:val="00952FA5"/>
    <w:rsid w:val="0095320A"/>
    <w:rsid w:val="009532FB"/>
    <w:rsid w:val="0095346D"/>
    <w:rsid w:val="00953597"/>
    <w:rsid w:val="00954651"/>
    <w:rsid w:val="00954D79"/>
    <w:rsid w:val="00955660"/>
    <w:rsid w:val="009559FB"/>
    <w:rsid w:val="00956833"/>
    <w:rsid w:val="00956B13"/>
    <w:rsid w:val="00956C79"/>
    <w:rsid w:val="009573EC"/>
    <w:rsid w:val="009574AD"/>
    <w:rsid w:val="009603B9"/>
    <w:rsid w:val="00960E72"/>
    <w:rsid w:val="00960F13"/>
    <w:rsid w:val="009613B8"/>
    <w:rsid w:val="00961A7C"/>
    <w:rsid w:val="00961CFC"/>
    <w:rsid w:val="00961FE4"/>
    <w:rsid w:val="009626BE"/>
    <w:rsid w:val="00962844"/>
    <w:rsid w:val="00962D99"/>
    <w:rsid w:val="00963393"/>
    <w:rsid w:val="00963751"/>
    <w:rsid w:val="009638AB"/>
    <w:rsid w:val="0096400F"/>
    <w:rsid w:val="009640A5"/>
    <w:rsid w:val="00964D47"/>
    <w:rsid w:val="00965BD4"/>
    <w:rsid w:val="009669D5"/>
    <w:rsid w:val="00966D50"/>
    <w:rsid w:val="009671A2"/>
    <w:rsid w:val="00970813"/>
    <w:rsid w:val="00970CF6"/>
    <w:rsid w:val="009712A2"/>
    <w:rsid w:val="00971DFD"/>
    <w:rsid w:val="00971EFF"/>
    <w:rsid w:val="0097217B"/>
    <w:rsid w:val="0097260B"/>
    <w:rsid w:val="00972947"/>
    <w:rsid w:val="00972A3A"/>
    <w:rsid w:val="00972BA2"/>
    <w:rsid w:val="009734E1"/>
    <w:rsid w:val="0097356C"/>
    <w:rsid w:val="009737BD"/>
    <w:rsid w:val="009743E9"/>
    <w:rsid w:val="009745DF"/>
    <w:rsid w:val="00974A01"/>
    <w:rsid w:val="00974D53"/>
    <w:rsid w:val="00974F0A"/>
    <w:rsid w:val="009752A6"/>
    <w:rsid w:val="00975DE6"/>
    <w:rsid w:val="00976927"/>
    <w:rsid w:val="00976EFD"/>
    <w:rsid w:val="0097705A"/>
    <w:rsid w:val="009777FB"/>
    <w:rsid w:val="00980646"/>
    <w:rsid w:val="0098072C"/>
    <w:rsid w:val="009807EC"/>
    <w:rsid w:val="00980DDF"/>
    <w:rsid w:val="009814FF"/>
    <w:rsid w:val="00981FCB"/>
    <w:rsid w:val="00982202"/>
    <w:rsid w:val="009827DB"/>
    <w:rsid w:val="00982AAF"/>
    <w:rsid w:val="00982AFC"/>
    <w:rsid w:val="00982B8E"/>
    <w:rsid w:val="00982DAF"/>
    <w:rsid w:val="00982FAC"/>
    <w:rsid w:val="00983340"/>
    <w:rsid w:val="009837B0"/>
    <w:rsid w:val="009841E0"/>
    <w:rsid w:val="00984C87"/>
    <w:rsid w:val="00984E3A"/>
    <w:rsid w:val="009864A0"/>
    <w:rsid w:val="0098669F"/>
    <w:rsid w:val="00986E8B"/>
    <w:rsid w:val="00986F5D"/>
    <w:rsid w:val="00987A96"/>
    <w:rsid w:val="00987D35"/>
    <w:rsid w:val="009902F7"/>
    <w:rsid w:val="009903CA"/>
    <w:rsid w:val="00990975"/>
    <w:rsid w:val="00990C2A"/>
    <w:rsid w:val="0099116B"/>
    <w:rsid w:val="009911DD"/>
    <w:rsid w:val="009915B7"/>
    <w:rsid w:val="00991E74"/>
    <w:rsid w:val="00992118"/>
    <w:rsid w:val="00993133"/>
    <w:rsid w:val="00993D02"/>
    <w:rsid w:val="009944FD"/>
    <w:rsid w:val="00994733"/>
    <w:rsid w:val="00994D55"/>
    <w:rsid w:val="00994D93"/>
    <w:rsid w:val="00995230"/>
    <w:rsid w:val="0099542F"/>
    <w:rsid w:val="00995B85"/>
    <w:rsid w:val="00995F94"/>
    <w:rsid w:val="0099622B"/>
    <w:rsid w:val="00996482"/>
    <w:rsid w:val="00996E08"/>
    <w:rsid w:val="00997086"/>
    <w:rsid w:val="0099711C"/>
    <w:rsid w:val="009A0B01"/>
    <w:rsid w:val="009A14A6"/>
    <w:rsid w:val="009A14F8"/>
    <w:rsid w:val="009A2A5D"/>
    <w:rsid w:val="009A385B"/>
    <w:rsid w:val="009A3F9E"/>
    <w:rsid w:val="009A3FD1"/>
    <w:rsid w:val="009A45FA"/>
    <w:rsid w:val="009A4F7D"/>
    <w:rsid w:val="009A5104"/>
    <w:rsid w:val="009A56CB"/>
    <w:rsid w:val="009A7007"/>
    <w:rsid w:val="009A7CAB"/>
    <w:rsid w:val="009B03A2"/>
    <w:rsid w:val="009B0BAC"/>
    <w:rsid w:val="009B18A6"/>
    <w:rsid w:val="009B1B35"/>
    <w:rsid w:val="009B1B50"/>
    <w:rsid w:val="009B1E2B"/>
    <w:rsid w:val="009B21AA"/>
    <w:rsid w:val="009B22BA"/>
    <w:rsid w:val="009B301F"/>
    <w:rsid w:val="009B319B"/>
    <w:rsid w:val="009B3A30"/>
    <w:rsid w:val="009B3A48"/>
    <w:rsid w:val="009B3A7B"/>
    <w:rsid w:val="009B4186"/>
    <w:rsid w:val="009B41CD"/>
    <w:rsid w:val="009B4344"/>
    <w:rsid w:val="009B46E1"/>
    <w:rsid w:val="009B4809"/>
    <w:rsid w:val="009B56B5"/>
    <w:rsid w:val="009B599D"/>
    <w:rsid w:val="009B5A52"/>
    <w:rsid w:val="009B68BB"/>
    <w:rsid w:val="009B7195"/>
    <w:rsid w:val="009B7230"/>
    <w:rsid w:val="009B777C"/>
    <w:rsid w:val="009B7B8A"/>
    <w:rsid w:val="009C0527"/>
    <w:rsid w:val="009C073D"/>
    <w:rsid w:val="009C09C6"/>
    <w:rsid w:val="009C0AD7"/>
    <w:rsid w:val="009C0D92"/>
    <w:rsid w:val="009C118B"/>
    <w:rsid w:val="009C2D52"/>
    <w:rsid w:val="009C33DD"/>
    <w:rsid w:val="009C377E"/>
    <w:rsid w:val="009C3901"/>
    <w:rsid w:val="009C3CB0"/>
    <w:rsid w:val="009C404D"/>
    <w:rsid w:val="009C46CE"/>
    <w:rsid w:val="009C47E9"/>
    <w:rsid w:val="009C4CAE"/>
    <w:rsid w:val="009C61E9"/>
    <w:rsid w:val="009C649F"/>
    <w:rsid w:val="009C64DB"/>
    <w:rsid w:val="009C691D"/>
    <w:rsid w:val="009C6AC4"/>
    <w:rsid w:val="009C6F93"/>
    <w:rsid w:val="009C707D"/>
    <w:rsid w:val="009C7314"/>
    <w:rsid w:val="009C7B18"/>
    <w:rsid w:val="009C7CD7"/>
    <w:rsid w:val="009D019A"/>
    <w:rsid w:val="009D0B4D"/>
    <w:rsid w:val="009D0CB6"/>
    <w:rsid w:val="009D0E20"/>
    <w:rsid w:val="009D0EFA"/>
    <w:rsid w:val="009D1C1F"/>
    <w:rsid w:val="009D3389"/>
    <w:rsid w:val="009D3DA2"/>
    <w:rsid w:val="009D3ED5"/>
    <w:rsid w:val="009D5A30"/>
    <w:rsid w:val="009D5A74"/>
    <w:rsid w:val="009D5F66"/>
    <w:rsid w:val="009D618A"/>
    <w:rsid w:val="009D6379"/>
    <w:rsid w:val="009D6BF9"/>
    <w:rsid w:val="009D6DF7"/>
    <w:rsid w:val="009D70D3"/>
    <w:rsid w:val="009E0351"/>
    <w:rsid w:val="009E045A"/>
    <w:rsid w:val="009E0516"/>
    <w:rsid w:val="009E129C"/>
    <w:rsid w:val="009E1390"/>
    <w:rsid w:val="009E2B45"/>
    <w:rsid w:val="009E2C4A"/>
    <w:rsid w:val="009E3A6C"/>
    <w:rsid w:val="009E4367"/>
    <w:rsid w:val="009E43EB"/>
    <w:rsid w:val="009E43EE"/>
    <w:rsid w:val="009E4D7B"/>
    <w:rsid w:val="009E54AE"/>
    <w:rsid w:val="009E58C5"/>
    <w:rsid w:val="009E5A5B"/>
    <w:rsid w:val="009E5CDF"/>
    <w:rsid w:val="009E5D72"/>
    <w:rsid w:val="009E6805"/>
    <w:rsid w:val="009E6C53"/>
    <w:rsid w:val="009E7F67"/>
    <w:rsid w:val="009F0129"/>
    <w:rsid w:val="009F07CE"/>
    <w:rsid w:val="009F080D"/>
    <w:rsid w:val="009F0DC8"/>
    <w:rsid w:val="009F1675"/>
    <w:rsid w:val="009F3FE7"/>
    <w:rsid w:val="009F457F"/>
    <w:rsid w:val="009F4A30"/>
    <w:rsid w:val="009F4E64"/>
    <w:rsid w:val="009F59C0"/>
    <w:rsid w:val="009F6920"/>
    <w:rsid w:val="00A00342"/>
    <w:rsid w:val="00A00DF6"/>
    <w:rsid w:val="00A0194D"/>
    <w:rsid w:val="00A01CA7"/>
    <w:rsid w:val="00A028AC"/>
    <w:rsid w:val="00A02969"/>
    <w:rsid w:val="00A02B87"/>
    <w:rsid w:val="00A02C6C"/>
    <w:rsid w:val="00A033DB"/>
    <w:rsid w:val="00A03566"/>
    <w:rsid w:val="00A0397C"/>
    <w:rsid w:val="00A03CBB"/>
    <w:rsid w:val="00A03E52"/>
    <w:rsid w:val="00A03E88"/>
    <w:rsid w:val="00A046E4"/>
    <w:rsid w:val="00A0511B"/>
    <w:rsid w:val="00A0529B"/>
    <w:rsid w:val="00A05610"/>
    <w:rsid w:val="00A069DE"/>
    <w:rsid w:val="00A07486"/>
    <w:rsid w:val="00A075FA"/>
    <w:rsid w:val="00A077C4"/>
    <w:rsid w:val="00A07D43"/>
    <w:rsid w:val="00A10418"/>
    <w:rsid w:val="00A1067E"/>
    <w:rsid w:val="00A10EBA"/>
    <w:rsid w:val="00A10F42"/>
    <w:rsid w:val="00A1197E"/>
    <w:rsid w:val="00A12907"/>
    <w:rsid w:val="00A12D1B"/>
    <w:rsid w:val="00A132C6"/>
    <w:rsid w:val="00A137C0"/>
    <w:rsid w:val="00A141A9"/>
    <w:rsid w:val="00A14311"/>
    <w:rsid w:val="00A14B0A"/>
    <w:rsid w:val="00A14B4B"/>
    <w:rsid w:val="00A15132"/>
    <w:rsid w:val="00A16373"/>
    <w:rsid w:val="00A173AF"/>
    <w:rsid w:val="00A17737"/>
    <w:rsid w:val="00A17AAF"/>
    <w:rsid w:val="00A17BCB"/>
    <w:rsid w:val="00A20894"/>
    <w:rsid w:val="00A20DA1"/>
    <w:rsid w:val="00A21972"/>
    <w:rsid w:val="00A21CDF"/>
    <w:rsid w:val="00A2206A"/>
    <w:rsid w:val="00A22733"/>
    <w:rsid w:val="00A22B1B"/>
    <w:rsid w:val="00A22BD3"/>
    <w:rsid w:val="00A22D62"/>
    <w:rsid w:val="00A23093"/>
    <w:rsid w:val="00A23B53"/>
    <w:rsid w:val="00A23F7F"/>
    <w:rsid w:val="00A2402E"/>
    <w:rsid w:val="00A2405F"/>
    <w:rsid w:val="00A24A61"/>
    <w:rsid w:val="00A252A6"/>
    <w:rsid w:val="00A25505"/>
    <w:rsid w:val="00A25910"/>
    <w:rsid w:val="00A25A45"/>
    <w:rsid w:val="00A25AD7"/>
    <w:rsid w:val="00A25B32"/>
    <w:rsid w:val="00A25B35"/>
    <w:rsid w:val="00A25C6C"/>
    <w:rsid w:val="00A25F0F"/>
    <w:rsid w:val="00A2720C"/>
    <w:rsid w:val="00A275C1"/>
    <w:rsid w:val="00A275DA"/>
    <w:rsid w:val="00A27C10"/>
    <w:rsid w:val="00A27E8E"/>
    <w:rsid w:val="00A27FD8"/>
    <w:rsid w:val="00A30176"/>
    <w:rsid w:val="00A30FE9"/>
    <w:rsid w:val="00A32E1F"/>
    <w:rsid w:val="00A3387A"/>
    <w:rsid w:val="00A33CF9"/>
    <w:rsid w:val="00A348DD"/>
    <w:rsid w:val="00A34F59"/>
    <w:rsid w:val="00A35366"/>
    <w:rsid w:val="00A35578"/>
    <w:rsid w:val="00A35B05"/>
    <w:rsid w:val="00A35C9A"/>
    <w:rsid w:val="00A35CA2"/>
    <w:rsid w:val="00A37467"/>
    <w:rsid w:val="00A37E85"/>
    <w:rsid w:val="00A37E91"/>
    <w:rsid w:val="00A37F73"/>
    <w:rsid w:val="00A4052B"/>
    <w:rsid w:val="00A4086B"/>
    <w:rsid w:val="00A40BED"/>
    <w:rsid w:val="00A4111F"/>
    <w:rsid w:val="00A41342"/>
    <w:rsid w:val="00A4171F"/>
    <w:rsid w:val="00A41A99"/>
    <w:rsid w:val="00A41E41"/>
    <w:rsid w:val="00A41EBB"/>
    <w:rsid w:val="00A4256F"/>
    <w:rsid w:val="00A426DA"/>
    <w:rsid w:val="00A4277F"/>
    <w:rsid w:val="00A434FC"/>
    <w:rsid w:val="00A43D6E"/>
    <w:rsid w:val="00A43F45"/>
    <w:rsid w:val="00A44118"/>
    <w:rsid w:val="00A445B8"/>
    <w:rsid w:val="00A4493F"/>
    <w:rsid w:val="00A44B5F"/>
    <w:rsid w:val="00A4509A"/>
    <w:rsid w:val="00A454C3"/>
    <w:rsid w:val="00A4553A"/>
    <w:rsid w:val="00A45EB5"/>
    <w:rsid w:val="00A45EE9"/>
    <w:rsid w:val="00A46B39"/>
    <w:rsid w:val="00A46FAA"/>
    <w:rsid w:val="00A47005"/>
    <w:rsid w:val="00A475B0"/>
    <w:rsid w:val="00A47D9F"/>
    <w:rsid w:val="00A47DDF"/>
    <w:rsid w:val="00A5015D"/>
    <w:rsid w:val="00A511A4"/>
    <w:rsid w:val="00A51695"/>
    <w:rsid w:val="00A5186D"/>
    <w:rsid w:val="00A51970"/>
    <w:rsid w:val="00A52562"/>
    <w:rsid w:val="00A5269B"/>
    <w:rsid w:val="00A529EF"/>
    <w:rsid w:val="00A52E97"/>
    <w:rsid w:val="00A5300E"/>
    <w:rsid w:val="00A536F9"/>
    <w:rsid w:val="00A5386F"/>
    <w:rsid w:val="00A53A20"/>
    <w:rsid w:val="00A53BF7"/>
    <w:rsid w:val="00A54415"/>
    <w:rsid w:val="00A54A07"/>
    <w:rsid w:val="00A54E45"/>
    <w:rsid w:val="00A54F09"/>
    <w:rsid w:val="00A553CF"/>
    <w:rsid w:val="00A559CF"/>
    <w:rsid w:val="00A55D07"/>
    <w:rsid w:val="00A564D6"/>
    <w:rsid w:val="00A5658B"/>
    <w:rsid w:val="00A57314"/>
    <w:rsid w:val="00A5757E"/>
    <w:rsid w:val="00A57BAC"/>
    <w:rsid w:val="00A57E1A"/>
    <w:rsid w:val="00A60172"/>
    <w:rsid w:val="00A61272"/>
    <w:rsid w:val="00A61403"/>
    <w:rsid w:val="00A6237A"/>
    <w:rsid w:val="00A6268E"/>
    <w:rsid w:val="00A62897"/>
    <w:rsid w:val="00A628BF"/>
    <w:rsid w:val="00A628E6"/>
    <w:rsid w:val="00A633C4"/>
    <w:rsid w:val="00A63552"/>
    <w:rsid w:val="00A63D40"/>
    <w:rsid w:val="00A648CA"/>
    <w:rsid w:val="00A650D2"/>
    <w:rsid w:val="00A65192"/>
    <w:rsid w:val="00A656E4"/>
    <w:rsid w:val="00A659AE"/>
    <w:rsid w:val="00A659F0"/>
    <w:rsid w:val="00A667F0"/>
    <w:rsid w:val="00A6682E"/>
    <w:rsid w:val="00A668E0"/>
    <w:rsid w:val="00A67744"/>
    <w:rsid w:val="00A67D36"/>
    <w:rsid w:val="00A67FB9"/>
    <w:rsid w:val="00A70BA3"/>
    <w:rsid w:val="00A714A8"/>
    <w:rsid w:val="00A71529"/>
    <w:rsid w:val="00A71A60"/>
    <w:rsid w:val="00A71AC9"/>
    <w:rsid w:val="00A71BBD"/>
    <w:rsid w:val="00A722B4"/>
    <w:rsid w:val="00A72EF9"/>
    <w:rsid w:val="00A74496"/>
    <w:rsid w:val="00A74F05"/>
    <w:rsid w:val="00A751F7"/>
    <w:rsid w:val="00A75528"/>
    <w:rsid w:val="00A75A5E"/>
    <w:rsid w:val="00A762D4"/>
    <w:rsid w:val="00A76B0A"/>
    <w:rsid w:val="00A76C33"/>
    <w:rsid w:val="00A77CEA"/>
    <w:rsid w:val="00A80365"/>
    <w:rsid w:val="00A80A27"/>
    <w:rsid w:val="00A80BB6"/>
    <w:rsid w:val="00A813BA"/>
    <w:rsid w:val="00A813CF"/>
    <w:rsid w:val="00A8145A"/>
    <w:rsid w:val="00A8179D"/>
    <w:rsid w:val="00A81AAD"/>
    <w:rsid w:val="00A81FDD"/>
    <w:rsid w:val="00A82961"/>
    <w:rsid w:val="00A82EC3"/>
    <w:rsid w:val="00A83585"/>
    <w:rsid w:val="00A83D5E"/>
    <w:rsid w:val="00A84214"/>
    <w:rsid w:val="00A84788"/>
    <w:rsid w:val="00A854AB"/>
    <w:rsid w:val="00A85AF8"/>
    <w:rsid w:val="00A85D5E"/>
    <w:rsid w:val="00A876D3"/>
    <w:rsid w:val="00A87EF3"/>
    <w:rsid w:val="00A90324"/>
    <w:rsid w:val="00A90F2C"/>
    <w:rsid w:val="00A913D7"/>
    <w:rsid w:val="00A91613"/>
    <w:rsid w:val="00A91B57"/>
    <w:rsid w:val="00A91B5D"/>
    <w:rsid w:val="00A920DD"/>
    <w:rsid w:val="00A921E3"/>
    <w:rsid w:val="00A930F7"/>
    <w:rsid w:val="00A93481"/>
    <w:rsid w:val="00A93F28"/>
    <w:rsid w:val="00A94784"/>
    <w:rsid w:val="00A94A75"/>
    <w:rsid w:val="00A94E9D"/>
    <w:rsid w:val="00A95236"/>
    <w:rsid w:val="00A957EF"/>
    <w:rsid w:val="00A95D70"/>
    <w:rsid w:val="00A96074"/>
    <w:rsid w:val="00A96A12"/>
    <w:rsid w:val="00A97551"/>
    <w:rsid w:val="00AA01CF"/>
    <w:rsid w:val="00AA04EB"/>
    <w:rsid w:val="00AA089F"/>
    <w:rsid w:val="00AA08E1"/>
    <w:rsid w:val="00AA0999"/>
    <w:rsid w:val="00AA0A96"/>
    <w:rsid w:val="00AA0EAC"/>
    <w:rsid w:val="00AA1082"/>
    <w:rsid w:val="00AA1DCB"/>
    <w:rsid w:val="00AA1DCD"/>
    <w:rsid w:val="00AA3BF2"/>
    <w:rsid w:val="00AA48EC"/>
    <w:rsid w:val="00AA4D26"/>
    <w:rsid w:val="00AA52BE"/>
    <w:rsid w:val="00AA537F"/>
    <w:rsid w:val="00AA5C68"/>
    <w:rsid w:val="00AA673E"/>
    <w:rsid w:val="00AA6925"/>
    <w:rsid w:val="00AA6AC7"/>
    <w:rsid w:val="00AA7139"/>
    <w:rsid w:val="00AA7CDF"/>
    <w:rsid w:val="00AB0567"/>
    <w:rsid w:val="00AB0873"/>
    <w:rsid w:val="00AB0FB5"/>
    <w:rsid w:val="00AB11CD"/>
    <w:rsid w:val="00AB1235"/>
    <w:rsid w:val="00AB12C8"/>
    <w:rsid w:val="00AB1375"/>
    <w:rsid w:val="00AB17F7"/>
    <w:rsid w:val="00AB1F09"/>
    <w:rsid w:val="00AB2286"/>
    <w:rsid w:val="00AB2B04"/>
    <w:rsid w:val="00AB2BC7"/>
    <w:rsid w:val="00AB3391"/>
    <w:rsid w:val="00AB4530"/>
    <w:rsid w:val="00AB5027"/>
    <w:rsid w:val="00AB50D3"/>
    <w:rsid w:val="00AB52D1"/>
    <w:rsid w:val="00AB5310"/>
    <w:rsid w:val="00AB5898"/>
    <w:rsid w:val="00AB6878"/>
    <w:rsid w:val="00AB6C29"/>
    <w:rsid w:val="00AB78D3"/>
    <w:rsid w:val="00AB7997"/>
    <w:rsid w:val="00AB79E3"/>
    <w:rsid w:val="00AB7B4F"/>
    <w:rsid w:val="00AC0420"/>
    <w:rsid w:val="00AC0864"/>
    <w:rsid w:val="00AC0D5C"/>
    <w:rsid w:val="00AC0D9A"/>
    <w:rsid w:val="00AC0F8B"/>
    <w:rsid w:val="00AC1456"/>
    <w:rsid w:val="00AC1A1D"/>
    <w:rsid w:val="00AC2804"/>
    <w:rsid w:val="00AC44F7"/>
    <w:rsid w:val="00AC47A1"/>
    <w:rsid w:val="00AC4B25"/>
    <w:rsid w:val="00AC4F61"/>
    <w:rsid w:val="00AC51AF"/>
    <w:rsid w:val="00AC5977"/>
    <w:rsid w:val="00AC5F88"/>
    <w:rsid w:val="00AC61A2"/>
    <w:rsid w:val="00AC79CF"/>
    <w:rsid w:val="00AC7B6E"/>
    <w:rsid w:val="00AD010F"/>
    <w:rsid w:val="00AD036B"/>
    <w:rsid w:val="00AD0EB0"/>
    <w:rsid w:val="00AD0F05"/>
    <w:rsid w:val="00AD12EB"/>
    <w:rsid w:val="00AD1307"/>
    <w:rsid w:val="00AD1B8D"/>
    <w:rsid w:val="00AD244A"/>
    <w:rsid w:val="00AD2DE3"/>
    <w:rsid w:val="00AD2EBF"/>
    <w:rsid w:val="00AD2F57"/>
    <w:rsid w:val="00AD2FE2"/>
    <w:rsid w:val="00AD3358"/>
    <w:rsid w:val="00AD337A"/>
    <w:rsid w:val="00AD3A38"/>
    <w:rsid w:val="00AD41AD"/>
    <w:rsid w:val="00AD4564"/>
    <w:rsid w:val="00AD4993"/>
    <w:rsid w:val="00AD563B"/>
    <w:rsid w:val="00AD5689"/>
    <w:rsid w:val="00AD5BA8"/>
    <w:rsid w:val="00AD5E63"/>
    <w:rsid w:val="00AD5FE1"/>
    <w:rsid w:val="00AD6172"/>
    <w:rsid w:val="00AD631D"/>
    <w:rsid w:val="00AD66F2"/>
    <w:rsid w:val="00AD6847"/>
    <w:rsid w:val="00AD6921"/>
    <w:rsid w:val="00AD6AF0"/>
    <w:rsid w:val="00AD71DB"/>
    <w:rsid w:val="00AD79A0"/>
    <w:rsid w:val="00AD7D95"/>
    <w:rsid w:val="00AE019F"/>
    <w:rsid w:val="00AE022E"/>
    <w:rsid w:val="00AE1512"/>
    <w:rsid w:val="00AE2381"/>
    <w:rsid w:val="00AE267D"/>
    <w:rsid w:val="00AE37B4"/>
    <w:rsid w:val="00AE4039"/>
    <w:rsid w:val="00AE49B3"/>
    <w:rsid w:val="00AE4CAC"/>
    <w:rsid w:val="00AE51BB"/>
    <w:rsid w:val="00AE57CE"/>
    <w:rsid w:val="00AE603B"/>
    <w:rsid w:val="00AE6B0F"/>
    <w:rsid w:val="00AE6CED"/>
    <w:rsid w:val="00AE6DFA"/>
    <w:rsid w:val="00AE75B6"/>
    <w:rsid w:val="00AE7689"/>
    <w:rsid w:val="00AE7B4D"/>
    <w:rsid w:val="00AF0407"/>
    <w:rsid w:val="00AF05B9"/>
    <w:rsid w:val="00AF0CB4"/>
    <w:rsid w:val="00AF112F"/>
    <w:rsid w:val="00AF21B5"/>
    <w:rsid w:val="00AF241A"/>
    <w:rsid w:val="00AF2B36"/>
    <w:rsid w:val="00AF422F"/>
    <w:rsid w:val="00AF4CCC"/>
    <w:rsid w:val="00AF543B"/>
    <w:rsid w:val="00AF5F36"/>
    <w:rsid w:val="00AF761C"/>
    <w:rsid w:val="00AF76E2"/>
    <w:rsid w:val="00AF7FEE"/>
    <w:rsid w:val="00B00264"/>
    <w:rsid w:val="00B0058E"/>
    <w:rsid w:val="00B005A6"/>
    <w:rsid w:val="00B00727"/>
    <w:rsid w:val="00B00806"/>
    <w:rsid w:val="00B00AFD"/>
    <w:rsid w:val="00B0298D"/>
    <w:rsid w:val="00B02DA9"/>
    <w:rsid w:val="00B02FAD"/>
    <w:rsid w:val="00B040D7"/>
    <w:rsid w:val="00B0413E"/>
    <w:rsid w:val="00B0427E"/>
    <w:rsid w:val="00B043DA"/>
    <w:rsid w:val="00B043DD"/>
    <w:rsid w:val="00B0459C"/>
    <w:rsid w:val="00B045A8"/>
    <w:rsid w:val="00B05262"/>
    <w:rsid w:val="00B054C0"/>
    <w:rsid w:val="00B063C9"/>
    <w:rsid w:val="00B0741C"/>
    <w:rsid w:val="00B07731"/>
    <w:rsid w:val="00B07A1E"/>
    <w:rsid w:val="00B07B77"/>
    <w:rsid w:val="00B105E2"/>
    <w:rsid w:val="00B10A5F"/>
    <w:rsid w:val="00B115BC"/>
    <w:rsid w:val="00B12117"/>
    <w:rsid w:val="00B12853"/>
    <w:rsid w:val="00B12E4B"/>
    <w:rsid w:val="00B12F44"/>
    <w:rsid w:val="00B12F8C"/>
    <w:rsid w:val="00B143D1"/>
    <w:rsid w:val="00B14716"/>
    <w:rsid w:val="00B14F47"/>
    <w:rsid w:val="00B1553F"/>
    <w:rsid w:val="00B1569E"/>
    <w:rsid w:val="00B158CC"/>
    <w:rsid w:val="00B15BBD"/>
    <w:rsid w:val="00B16253"/>
    <w:rsid w:val="00B1660A"/>
    <w:rsid w:val="00B1661A"/>
    <w:rsid w:val="00B16B89"/>
    <w:rsid w:val="00B16CEE"/>
    <w:rsid w:val="00B17081"/>
    <w:rsid w:val="00B1752A"/>
    <w:rsid w:val="00B17779"/>
    <w:rsid w:val="00B17A78"/>
    <w:rsid w:val="00B17AC4"/>
    <w:rsid w:val="00B20378"/>
    <w:rsid w:val="00B20564"/>
    <w:rsid w:val="00B20914"/>
    <w:rsid w:val="00B20ECA"/>
    <w:rsid w:val="00B212AF"/>
    <w:rsid w:val="00B21E01"/>
    <w:rsid w:val="00B21E3E"/>
    <w:rsid w:val="00B21F66"/>
    <w:rsid w:val="00B2221F"/>
    <w:rsid w:val="00B224A3"/>
    <w:rsid w:val="00B230E2"/>
    <w:rsid w:val="00B244AB"/>
    <w:rsid w:val="00B24699"/>
    <w:rsid w:val="00B250F4"/>
    <w:rsid w:val="00B25669"/>
    <w:rsid w:val="00B25F0B"/>
    <w:rsid w:val="00B25F90"/>
    <w:rsid w:val="00B265F0"/>
    <w:rsid w:val="00B26DFB"/>
    <w:rsid w:val="00B27577"/>
    <w:rsid w:val="00B275A4"/>
    <w:rsid w:val="00B27C89"/>
    <w:rsid w:val="00B30859"/>
    <w:rsid w:val="00B30C0B"/>
    <w:rsid w:val="00B30EC4"/>
    <w:rsid w:val="00B314D8"/>
    <w:rsid w:val="00B33EA8"/>
    <w:rsid w:val="00B34702"/>
    <w:rsid w:val="00B34C86"/>
    <w:rsid w:val="00B34FA0"/>
    <w:rsid w:val="00B35C66"/>
    <w:rsid w:val="00B3652F"/>
    <w:rsid w:val="00B3658C"/>
    <w:rsid w:val="00B36FE0"/>
    <w:rsid w:val="00B37640"/>
    <w:rsid w:val="00B37A89"/>
    <w:rsid w:val="00B37EB7"/>
    <w:rsid w:val="00B404BB"/>
    <w:rsid w:val="00B41523"/>
    <w:rsid w:val="00B42954"/>
    <w:rsid w:val="00B42D3D"/>
    <w:rsid w:val="00B42EDC"/>
    <w:rsid w:val="00B435CD"/>
    <w:rsid w:val="00B43D5B"/>
    <w:rsid w:val="00B4426F"/>
    <w:rsid w:val="00B443DF"/>
    <w:rsid w:val="00B44A19"/>
    <w:rsid w:val="00B44B10"/>
    <w:rsid w:val="00B44E59"/>
    <w:rsid w:val="00B464D8"/>
    <w:rsid w:val="00B465AA"/>
    <w:rsid w:val="00B465CA"/>
    <w:rsid w:val="00B4679B"/>
    <w:rsid w:val="00B468C4"/>
    <w:rsid w:val="00B46B0F"/>
    <w:rsid w:val="00B46C97"/>
    <w:rsid w:val="00B471DD"/>
    <w:rsid w:val="00B475E8"/>
    <w:rsid w:val="00B47E8F"/>
    <w:rsid w:val="00B5084C"/>
    <w:rsid w:val="00B50F02"/>
    <w:rsid w:val="00B51160"/>
    <w:rsid w:val="00B51224"/>
    <w:rsid w:val="00B51316"/>
    <w:rsid w:val="00B514C7"/>
    <w:rsid w:val="00B515E5"/>
    <w:rsid w:val="00B51DB4"/>
    <w:rsid w:val="00B51F3D"/>
    <w:rsid w:val="00B52AD1"/>
    <w:rsid w:val="00B52B52"/>
    <w:rsid w:val="00B5458B"/>
    <w:rsid w:val="00B5486D"/>
    <w:rsid w:val="00B54B13"/>
    <w:rsid w:val="00B54FE8"/>
    <w:rsid w:val="00B55340"/>
    <w:rsid w:val="00B55574"/>
    <w:rsid w:val="00B55EDF"/>
    <w:rsid w:val="00B561CC"/>
    <w:rsid w:val="00B56477"/>
    <w:rsid w:val="00B5685D"/>
    <w:rsid w:val="00B572D8"/>
    <w:rsid w:val="00B5735D"/>
    <w:rsid w:val="00B57920"/>
    <w:rsid w:val="00B60A6D"/>
    <w:rsid w:val="00B60AA9"/>
    <w:rsid w:val="00B61908"/>
    <w:rsid w:val="00B61B11"/>
    <w:rsid w:val="00B61FA7"/>
    <w:rsid w:val="00B634AD"/>
    <w:rsid w:val="00B6387F"/>
    <w:rsid w:val="00B63E47"/>
    <w:rsid w:val="00B64110"/>
    <w:rsid w:val="00B64117"/>
    <w:rsid w:val="00B6466C"/>
    <w:rsid w:val="00B64B43"/>
    <w:rsid w:val="00B64BB6"/>
    <w:rsid w:val="00B65BC3"/>
    <w:rsid w:val="00B66526"/>
    <w:rsid w:val="00B6658B"/>
    <w:rsid w:val="00B66848"/>
    <w:rsid w:val="00B66958"/>
    <w:rsid w:val="00B66A1F"/>
    <w:rsid w:val="00B66EBA"/>
    <w:rsid w:val="00B6728F"/>
    <w:rsid w:val="00B675F6"/>
    <w:rsid w:val="00B67A2E"/>
    <w:rsid w:val="00B67BDC"/>
    <w:rsid w:val="00B67DB3"/>
    <w:rsid w:val="00B67E13"/>
    <w:rsid w:val="00B67FEA"/>
    <w:rsid w:val="00B70F0B"/>
    <w:rsid w:val="00B710AA"/>
    <w:rsid w:val="00B71390"/>
    <w:rsid w:val="00B73163"/>
    <w:rsid w:val="00B73DB6"/>
    <w:rsid w:val="00B73EBC"/>
    <w:rsid w:val="00B74115"/>
    <w:rsid w:val="00B74EC3"/>
    <w:rsid w:val="00B751A2"/>
    <w:rsid w:val="00B75566"/>
    <w:rsid w:val="00B758EF"/>
    <w:rsid w:val="00B75980"/>
    <w:rsid w:val="00B75C1E"/>
    <w:rsid w:val="00B76899"/>
    <w:rsid w:val="00B77E5F"/>
    <w:rsid w:val="00B8047B"/>
    <w:rsid w:val="00B80B6D"/>
    <w:rsid w:val="00B81821"/>
    <w:rsid w:val="00B81915"/>
    <w:rsid w:val="00B8200C"/>
    <w:rsid w:val="00B82428"/>
    <w:rsid w:val="00B8248E"/>
    <w:rsid w:val="00B826AF"/>
    <w:rsid w:val="00B82889"/>
    <w:rsid w:val="00B82E6D"/>
    <w:rsid w:val="00B8310C"/>
    <w:rsid w:val="00B834B0"/>
    <w:rsid w:val="00B83970"/>
    <w:rsid w:val="00B8413C"/>
    <w:rsid w:val="00B841B2"/>
    <w:rsid w:val="00B84F64"/>
    <w:rsid w:val="00B855CB"/>
    <w:rsid w:val="00B85784"/>
    <w:rsid w:val="00B85AE7"/>
    <w:rsid w:val="00B85CF4"/>
    <w:rsid w:val="00B85D2F"/>
    <w:rsid w:val="00B85EE1"/>
    <w:rsid w:val="00B8628A"/>
    <w:rsid w:val="00B86914"/>
    <w:rsid w:val="00B86C50"/>
    <w:rsid w:val="00B86CD7"/>
    <w:rsid w:val="00B872AE"/>
    <w:rsid w:val="00B872FC"/>
    <w:rsid w:val="00B87870"/>
    <w:rsid w:val="00B87ED4"/>
    <w:rsid w:val="00B909C9"/>
    <w:rsid w:val="00B914C8"/>
    <w:rsid w:val="00B92263"/>
    <w:rsid w:val="00B9282E"/>
    <w:rsid w:val="00B92AC5"/>
    <w:rsid w:val="00B935C4"/>
    <w:rsid w:val="00B93679"/>
    <w:rsid w:val="00B93794"/>
    <w:rsid w:val="00B9449A"/>
    <w:rsid w:val="00B95735"/>
    <w:rsid w:val="00B95A8E"/>
    <w:rsid w:val="00B961CD"/>
    <w:rsid w:val="00B96C6C"/>
    <w:rsid w:val="00B96DF7"/>
    <w:rsid w:val="00B971E5"/>
    <w:rsid w:val="00B97382"/>
    <w:rsid w:val="00B9777A"/>
    <w:rsid w:val="00BA096A"/>
    <w:rsid w:val="00BA146F"/>
    <w:rsid w:val="00BA17A6"/>
    <w:rsid w:val="00BA1973"/>
    <w:rsid w:val="00BA212D"/>
    <w:rsid w:val="00BA2973"/>
    <w:rsid w:val="00BA2D1D"/>
    <w:rsid w:val="00BA3492"/>
    <w:rsid w:val="00BA3C55"/>
    <w:rsid w:val="00BA426C"/>
    <w:rsid w:val="00BA4882"/>
    <w:rsid w:val="00BA4C75"/>
    <w:rsid w:val="00BA5161"/>
    <w:rsid w:val="00BA586A"/>
    <w:rsid w:val="00BA5B92"/>
    <w:rsid w:val="00BA6E41"/>
    <w:rsid w:val="00BB0224"/>
    <w:rsid w:val="00BB04CB"/>
    <w:rsid w:val="00BB09C6"/>
    <w:rsid w:val="00BB0DA3"/>
    <w:rsid w:val="00BB170A"/>
    <w:rsid w:val="00BB17F7"/>
    <w:rsid w:val="00BB1AFC"/>
    <w:rsid w:val="00BB1FD5"/>
    <w:rsid w:val="00BB32F4"/>
    <w:rsid w:val="00BB4D4C"/>
    <w:rsid w:val="00BB56B9"/>
    <w:rsid w:val="00BB5751"/>
    <w:rsid w:val="00BB6A1F"/>
    <w:rsid w:val="00BB6A7E"/>
    <w:rsid w:val="00BB6BAE"/>
    <w:rsid w:val="00BB6D88"/>
    <w:rsid w:val="00BB706C"/>
    <w:rsid w:val="00BB74C0"/>
    <w:rsid w:val="00BC0401"/>
    <w:rsid w:val="00BC04EE"/>
    <w:rsid w:val="00BC07EC"/>
    <w:rsid w:val="00BC0A2B"/>
    <w:rsid w:val="00BC0B3A"/>
    <w:rsid w:val="00BC121E"/>
    <w:rsid w:val="00BC269B"/>
    <w:rsid w:val="00BC26AA"/>
    <w:rsid w:val="00BC27B9"/>
    <w:rsid w:val="00BC28B5"/>
    <w:rsid w:val="00BC29CA"/>
    <w:rsid w:val="00BC2E9A"/>
    <w:rsid w:val="00BC3830"/>
    <w:rsid w:val="00BC4435"/>
    <w:rsid w:val="00BC4670"/>
    <w:rsid w:val="00BC4747"/>
    <w:rsid w:val="00BC48F6"/>
    <w:rsid w:val="00BC4FBE"/>
    <w:rsid w:val="00BC5E48"/>
    <w:rsid w:val="00BC60EB"/>
    <w:rsid w:val="00BC6C41"/>
    <w:rsid w:val="00BC6DBD"/>
    <w:rsid w:val="00BC6DEA"/>
    <w:rsid w:val="00BC712D"/>
    <w:rsid w:val="00BD0802"/>
    <w:rsid w:val="00BD0E3B"/>
    <w:rsid w:val="00BD1777"/>
    <w:rsid w:val="00BD1CBF"/>
    <w:rsid w:val="00BD1D78"/>
    <w:rsid w:val="00BD20C1"/>
    <w:rsid w:val="00BD250D"/>
    <w:rsid w:val="00BD2E49"/>
    <w:rsid w:val="00BD323A"/>
    <w:rsid w:val="00BD3616"/>
    <w:rsid w:val="00BD3725"/>
    <w:rsid w:val="00BD3BCC"/>
    <w:rsid w:val="00BD3F8B"/>
    <w:rsid w:val="00BD499D"/>
    <w:rsid w:val="00BD4A02"/>
    <w:rsid w:val="00BD4B18"/>
    <w:rsid w:val="00BD5045"/>
    <w:rsid w:val="00BD5225"/>
    <w:rsid w:val="00BD62DF"/>
    <w:rsid w:val="00BD6447"/>
    <w:rsid w:val="00BD64EB"/>
    <w:rsid w:val="00BD6ECB"/>
    <w:rsid w:val="00BD7362"/>
    <w:rsid w:val="00BD7B33"/>
    <w:rsid w:val="00BE06EA"/>
    <w:rsid w:val="00BE06FC"/>
    <w:rsid w:val="00BE129E"/>
    <w:rsid w:val="00BE14A1"/>
    <w:rsid w:val="00BE1A79"/>
    <w:rsid w:val="00BE24B7"/>
    <w:rsid w:val="00BE27F2"/>
    <w:rsid w:val="00BE2BC0"/>
    <w:rsid w:val="00BE323C"/>
    <w:rsid w:val="00BE3751"/>
    <w:rsid w:val="00BE3E89"/>
    <w:rsid w:val="00BE4154"/>
    <w:rsid w:val="00BE45BD"/>
    <w:rsid w:val="00BE4A1B"/>
    <w:rsid w:val="00BE4EFB"/>
    <w:rsid w:val="00BE5313"/>
    <w:rsid w:val="00BE5D10"/>
    <w:rsid w:val="00BE612F"/>
    <w:rsid w:val="00BE62DF"/>
    <w:rsid w:val="00BE6D36"/>
    <w:rsid w:val="00BE7211"/>
    <w:rsid w:val="00BE7437"/>
    <w:rsid w:val="00BE7590"/>
    <w:rsid w:val="00BF0731"/>
    <w:rsid w:val="00BF0C5F"/>
    <w:rsid w:val="00BF15F8"/>
    <w:rsid w:val="00BF1D39"/>
    <w:rsid w:val="00BF2381"/>
    <w:rsid w:val="00BF2E2C"/>
    <w:rsid w:val="00BF37E2"/>
    <w:rsid w:val="00BF380C"/>
    <w:rsid w:val="00BF3C5A"/>
    <w:rsid w:val="00BF422B"/>
    <w:rsid w:val="00BF45D9"/>
    <w:rsid w:val="00BF45F1"/>
    <w:rsid w:val="00BF47B1"/>
    <w:rsid w:val="00BF496F"/>
    <w:rsid w:val="00BF543E"/>
    <w:rsid w:val="00BF5D37"/>
    <w:rsid w:val="00BF6380"/>
    <w:rsid w:val="00BF6B40"/>
    <w:rsid w:val="00BF6F91"/>
    <w:rsid w:val="00BF6FE9"/>
    <w:rsid w:val="00BF73E0"/>
    <w:rsid w:val="00BF7626"/>
    <w:rsid w:val="00BF7714"/>
    <w:rsid w:val="00C00401"/>
    <w:rsid w:val="00C00495"/>
    <w:rsid w:val="00C0070B"/>
    <w:rsid w:val="00C00A4D"/>
    <w:rsid w:val="00C01643"/>
    <w:rsid w:val="00C017B6"/>
    <w:rsid w:val="00C018EF"/>
    <w:rsid w:val="00C01E70"/>
    <w:rsid w:val="00C021D1"/>
    <w:rsid w:val="00C029A7"/>
    <w:rsid w:val="00C03277"/>
    <w:rsid w:val="00C035B0"/>
    <w:rsid w:val="00C0395C"/>
    <w:rsid w:val="00C04B1D"/>
    <w:rsid w:val="00C04B67"/>
    <w:rsid w:val="00C05586"/>
    <w:rsid w:val="00C055EC"/>
    <w:rsid w:val="00C05664"/>
    <w:rsid w:val="00C05754"/>
    <w:rsid w:val="00C05E3E"/>
    <w:rsid w:val="00C05E54"/>
    <w:rsid w:val="00C06764"/>
    <w:rsid w:val="00C06F90"/>
    <w:rsid w:val="00C06FA4"/>
    <w:rsid w:val="00C070D5"/>
    <w:rsid w:val="00C07229"/>
    <w:rsid w:val="00C110D4"/>
    <w:rsid w:val="00C118F2"/>
    <w:rsid w:val="00C1206D"/>
    <w:rsid w:val="00C12419"/>
    <w:rsid w:val="00C135F5"/>
    <w:rsid w:val="00C1382E"/>
    <w:rsid w:val="00C146BB"/>
    <w:rsid w:val="00C14722"/>
    <w:rsid w:val="00C1480C"/>
    <w:rsid w:val="00C14B1E"/>
    <w:rsid w:val="00C1688F"/>
    <w:rsid w:val="00C1726F"/>
    <w:rsid w:val="00C17B61"/>
    <w:rsid w:val="00C17DD1"/>
    <w:rsid w:val="00C17EB1"/>
    <w:rsid w:val="00C17FA1"/>
    <w:rsid w:val="00C20BF2"/>
    <w:rsid w:val="00C20DFA"/>
    <w:rsid w:val="00C21227"/>
    <w:rsid w:val="00C2210C"/>
    <w:rsid w:val="00C221DA"/>
    <w:rsid w:val="00C221E0"/>
    <w:rsid w:val="00C228D0"/>
    <w:rsid w:val="00C22A24"/>
    <w:rsid w:val="00C2353E"/>
    <w:rsid w:val="00C240AB"/>
    <w:rsid w:val="00C24ECD"/>
    <w:rsid w:val="00C25602"/>
    <w:rsid w:val="00C25805"/>
    <w:rsid w:val="00C25AE6"/>
    <w:rsid w:val="00C25D39"/>
    <w:rsid w:val="00C25E03"/>
    <w:rsid w:val="00C25FFC"/>
    <w:rsid w:val="00C26D79"/>
    <w:rsid w:val="00C27085"/>
    <w:rsid w:val="00C27744"/>
    <w:rsid w:val="00C27F6A"/>
    <w:rsid w:val="00C300BA"/>
    <w:rsid w:val="00C302FA"/>
    <w:rsid w:val="00C30436"/>
    <w:rsid w:val="00C30C3B"/>
    <w:rsid w:val="00C30C7C"/>
    <w:rsid w:val="00C30E6D"/>
    <w:rsid w:val="00C31CB7"/>
    <w:rsid w:val="00C31CD2"/>
    <w:rsid w:val="00C31F69"/>
    <w:rsid w:val="00C32F1F"/>
    <w:rsid w:val="00C33273"/>
    <w:rsid w:val="00C34450"/>
    <w:rsid w:val="00C34B08"/>
    <w:rsid w:val="00C34D98"/>
    <w:rsid w:val="00C34EB7"/>
    <w:rsid w:val="00C35451"/>
    <w:rsid w:val="00C35582"/>
    <w:rsid w:val="00C3680B"/>
    <w:rsid w:val="00C36F81"/>
    <w:rsid w:val="00C406C4"/>
    <w:rsid w:val="00C414C0"/>
    <w:rsid w:val="00C417F9"/>
    <w:rsid w:val="00C427F9"/>
    <w:rsid w:val="00C43E08"/>
    <w:rsid w:val="00C44268"/>
    <w:rsid w:val="00C44426"/>
    <w:rsid w:val="00C451DE"/>
    <w:rsid w:val="00C45C6E"/>
    <w:rsid w:val="00C465D1"/>
    <w:rsid w:val="00C46E62"/>
    <w:rsid w:val="00C46E9B"/>
    <w:rsid w:val="00C4776E"/>
    <w:rsid w:val="00C5073B"/>
    <w:rsid w:val="00C50FC4"/>
    <w:rsid w:val="00C51001"/>
    <w:rsid w:val="00C5110F"/>
    <w:rsid w:val="00C5144E"/>
    <w:rsid w:val="00C518AA"/>
    <w:rsid w:val="00C51BF8"/>
    <w:rsid w:val="00C52075"/>
    <w:rsid w:val="00C52DA4"/>
    <w:rsid w:val="00C533A3"/>
    <w:rsid w:val="00C548EE"/>
    <w:rsid w:val="00C54C57"/>
    <w:rsid w:val="00C55537"/>
    <w:rsid w:val="00C566C0"/>
    <w:rsid w:val="00C56B78"/>
    <w:rsid w:val="00C57E9D"/>
    <w:rsid w:val="00C57F11"/>
    <w:rsid w:val="00C57F99"/>
    <w:rsid w:val="00C60070"/>
    <w:rsid w:val="00C60C9A"/>
    <w:rsid w:val="00C6188A"/>
    <w:rsid w:val="00C61D57"/>
    <w:rsid w:val="00C622F5"/>
    <w:rsid w:val="00C62A15"/>
    <w:rsid w:val="00C6332F"/>
    <w:rsid w:val="00C63C94"/>
    <w:rsid w:val="00C64F88"/>
    <w:rsid w:val="00C6599C"/>
    <w:rsid w:val="00C65FF3"/>
    <w:rsid w:val="00C66C8F"/>
    <w:rsid w:val="00C670CA"/>
    <w:rsid w:val="00C67D08"/>
    <w:rsid w:val="00C7006C"/>
    <w:rsid w:val="00C70697"/>
    <w:rsid w:val="00C70A01"/>
    <w:rsid w:val="00C71535"/>
    <w:rsid w:val="00C715C7"/>
    <w:rsid w:val="00C71823"/>
    <w:rsid w:val="00C725A4"/>
    <w:rsid w:val="00C7301A"/>
    <w:rsid w:val="00C74513"/>
    <w:rsid w:val="00C74C01"/>
    <w:rsid w:val="00C74E34"/>
    <w:rsid w:val="00C75603"/>
    <w:rsid w:val="00C75674"/>
    <w:rsid w:val="00C75C14"/>
    <w:rsid w:val="00C75F2E"/>
    <w:rsid w:val="00C760C3"/>
    <w:rsid w:val="00C76298"/>
    <w:rsid w:val="00C762F9"/>
    <w:rsid w:val="00C777FF"/>
    <w:rsid w:val="00C77AEB"/>
    <w:rsid w:val="00C77C8D"/>
    <w:rsid w:val="00C80AD2"/>
    <w:rsid w:val="00C80EB3"/>
    <w:rsid w:val="00C80FB5"/>
    <w:rsid w:val="00C8141F"/>
    <w:rsid w:val="00C81A54"/>
    <w:rsid w:val="00C81ABD"/>
    <w:rsid w:val="00C82EA3"/>
    <w:rsid w:val="00C83905"/>
    <w:rsid w:val="00C84693"/>
    <w:rsid w:val="00C8491B"/>
    <w:rsid w:val="00C84AF6"/>
    <w:rsid w:val="00C84DDF"/>
    <w:rsid w:val="00C858BB"/>
    <w:rsid w:val="00C8590D"/>
    <w:rsid w:val="00C860E9"/>
    <w:rsid w:val="00C867CA"/>
    <w:rsid w:val="00C86A20"/>
    <w:rsid w:val="00C86CF5"/>
    <w:rsid w:val="00C873CC"/>
    <w:rsid w:val="00C87763"/>
    <w:rsid w:val="00C87A57"/>
    <w:rsid w:val="00C87F16"/>
    <w:rsid w:val="00C90500"/>
    <w:rsid w:val="00C90859"/>
    <w:rsid w:val="00C912CE"/>
    <w:rsid w:val="00C91386"/>
    <w:rsid w:val="00C91630"/>
    <w:rsid w:val="00C916AA"/>
    <w:rsid w:val="00C91C27"/>
    <w:rsid w:val="00C927C7"/>
    <w:rsid w:val="00C92AE1"/>
    <w:rsid w:val="00C92EA5"/>
    <w:rsid w:val="00C9405D"/>
    <w:rsid w:val="00C94938"/>
    <w:rsid w:val="00C9493F"/>
    <w:rsid w:val="00C949E9"/>
    <w:rsid w:val="00C94B3B"/>
    <w:rsid w:val="00C94E53"/>
    <w:rsid w:val="00C95639"/>
    <w:rsid w:val="00C96D53"/>
    <w:rsid w:val="00C9756F"/>
    <w:rsid w:val="00C97594"/>
    <w:rsid w:val="00C9763F"/>
    <w:rsid w:val="00C97A51"/>
    <w:rsid w:val="00C97C33"/>
    <w:rsid w:val="00C97EF5"/>
    <w:rsid w:val="00CA0167"/>
    <w:rsid w:val="00CA0266"/>
    <w:rsid w:val="00CA061E"/>
    <w:rsid w:val="00CA0916"/>
    <w:rsid w:val="00CA0A15"/>
    <w:rsid w:val="00CA1328"/>
    <w:rsid w:val="00CA14D1"/>
    <w:rsid w:val="00CA1562"/>
    <w:rsid w:val="00CA1C4C"/>
    <w:rsid w:val="00CA1E0E"/>
    <w:rsid w:val="00CA2959"/>
    <w:rsid w:val="00CA2B39"/>
    <w:rsid w:val="00CA2C19"/>
    <w:rsid w:val="00CA351E"/>
    <w:rsid w:val="00CA3AF4"/>
    <w:rsid w:val="00CA3BF7"/>
    <w:rsid w:val="00CA3D6A"/>
    <w:rsid w:val="00CA4545"/>
    <w:rsid w:val="00CA472C"/>
    <w:rsid w:val="00CA4970"/>
    <w:rsid w:val="00CA4EF4"/>
    <w:rsid w:val="00CA5FED"/>
    <w:rsid w:val="00CA60BB"/>
    <w:rsid w:val="00CA6413"/>
    <w:rsid w:val="00CA7BAD"/>
    <w:rsid w:val="00CA7C25"/>
    <w:rsid w:val="00CB07D9"/>
    <w:rsid w:val="00CB0A33"/>
    <w:rsid w:val="00CB0AB3"/>
    <w:rsid w:val="00CB1076"/>
    <w:rsid w:val="00CB14E7"/>
    <w:rsid w:val="00CB192D"/>
    <w:rsid w:val="00CB1A6F"/>
    <w:rsid w:val="00CB1A79"/>
    <w:rsid w:val="00CB26DB"/>
    <w:rsid w:val="00CB2B83"/>
    <w:rsid w:val="00CB3593"/>
    <w:rsid w:val="00CB375D"/>
    <w:rsid w:val="00CB3B98"/>
    <w:rsid w:val="00CB3CCD"/>
    <w:rsid w:val="00CB442C"/>
    <w:rsid w:val="00CB44FE"/>
    <w:rsid w:val="00CB4C68"/>
    <w:rsid w:val="00CB5183"/>
    <w:rsid w:val="00CB54A0"/>
    <w:rsid w:val="00CB5B25"/>
    <w:rsid w:val="00CB7033"/>
    <w:rsid w:val="00CB7A97"/>
    <w:rsid w:val="00CB7AAD"/>
    <w:rsid w:val="00CB7E4B"/>
    <w:rsid w:val="00CC0033"/>
    <w:rsid w:val="00CC00B7"/>
    <w:rsid w:val="00CC02F8"/>
    <w:rsid w:val="00CC06C3"/>
    <w:rsid w:val="00CC07F2"/>
    <w:rsid w:val="00CC1FF5"/>
    <w:rsid w:val="00CC2F37"/>
    <w:rsid w:val="00CC30DA"/>
    <w:rsid w:val="00CC39FB"/>
    <w:rsid w:val="00CC404A"/>
    <w:rsid w:val="00CC4238"/>
    <w:rsid w:val="00CC49CE"/>
    <w:rsid w:val="00CC567E"/>
    <w:rsid w:val="00CC56A2"/>
    <w:rsid w:val="00CC56C9"/>
    <w:rsid w:val="00CC6772"/>
    <w:rsid w:val="00CC6970"/>
    <w:rsid w:val="00CD0FFB"/>
    <w:rsid w:val="00CD23FB"/>
    <w:rsid w:val="00CD2CCF"/>
    <w:rsid w:val="00CD3117"/>
    <w:rsid w:val="00CD328C"/>
    <w:rsid w:val="00CD412E"/>
    <w:rsid w:val="00CD4949"/>
    <w:rsid w:val="00CD6105"/>
    <w:rsid w:val="00CD6489"/>
    <w:rsid w:val="00CD694D"/>
    <w:rsid w:val="00CD6F9D"/>
    <w:rsid w:val="00CD73E2"/>
    <w:rsid w:val="00CE09F6"/>
    <w:rsid w:val="00CE1098"/>
    <w:rsid w:val="00CE12B1"/>
    <w:rsid w:val="00CE1419"/>
    <w:rsid w:val="00CE2197"/>
    <w:rsid w:val="00CE2AC3"/>
    <w:rsid w:val="00CE2C3C"/>
    <w:rsid w:val="00CE2D63"/>
    <w:rsid w:val="00CE336B"/>
    <w:rsid w:val="00CE37A7"/>
    <w:rsid w:val="00CE3ADF"/>
    <w:rsid w:val="00CE3EF8"/>
    <w:rsid w:val="00CE4700"/>
    <w:rsid w:val="00CE47C4"/>
    <w:rsid w:val="00CE4977"/>
    <w:rsid w:val="00CE562F"/>
    <w:rsid w:val="00CE58C8"/>
    <w:rsid w:val="00CE5DD5"/>
    <w:rsid w:val="00CE5DE6"/>
    <w:rsid w:val="00CE6459"/>
    <w:rsid w:val="00CE6693"/>
    <w:rsid w:val="00CE6A1F"/>
    <w:rsid w:val="00CE6D85"/>
    <w:rsid w:val="00CE6DA1"/>
    <w:rsid w:val="00CE74AD"/>
    <w:rsid w:val="00CE7B55"/>
    <w:rsid w:val="00CE7C7C"/>
    <w:rsid w:val="00CF007E"/>
    <w:rsid w:val="00CF0514"/>
    <w:rsid w:val="00CF0C87"/>
    <w:rsid w:val="00CF0D42"/>
    <w:rsid w:val="00CF12C8"/>
    <w:rsid w:val="00CF1678"/>
    <w:rsid w:val="00CF1DD1"/>
    <w:rsid w:val="00CF21C8"/>
    <w:rsid w:val="00CF2260"/>
    <w:rsid w:val="00CF2270"/>
    <w:rsid w:val="00CF2B49"/>
    <w:rsid w:val="00CF3191"/>
    <w:rsid w:val="00CF326A"/>
    <w:rsid w:val="00CF404B"/>
    <w:rsid w:val="00CF4077"/>
    <w:rsid w:val="00CF578F"/>
    <w:rsid w:val="00CF5FA9"/>
    <w:rsid w:val="00CF66BE"/>
    <w:rsid w:val="00CF6884"/>
    <w:rsid w:val="00CF7620"/>
    <w:rsid w:val="00CF7B5F"/>
    <w:rsid w:val="00D01B90"/>
    <w:rsid w:val="00D02172"/>
    <w:rsid w:val="00D02248"/>
    <w:rsid w:val="00D02C06"/>
    <w:rsid w:val="00D02EF1"/>
    <w:rsid w:val="00D039C2"/>
    <w:rsid w:val="00D03EF5"/>
    <w:rsid w:val="00D0430F"/>
    <w:rsid w:val="00D04405"/>
    <w:rsid w:val="00D05BD6"/>
    <w:rsid w:val="00D05E4A"/>
    <w:rsid w:val="00D06692"/>
    <w:rsid w:val="00D06A74"/>
    <w:rsid w:val="00D07151"/>
    <w:rsid w:val="00D07A1A"/>
    <w:rsid w:val="00D07E02"/>
    <w:rsid w:val="00D10717"/>
    <w:rsid w:val="00D10842"/>
    <w:rsid w:val="00D11292"/>
    <w:rsid w:val="00D11FF7"/>
    <w:rsid w:val="00D12FBD"/>
    <w:rsid w:val="00D13006"/>
    <w:rsid w:val="00D13220"/>
    <w:rsid w:val="00D138DE"/>
    <w:rsid w:val="00D13DE8"/>
    <w:rsid w:val="00D15761"/>
    <w:rsid w:val="00D15C91"/>
    <w:rsid w:val="00D16406"/>
    <w:rsid w:val="00D1679B"/>
    <w:rsid w:val="00D173DF"/>
    <w:rsid w:val="00D178AD"/>
    <w:rsid w:val="00D17980"/>
    <w:rsid w:val="00D17B47"/>
    <w:rsid w:val="00D2048F"/>
    <w:rsid w:val="00D20D19"/>
    <w:rsid w:val="00D21387"/>
    <w:rsid w:val="00D21C7D"/>
    <w:rsid w:val="00D22F76"/>
    <w:rsid w:val="00D233BD"/>
    <w:rsid w:val="00D23D6D"/>
    <w:rsid w:val="00D2460C"/>
    <w:rsid w:val="00D24D61"/>
    <w:rsid w:val="00D2551B"/>
    <w:rsid w:val="00D26ED8"/>
    <w:rsid w:val="00D27691"/>
    <w:rsid w:val="00D27F39"/>
    <w:rsid w:val="00D30374"/>
    <w:rsid w:val="00D3049C"/>
    <w:rsid w:val="00D30977"/>
    <w:rsid w:val="00D31760"/>
    <w:rsid w:val="00D31ACE"/>
    <w:rsid w:val="00D31C96"/>
    <w:rsid w:val="00D31EAC"/>
    <w:rsid w:val="00D320AC"/>
    <w:rsid w:val="00D3264B"/>
    <w:rsid w:val="00D32CC1"/>
    <w:rsid w:val="00D33942"/>
    <w:rsid w:val="00D3409C"/>
    <w:rsid w:val="00D349A4"/>
    <w:rsid w:val="00D34AC8"/>
    <w:rsid w:val="00D35E61"/>
    <w:rsid w:val="00D3602D"/>
    <w:rsid w:val="00D36264"/>
    <w:rsid w:val="00D368B7"/>
    <w:rsid w:val="00D36AE3"/>
    <w:rsid w:val="00D36C8F"/>
    <w:rsid w:val="00D37024"/>
    <w:rsid w:val="00D400A2"/>
    <w:rsid w:val="00D40195"/>
    <w:rsid w:val="00D40BF3"/>
    <w:rsid w:val="00D41235"/>
    <w:rsid w:val="00D41689"/>
    <w:rsid w:val="00D41BB4"/>
    <w:rsid w:val="00D42124"/>
    <w:rsid w:val="00D4238F"/>
    <w:rsid w:val="00D426BA"/>
    <w:rsid w:val="00D42966"/>
    <w:rsid w:val="00D431DF"/>
    <w:rsid w:val="00D4377F"/>
    <w:rsid w:val="00D437FE"/>
    <w:rsid w:val="00D439EC"/>
    <w:rsid w:val="00D43B0A"/>
    <w:rsid w:val="00D449F6"/>
    <w:rsid w:val="00D44BF7"/>
    <w:rsid w:val="00D44E1D"/>
    <w:rsid w:val="00D45AEC"/>
    <w:rsid w:val="00D45BB4"/>
    <w:rsid w:val="00D45E4B"/>
    <w:rsid w:val="00D460A0"/>
    <w:rsid w:val="00D462C6"/>
    <w:rsid w:val="00D46A06"/>
    <w:rsid w:val="00D46ECD"/>
    <w:rsid w:val="00D46F81"/>
    <w:rsid w:val="00D47604"/>
    <w:rsid w:val="00D47C38"/>
    <w:rsid w:val="00D47FC2"/>
    <w:rsid w:val="00D50A84"/>
    <w:rsid w:val="00D510B2"/>
    <w:rsid w:val="00D510EE"/>
    <w:rsid w:val="00D525ED"/>
    <w:rsid w:val="00D52CC1"/>
    <w:rsid w:val="00D53305"/>
    <w:rsid w:val="00D5353C"/>
    <w:rsid w:val="00D54308"/>
    <w:rsid w:val="00D54409"/>
    <w:rsid w:val="00D54D8B"/>
    <w:rsid w:val="00D54DCA"/>
    <w:rsid w:val="00D55223"/>
    <w:rsid w:val="00D5627F"/>
    <w:rsid w:val="00D56716"/>
    <w:rsid w:val="00D569D3"/>
    <w:rsid w:val="00D5723D"/>
    <w:rsid w:val="00D576D1"/>
    <w:rsid w:val="00D57FE5"/>
    <w:rsid w:val="00D57FF5"/>
    <w:rsid w:val="00D60259"/>
    <w:rsid w:val="00D60C33"/>
    <w:rsid w:val="00D61933"/>
    <w:rsid w:val="00D622A9"/>
    <w:rsid w:val="00D62515"/>
    <w:rsid w:val="00D62850"/>
    <w:rsid w:val="00D62D11"/>
    <w:rsid w:val="00D6336B"/>
    <w:rsid w:val="00D64A46"/>
    <w:rsid w:val="00D653C4"/>
    <w:rsid w:val="00D664C7"/>
    <w:rsid w:val="00D66A7E"/>
    <w:rsid w:val="00D66AD1"/>
    <w:rsid w:val="00D672BC"/>
    <w:rsid w:val="00D6735D"/>
    <w:rsid w:val="00D67677"/>
    <w:rsid w:val="00D67C38"/>
    <w:rsid w:val="00D701F0"/>
    <w:rsid w:val="00D70486"/>
    <w:rsid w:val="00D70716"/>
    <w:rsid w:val="00D707BB"/>
    <w:rsid w:val="00D72068"/>
    <w:rsid w:val="00D72C6C"/>
    <w:rsid w:val="00D72EB2"/>
    <w:rsid w:val="00D736AD"/>
    <w:rsid w:val="00D73CFF"/>
    <w:rsid w:val="00D74175"/>
    <w:rsid w:val="00D7423B"/>
    <w:rsid w:val="00D74413"/>
    <w:rsid w:val="00D74DE2"/>
    <w:rsid w:val="00D74E4B"/>
    <w:rsid w:val="00D7515E"/>
    <w:rsid w:val="00D75CD5"/>
    <w:rsid w:val="00D76098"/>
    <w:rsid w:val="00D7655C"/>
    <w:rsid w:val="00D76BB8"/>
    <w:rsid w:val="00D77065"/>
    <w:rsid w:val="00D7744F"/>
    <w:rsid w:val="00D779CF"/>
    <w:rsid w:val="00D80B26"/>
    <w:rsid w:val="00D80C33"/>
    <w:rsid w:val="00D80CA7"/>
    <w:rsid w:val="00D81629"/>
    <w:rsid w:val="00D816AA"/>
    <w:rsid w:val="00D81B53"/>
    <w:rsid w:val="00D821C2"/>
    <w:rsid w:val="00D82409"/>
    <w:rsid w:val="00D83431"/>
    <w:rsid w:val="00D83444"/>
    <w:rsid w:val="00D83908"/>
    <w:rsid w:val="00D83AB1"/>
    <w:rsid w:val="00D840FD"/>
    <w:rsid w:val="00D8437D"/>
    <w:rsid w:val="00D844C4"/>
    <w:rsid w:val="00D84689"/>
    <w:rsid w:val="00D846D9"/>
    <w:rsid w:val="00D84D4D"/>
    <w:rsid w:val="00D85788"/>
    <w:rsid w:val="00D8607F"/>
    <w:rsid w:val="00D86633"/>
    <w:rsid w:val="00D86706"/>
    <w:rsid w:val="00D86BE8"/>
    <w:rsid w:val="00D87151"/>
    <w:rsid w:val="00D877A8"/>
    <w:rsid w:val="00D87B90"/>
    <w:rsid w:val="00D90A52"/>
    <w:rsid w:val="00D90EDC"/>
    <w:rsid w:val="00D91308"/>
    <w:rsid w:val="00D91327"/>
    <w:rsid w:val="00D9154D"/>
    <w:rsid w:val="00D92766"/>
    <w:rsid w:val="00D92B20"/>
    <w:rsid w:val="00D92D64"/>
    <w:rsid w:val="00D92FA8"/>
    <w:rsid w:val="00D930A5"/>
    <w:rsid w:val="00D93577"/>
    <w:rsid w:val="00D9361E"/>
    <w:rsid w:val="00D93B1E"/>
    <w:rsid w:val="00D94AFC"/>
    <w:rsid w:val="00D94C68"/>
    <w:rsid w:val="00D95015"/>
    <w:rsid w:val="00D953C5"/>
    <w:rsid w:val="00D9623F"/>
    <w:rsid w:val="00D966DF"/>
    <w:rsid w:val="00D9735A"/>
    <w:rsid w:val="00D97852"/>
    <w:rsid w:val="00D97B29"/>
    <w:rsid w:val="00D97D21"/>
    <w:rsid w:val="00DA0928"/>
    <w:rsid w:val="00DA0C01"/>
    <w:rsid w:val="00DA0D1E"/>
    <w:rsid w:val="00DA10BB"/>
    <w:rsid w:val="00DA11C6"/>
    <w:rsid w:val="00DA1A37"/>
    <w:rsid w:val="00DA237A"/>
    <w:rsid w:val="00DA264A"/>
    <w:rsid w:val="00DA29AA"/>
    <w:rsid w:val="00DA31CF"/>
    <w:rsid w:val="00DA367F"/>
    <w:rsid w:val="00DA38F9"/>
    <w:rsid w:val="00DA473C"/>
    <w:rsid w:val="00DB01D9"/>
    <w:rsid w:val="00DB02D4"/>
    <w:rsid w:val="00DB053A"/>
    <w:rsid w:val="00DB0B3F"/>
    <w:rsid w:val="00DB0D3F"/>
    <w:rsid w:val="00DB0E94"/>
    <w:rsid w:val="00DB0FDD"/>
    <w:rsid w:val="00DB19A2"/>
    <w:rsid w:val="00DB1C36"/>
    <w:rsid w:val="00DB1DB3"/>
    <w:rsid w:val="00DB25AE"/>
    <w:rsid w:val="00DB3EC8"/>
    <w:rsid w:val="00DB441C"/>
    <w:rsid w:val="00DB466B"/>
    <w:rsid w:val="00DB484A"/>
    <w:rsid w:val="00DB4F83"/>
    <w:rsid w:val="00DB52C4"/>
    <w:rsid w:val="00DB59C5"/>
    <w:rsid w:val="00DB67AD"/>
    <w:rsid w:val="00DB6B2C"/>
    <w:rsid w:val="00DB6CC8"/>
    <w:rsid w:val="00DB6FAC"/>
    <w:rsid w:val="00DB773B"/>
    <w:rsid w:val="00DC0204"/>
    <w:rsid w:val="00DC04FF"/>
    <w:rsid w:val="00DC0F54"/>
    <w:rsid w:val="00DC16E4"/>
    <w:rsid w:val="00DC1819"/>
    <w:rsid w:val="00DC231F"/>
    <w:rsid w:val="00DC2753"/>
    <w:rsid w:val="00DC2CB2"/>
    <w:rsid w:val="00DC3403"/>
    <w:rsid w:val="00DC418A"/>
    <w:rsid w:val="00DC41CF"/>
    <w:rsid w:val="00DC473A"/>
    <w:rsid w:val="00DC543D"/>
    <w:rsid w:val="00DC54E6"/>
    <w:rsid w:val="00DC5691"/>
    <w:rsid w:val="00DC5877"/>
    <w:rsid w:val="00DC5D81"/>
    <w:rsid w:val="00DC603E"/>
    <w:rsid w:val="00DC696F"/>
    <w:rsid w:val="00DC69A1"/>
    <w:rsid w:val="00DC6E9D"/>
    <w:rsid w:val="00DC7EF2"/>
    <w:rsid w:val="00DD0DEB"/>
    <w:rsid w:val="00DD123C"/>
    <w:rsid w:val="00DD19C0"/>
    <w:rsid w:val="00DD1C02"/>
    <w:rsid w:val="00DD239A"/>
    <w:rsid w:val="00DD26CE"/>
    <w:rsid w:val="00DD2B64"/>
    <w:rsid w:val="00DD3338"/>
    <w:rsid w:val="00DD3511"/>
    <w:rsid w:val="00DD36F8"/>
    <w:rsid w:val="00DD3B5B"/>
    <w:rsid w:val="00DD46C0"/>
    <w:rsid w:val="00DD5CE5"/>
    <w:rsid w:val="00DD64EE"/>
    <w:rsid w:val="00DD687B"/>
    <w:rsid w:val="00DD6D2C"/>
    <w:rsid w:val="00DD6F52"/>
    <w:rsid w:val="00DD7283"/>
    <w:rsid w:val="00DD76BC"/>
    <w:rsid w:val="00DE0251"/>
    <w:rsid w:val="00DE04CD"/>
    <w:rsid w:val="00DE0656"/>
    <w:rsid w:val="00DE0682"/>
    <w:rsid w:val="00DE0A95"/>
    <w:rsid w:val="00DE1110"/>
    <w:rsid w:val="00DE112A"/>
    <w:rsid w:val="00DE11C6"/>
    <w:rsid w:val="00DE1770"/>
    <w:rsid w:val="00DE2208"/>
    <w:rsid w:val="00DE25B6"/>
    <w:rsid w:val="00DE2651"/>
    <w:rsid w:val="00DE29DC"/>
    <w:rsid w:val="00DE2A78"/>
    <w:rsid w:val="00DE2CA4"/>
    <w:rsid w:val="00DE3A14"/>
    <w:rsid w:val="00DE3D79"/>
    <w:rsid w:val="00DE417D"/>
    <w:rsid w:val="00DE4199"/>
    <w:rsid w:val="00DE558B"/>
    <w:rsid w:val="00DE5999"/>
    <w:rsid w:val="00DE6E85"/>
    <w:rsid w:val="00DE7443"/>
    <w:rsid w:val="00DE7F93"/>
    <w:rsid w:val="00DF0A44"/>
    <w:rsid w:val="00DF0B1A"/>
    <w:rsid w:val="00DF0F57"/>
    <w:rsid w:val="00DF10D9"/>
    <w:rsid w:val="00DF12DD"/>
    <w:rsid w:val="00DF1742"/>
    <w:rsid w:val="00DF20EA"/>
    <w:rsid w:val="00DF2621"/>
    <w:rsid w:val="00DF27EF"/>
    <w:rsid w:val="00DF28C5"/>
    <w:rsid w:val="00DF295D"/>
    <w:rsid w:val="00DF2E1A"/>
    <w:rsid w:val="00DF3BF8"/>
    <w:rsid w:val="00DF3D24"/>
    <w:rsid w:val="00DF4788"/>
    <w:rsid w:val="00DF4CB2"/>
    <w:rsid w:val="00DF522B"/>
    <w:rsid w:val="00DF5EF3"/>
    <w:rsid w:val="00DF6629"/>
    <w:rsid w:val="00DF66DA"/>
    <w:rsid w:val="00DF6A35"/>
    <w:rsid w:val="00DF7481"/>
    <w:rsid w:val="00DF78C0"/>
    <w:rsid w:val="00E00F85"/>
    <w:rsid w:val="00E00FF0"/>
    <w:rsid w:val="00E01347"/>
    <w:rsid w:val="00E01730"/>
    <w:rsid w:val="00E01DFF"/>
    <w:rsid w:val="00E02AB3"/>
    <w:rsid w:val="00E03692"/>
    <w:rsid w:val="00E042D6"/>
    <w:rsid w:val="00E0455C"/>
    <w:rsid w:val="00E0469E"/>
    <w:rsid w:val="00E04E3A"/>
    <w:rsid w:val="00E054CE"/>
    <w:rsid w:val="00E069F9"/>
    <w:rsid w:val="00E06B41"/>
    <w:rsid w:val="00E07AB4"/>
    <w:rsid w:val="00E07D2B"/>
    <w:rsid w:val="00E106F4"/>
    <w:rsid w:val="00E10CE5"/>
    <w:rsid w:val="00E11C62"/>
    <w:rsid w:val="00E11CD0"/>
    <w:rsid w:val="00E12696"/>
    <w:rsid w:val="00E13686"/>
    <w:rsid w:val="00E13B9F"/>
    <w:rsid w:val="00E13CD6"/>
    <w:rsid w:val="00E13F95"/>
    <w:rsid w:val="00E14971"/>
    <w:rsid w:val="00E14D02"/>
    <w:rsid w:val="00E15AF0"/>
    <w:rsid w:val="00E162FD"/>
    <w:rsid w:val="00E16404"/>
    <w:rsid w:val="00E16501"/>
    <w:rsid w:val="00E174E2"/>
    <w:rsid w:val="00E17518"/>
    <w:rsid w:val="00E17CBB"/>
    <w:rsid w:val="00E17DBB"/>
    <w:rsid w:val="00E20418"/>
    <w:rsid w:val="00E20A65"/>
    <w:rsid w:val="00E20CA6"/>
    <w:rsid w:val="00E20F77"/>
    <w:rsid w:val="00E2126C"/>
    <w:rsid w:val="00E2175F"/>
    <w:rsid w:val="00E21969"/>
    <w:rsid w:val="00E21F4B"/>
    <w:rsid w:val="00E221FD"/>
    <w:rsid w:val="00E222F6"/>
    <w:rsid w:val="00E224D7"/>
    <w:rsid w:val="00E22F97"/>
    <w:rsid w:val="00E23885"/>
    <w:rsid w:val="00E23DA4"/>
    <w:rsid w:val="00E24F2C"/>
    <w:rsid w:val="00E25058"/>
    <w:rsid w:val="00E25B7C"/>
    <w:rsid w:val="00E25C87"/>
    <w:rsid w:val="00E26497"/>
    <w:rsid w:val="00E2674C"/>
    <w:rsid w:val="00E26A23"/>
    <w:rsid w:val="00E26EE5"/>
    <w:rsid w:val="00E27D9B"/>
    <w:rsid w:val="00E30379"/>
    <w:rsid w:val="00E30DE4"/>
    <w:rsid w:val="00E31149"/>
    <w:rsid w:val="00E3128E"/>
    <w:rsid w:val="00E3143E"/>
    <w:rsid w:val="00E315D5"/>
    <w:rsid w:val="00E31645"/>
    <w:rsid w:val="00E31A97"/>
    <w:rsid w:val="00E31CE9"/>
    <w:rsid w:val="00E31D48"/>
    <w:rsid w:val="00E327A3"/>
    <w:rsid w:val="00E3299D"/>
    <w:rsid w:val="00E33086"/>
    <w:rsid w:val="00E336DE"/>
    <w:rsid w:val="00E339CC"/>
    <w:rsid w:val="00E345AD"/>
    <w:rsid w:val="00E34A80"/>
    <w:rsid w:val="00E35311"/>
    <w:rsid w:val="00E35C57"/>
    <w:rsid w:val="00E360B6"/>
    <w:rsid w:val="00E36EBE"/>
    <w:rsid w:val="00E36F45"/>
    <w:rsid w:val="00E36FB2"/>
    <w:rsid w:val="00E371FE"/>
    <w:rsid w:val="00E3770A"/>
    <w:rsid w:val="00E37A87"/>
    <w:rsid w:val="00E37E9D"/>
    <w:rsid w:val="00E40854"/>
    <w:rsid w:val="00E414E5"/>
    <w:rsid w:val="00E41B74"/>
    <w:rsid w:val="00E41ECD"/>
    <w:rsid w:val="00E420FF"/>
    <w:rsid w:val="00E436B3"/>
    <w:rsid w:val="00E44590"/>
    <w:rsid w:val="00E44661"/>
    <w:rsid w:val="00E449BE"/>
    <w:rsid w:val="00E44D93"/>
    <w:rsid w:val="00E4548C"/>
    <w:rsid w:val="00E46AC7"/>
    <w:rsid w:val="00E47121"/>
    <w:rsid w:val="00E478C6"/>
    <w:rsid w:val="00E47A76"/>
    <w:rsid w:val="00E47A85"/>
    <w:rsid w:val="00E47BDF"/>
    <w:rsid w:val="00E50078"/>
    <w:rsid w:val="00E5059A"/>
    <w:rsid w:val="00E50978"/>
    <w:rsid w:val="00E50A18"/>
    <w:rsid w:val="00E51084"/>
    <w:rsid w:val="00E518EA"/>
    <w:rsid w:val="00E51B12"/>
    <w:rsid w:val="00E51BCD"/>
    <w:rsid w:val="00E51F56"/>
    <w:rsid w:val="00E51FA5"/>
    <w:rsid w:val="00E52265"/>
    <w:rsid w:val="00E53427"/>
    <w:rsid w:val="00E53FBE"/>
    <w:rsid w:val="00E54006"/>
    <w:rsid w:val="00E54263"/>
    <w:rsid w:val="00E552B5"/>
    <w:rsid w:val="00E55EFE"/>
    <w:rsid w:val="00E55FB9"/>
    <w:rsid w:val="00E55FD4"/>
    <w:rsid w:val="00E56DDB"/>
    <w:rsid w:val="00E57B92"/>
    <w:rsid w:val="00E57E5D"/>
    <w:rsid w:val="00E6003F"/>
    <w:rsid w:val="00E60481"/>
    <w:rsid w:val="00E60AD5"/>
    <w:rsid w:val="00E6178F"/>
    <w:rsid w:val="00E61C4F"/>
    <w:rsid w:val="00E61E9B"/>
    <w:rsid w:val="00E6225A"/>
    <w:rsid w:val="00E62269"/>
    <w:rsid w:val="00E622B9"/>
    <w:rsid w:val="00E62618"/>
    <w:rsid w:val="00E62E6A"/>
    <w:rsid w:val="00E62E8D"/>
    <w:rsid w:val="00E63083"/>
    <w:rsid w:val="00E63492"/>
    <w:rsid w:val="00E63CA5"/>
    <w:rsid w:val="00E643C1"/>
    <w:rsid w:val="00E6442A"/>
    <w:rsid w:val="00E64CA2"/>
    <w:rsid w:val="00E65AB9"/>
    <w:rsid w:val="00E664EB"/>
    <w:rsid w:val="00E667F3"/>
    <w:rsid w:val="00E67178"/>
    <w:rsid w:val="00E676E3"/>
    <w:rsid w:val="00E70917"/>
    <w:rsid w:val="00E7211E"/>
    <w:rsid w:val="00E722FB"/>
    <w:rsid w:val="00E7240B"/>
    <w:rsid w:val="00E7267F"/>
    <w:rsid w:val="00E72D6F"/>
    <w:rsid w:val="00E72E9C"/>
    <w:rsid w:val="00E73211"/>
    <w:rsid w:val="00E742E9"/>
    <w:rsid w:val="00E745FF"/>
    <w:rsid w:val="00E7461D"/>
    <w:rsid w:val="00E752A2"/>
    <w:rsid w:val="00E75E91"/>
    <w:rsid w:val="00E763D5"/>
    <w:rsid w:val="00E7643D"/>
    <w:rsid w:val="00E76D52"/>
    <w:rsid w:val="00E76D93"/>
    <w:rsid w:val="00E77D41"/>
    <w:rsid w:val="00E80E6E"/>
    <w:rsid w:val="00E825A7"/>
    <w:rsid w:val="00E83BE2"/>
    <w:rsid w:val="00E83D5B"/>
    <w:rsid w:val="00E8411B"/>
    <w:rsid w:val="00E845B5"/>
    <w:rsid w:val="00E84769"/>
    <w:rsid w:val="00E8559D"/>
    <w:rsid w:val="00E8561A"/>
    <w:rsid w:val="00E85F99"/>
    <w:rsid w:val="00E86413"/>
    <w:rsid w:val="00E866CB"/>
    <w:rsid w:val="00E86933"/>
    <w:rsid w:val="00E86B2F"/>
    <w:rsid w:val="00E86BB9"/>
    <w:rsid w:val="00E870C0"/>
    <w:rsid w:val="00E870C8"/>
    <w:rsid w:val="00E873C7"/>
    <w:rsid w:val="00E874E1"/>
    <w:rsid w:val="00E87B66"/>
    <w:rsid w:val="00E91343"/>
    <w:rsid w:val="00E91BF0"/>
    <w:rsid w:val="00E92404"/>
    <w:rsid w:val="00E929A4"/>
    <w:rsid w:val="00E93134"/>
    <w:rsid w:val="00E94584"/>
    <w:rsid w:val="00E94811"/>
    <w:rsid w:val="00E9483B"/>
    <w:rsid w:val="00E94A56"/>
    <w:rsid w:val="00E94EB4"/>
    <w:rsid w:val="00E94FBE"/>
    <w:rsid w:val="00E952B4"/>
    <w:rsid w:val="00E952F9"/>
    <w:rsid w:val="00E9551C"/>
    <w:rsid w:val="00E95759"/>
    <w:rsid w:val="00E95978"/>
    <w:rsid w:val="00E9601F"/>
    <w:rsid w:val="00E9630B"/>
    <w:rsid w:val="00E96CA1"/>
    <w:rsid w:val="00E96F27"/>
    <w:rsid w:val="00E972E6"/>
    <w:rsid w:val="00E976C8"/>
    <w:rsid w:val="00E97EF7"/>
    <w:rsid w:val="00EA0128"/>
    <w:rsid w:val="00EA02C6"/>
    <w:rsid w:val="00EA05F0"/>
    <w:rsid w:val="00EA076A"/>
    <w:rsid w:val="00EA0BBA"/>
    <w:rsid w:val="00EA0D9E"/>
    <w:rsid w:val="00EA134B"/>
    <w:rsid w:val="00EA1E61"/>
    <w:rsid w:val="00EA2650"/>
    <w:rsid w:val="00EA2B61"/>
    <w:rsid w:val="00EA2CE6"/>
    <w:rsid w:val="00EA2DDC"/>
    <w:rsid w:val="00EA3F65"/>
    <w:rsid w:val="00EA4A11"/>
    <w:rsid w:val="00EA5A0D"/>
    <w:rsid w:val="00EA5C63"/>
    <w:rsid w:val="00EA5E7D"/>
    <w:rsid w:val="00EA6336"/>
    <w:rsid w:val="00EA6990"/>
    <w:rsid w:val="00EA6D0E"/>
    <w:rsid w:val="00EA713E"/>
    <w:rsid w:val="00EA7361"/>
    <w:rsid w:val="00EA7372"/>
    <w:rsid w:val="00EA73A4"/>
    <w:rsid w:val="00EA7428"/>
    <w:rsid w:val="00EA7641"/>
    <w:rsid w:val="00EA78F9"/>
    <w:rsid w:val="00EA7B1D"/>
    <w:rsid w:val="00EA7BED"/>
    <w:rsid w:val="00EA7DA8"/>
    <w:rsid w:val="00EB01F5"/>
    <w:rsid w:val="00EB0C48"/>
    <w:rsid w:val="00EB25B3"/>
    <w:rsid w:val="00EB277D"/>
    <w:rsid w:val="00EB29E2"/>
    <w:rsid w:val="00EB33C6"/>
    <w:rsid w:val="00EB380E"/>
    <w:rsid w:val="00EB40A4"/>
    <w:rsid w:val="00EB45A1"/>
    <w:rsid w:val="00EB4B66"/>
    <w:rsid w:val="00EB4F56"/>
    <w:rsid w:val="00EB5675"/>
    <w:rsid w:val="00EB56B4"/>
    <w:rsid w:val="00EB59BC"/>
    <w:rsid w:val="00EB6139"/>
    <w:rsid w:val="00EB7946"/>
    <w:rsid w:val="00EC019A"/>
    <w:rsid w:val="00EC0530"/>
    <w:rsid w:val="00EC0691"/>
    <w:rsid w:val="00EC09E3"/>
    <w:rsid w:val="00EC137E"/>
    <w:rsid w:val="00EC152F"/>
    <w:rsid w:val="00EC1C19"/>
    <w:rsid w:val="00EC23A5"/>
    <w:rsid w:val="00EC2645"/>
    <w:rsid w:val="00EC2871"/>
    <w:rsid w:val="00EC2C83"/>
    <w:rsid w:val="00EC2D3B"/>
    <w:rsid w:val="00EC314F"/>
    <w:rsid w:val="00EC3580"/>
    <w:rsid w:val="00EC3C00"/>
    <w:rsid w:val="00EC3C81"/>
    <w:rsid w:val="00EC4526"/>
    <w:rsid w:val="00EC485C"/>
    <w:rsid w:val="00EC48A8"/>
    <w:rsid w:val="00EC50E2"/>
    <w:rsid w:val="00EC5DD2"/>
    <w:rsid w:val="00EC5ED2"/>
    <w:rsid w:val="00EC6E81"/>
    <w:rsid w:val="00EC7564"/>
    <w:rsid w:val="00EC7871"/>
    <w:rsid w:val="00EC7C6F"/>
    <w:rsid w:val="00EC7DCA"/>
    <w:rsid w:val="00EC7E28"/>
    <w:rsid w:val="00ED027A"/>
    <w:rsid w:val="00ED08B5"/>
    <w:rsid w:val="00ED1E87"/>
    <w:rsid w:val="00ED22C9"/>
    <w:rsid w:val="00ED230B"/>
    <w:rsid w:val="00ED332D"/>
    <w:rsid w:val="00ED37C8"/>
    <w:rsid w:val="00ED3C59"/>
    <w:rsid w:val="00ED3E4B"/>
    <w:rsid w:val="00ED47A8"/>
    <w:rsid w:val="00ED6966"/>
    <w:rsid w:val="00ED6F6E"/>
    <w:rsid w:val="00ED7605"/>
    <w:rsid w:val="00ED76CB"/>
    <w:rsid w:val="00ED7DF2"/>
    <w:rsid w:val="00EE0F1E"/>
    <w:rsid w:val="00EE1C8A"/>
    <w:rsid w:val="00EE2214"/>
    <w:rsid w:val="00EE32D0"/>
    <w:rsid w:val="00EE3630"/>
    <w:rsid w:val="00EE38F8"/>
    <w:rsid w:val="00EE3DA4"/>
    <w:rsid w:val="00EE4CD0"/>
    <w:rsid w:val="00EE506E"/>
    <w:rsid w:val="00EE533E"/>
    <w:rsid w:val="00EE536F"/>
    <w:rsid w:val="00EE6003"/>
    <w:rsid w:val="00EE625D"/>
    <w:rsid w:val="00EE64D4"/>
    <w:rsid w:val="00EE7206"/>
    <w:rsid w:val="00EE76CF"/>
    <w:rsid w:val="00EE7B7D"/>
    <w:rsid w:val="00EF00FE"/>
    <w:rsid w:val="00EF0140"/>
    <w:rsid w:val="00EF02AF"/>
    <w:rsid w:val="00EF0BDF"/>
    <w:rsid w:val="00EF0D48"/>
    <w:rsid w:val="00EF171C"/>
    <w:rsid w:val="00EF1EF5"/>
    <w:rsid w:val="00EF22FE"/>
    <w:rsid w:val="00EF2462"/>
    <w:rsid w:val="00EF2667"/>
    <w:rsid w:val="00EF279E"/>
    <w:rsid w:val="00EF3179"/>
    <w:rsid w:val="00EF3622"/>
    <w:rsid w:val="00EF4460"/>
    <w:rsid w:val="00EF495A"/>
    <w:rsid w:val="00EF4A41"/>
    <w:rsid w:val="00EF4B21"/>
    <w:rsid w:val="00EF4C9A"/>
    <w:rsid w:val="00EF4EBE"/>
    <w:rsid w:val="00EF5DE1"/>
    <w:rsid w:val="00EF5FCF"/>
    <w:rsid w:val="00EF60CB"/>
    <w:rsid w:val="00EF60D0"/>
    <w:rsid w:val="00EF6645"/>
    <w:rsid w:val="00EF6B9A"/>
    <w:rsid w:val="00EF6EFC"/>
    <w:rsid w:val="00EF75D0"/>
    <w:rsid w:val="00EF7864"/>
    <w:rsid w:val="00EF7A94"/>
    <w:rsid w:val="00EF7B6D"/>
    <w:rsid w:val="00EF7DEE"/>
    <w:rsid w:val="00F00145"/>
    <w:rsid w:val="00F002F5"/>
    <w:rsid w:val="00F0121F"/>
    <w:rsid w:val="00F012AC"/>
    <w:rsid w:val="00F01463"/>
    <w:rsid w:val="00F01482"/>
    <w:rsid w:val="00F01536"/>
    <w:rsid w:val="00F0248B"/>
    <w:rsid w:val="00F02FE9"/>
    <w:rsid w:val="00F03191"/>
    <w:rsid w:val="00F0379E"/>
    <w:rsid w:val="00F03919"/>
    <w:rsid w:val="00F03D0B"/>
    <w:rsid w:val="00F03D23"/>
    <w:rsid w:val="00F044F2"/>
    <w:rsid w:val="00F05436"/>
    <w:rsid w:val="00F05E22"/>
    <w:rsid w:val="00F06611"/>
    <w:rsid w:val="00F0685A"/>
    <w:rsid w:val="00F06AE3"/>
    <w:rsid w:val="00F06C2B"/>
    <w:rsid w:val="00F06F02"/>
    <w:rsid w:val="00F07092"/>
    <w:rsid w:val="00F076A0"/>
    <w:rsid w:val="00F10F96"/>
    <w:rsid w:val="00F110F8"/>
    <w:rsid w:val="00F1131C"/>
    <w:rsid w:val="00F114AD"/>
    <w:rsid w:val="00F11606"/>
    <w:rsid w:val="00F11A4B"/>
    <w:rsid w:val="00F11B9E"/>
    <w:rsid w:val="00F11D37"/>
    <w:rsid w:val="00F11F64"/>
    <w:rsid w:val="00F12512"/>
    <w:rsid w:val="00F125A2"/>
    <w:rsid w:val="00F12FA0"/>
    <w:rsid w:val="00F12FBC"/>
    <w:rsid w:val="00F13E2B"/>
    <w:rsid w:val="00F14F8B"/>
    <w:rsid w:val="00F15E9A"/>
    <w:rsid w:val="00F168D3"/>
    <w:rsid w:val="00F1779C"/>
    <w:rsid w:val="00F17BDB"/>
    <w:rsid w:val="00F20D9C"/>
    <w:rsid w:val="00F20DC2"/>
    <w:rsid w:val="00F21163"/>
    <w:rsid w:val="00F213AD"/>
    <w:rsid w:val="00F215A1"/>
    <w:rsid w:val="00F21CA6"/>
    <w:rsid w:val="00F21E10"/>
    <w:rsid w:val="00F2217D"/>
    <w:rsid w:val="00F22650"/>
    <w:rsid w:val="00F22B9C"/>
    <w:rsid w:val="00F23104"/>
    <w:rsid w:val="00F23426"/>
    <w:rsid w:val="00F23FF9"/>
    <w:rsid w:val="00F2452F"/>
    <w:rsid w:val="00F2506D"/>
    <w:rsid w:val="00F25CE3"/>
    <w:rsid w:val="00F26B6B"/>
    <w:rsid w:val="00F26E9E"/>
    <w:rsid w:val="00F27358"/>
    <w:rsid w:val="00F27CC2"/>
    <w:rsid w:val="00F301D7"/>
    <w:rsid w:val="00F310F5"/>
    <w:rsid w:val="00F31386"/>
    <w:rsid w:val="00F324B0"/>
    <w:rsid w:val="00F3261A"/>
    <w:rsid w:val="00F32D6E"/>
    <w:rsid w:val="00F32E1D"/>
    <w:rsid w:val="00F332E5"/>
    <w:rsid w:val="00F3404E"/>
    <w:rsid w:val="00F34094"/>
    <w:rsid w:val="00F3440B"/>
    <w:rsid w:val="00F350FB"/>
    <w:rsid w:val="00F35A92"/>
    <w:rsid w:val="00F36142"/>
    <w:rsid w:val="00F36828"/>
    <w:rsid w:val="00F369A5"/>
    <w:rsid w:val="00F36ADA"/>
    <w:rsid w:val="00F36F26"/>
    <w:rsid w:val="00F37A89"/>
    <w:rsid w:val="00F40785"/>
    <w:rsid w:val="00F41310"/>
    <w:rsid w:val="00F41862"/>
    <w:rsid w:val="00F41B46"/>
    <w:rsid w:val="00F41C3A"/>
    <w:rsid w:val="00F41EAD"/>
    <w:rsid w:val="00F42A05"/>
    <w:rsid w:val="00F42FB0"/>
    <w:rsid w:val="00F42FDB"/>
    <w:rsid w:val="00F430DC"/>
    <w:rsid w:val="00F4319E"/>
    <w:rsid w:val="00F4378D"/>
    <w:rsid w:val="00F439E5"/>
    <w:rsid w:val="00F44BA3"/>
    <w:rsid w:val="00F452B2"/>
    <w:rsid w:val="00F455DB"/>
    <w:rsid w:val="00F45735"/>
    <w:rsid w:val="00F45B53"/>
    <w:rsid w:val="00F45D12"/>
    <w:rsid w:val="00F45F5F"/>
    <w:rsid w:val="00F461C7"/>
    <w:rsid w:val="00F46B31"/>
    <w:rsid w:val="00F46C4F"/>
    <w:rsid w:val="00F471B8"/>
    <w:rsid w:val="00F474CA"/>
    <w:rsid w:val="00F4785F"/>
    <w:rsid w:val="00F50349"/>
    <w:rsid w:val="00F50870"/>
    <w:rsid w:val="00F50A04"/>
    <w:rsid w:val="00F50E38"/>
    <w:rsid w:val="00F512AF"/>
    <w:rsid w:val="00F515F4"/>
    <w:rsid w:val="00F516AD"/>
    <w:rsid w:val="00F5226A"/>
    <w:rsid w:val="00F525E9"/>
    <w:rsid w:val="00F52C05"/>
    <w:rsid w:val="00F537BB"/>
    <w:rsid w:val="00F53ACA"/>
    <w:rsid w:val="00F53EFA"/>
    <w:rsid w:val="00F543E7"/>
    <w:rsid w:val="00F545D3"/>
    <w:rsid w:val="00F549DA"/>
    <w:rsid w:val="00F55303"/>
    <w:rsid w:val="00F5570B"/>
    <w:rsid w:val="00F55C71"/>
    <w:rsid w:val="00F5610A"/>
    <w:rsid w:val="00F5644F"/>
    <w:rsid w:val="00F565CE"/>
    <w:rsid w:val="00F56D68"/>
    <w:rsid w:val="00F56F20"/>
    <w:rsid w:val="00F57439"/>
    <w:rsid w:val="00F57833"/>
    <w:rsid w:val="00F57B6C"/>
    <w:rsid w:val="00F600EB"/>
    <w:rsid w:val="00F606CD"/>
    <w:rsid w:val="00F60D45"/>
    <w:rsid w:val="00F61661"/>
    <w:rsid w:val="00F61714"/>
    <w:rsid w:val="00F618A2"/>
    <w:rsid w:val="00F618CB"/>
    <w:rsid w:val="00F62CAE"/>
    <w:rsid w:val="00F62EA9"/>
    <w:rsid w:val="00F63495"/>
    <w:rsid w:val="00F639F0"/>
    <w:rsid w:val="00F64639"/>
    <w:rsid w:val="00F65356"/>
    <w:rsid w:val="00F66175"/>
    <w:rsid w:val="00F66359"/>
    <w:rsid w:val="00F6640D"/>
    <w:rsid w:val="00F6661D"/>
    <w:rsid w:val="00F6678D"/>
    <w:rsid w:val="00F6742E"/>
    <w:rsid w:val="00F676B7"/>
    <w:rsid w:val="00F678CA"/>
    <w:rsid w:val="00F7016A"/>
    <w:rsid w:val="00F70956"/>
    <w:rsid w:val="00F7098C"/>
    <w:rsid w:val="00F70A33"/>
    <w:rsid w:val="00F7108D"/>
    <w:rsid w:val="00F711A5"/>
    <w:rsid w:val="00F714AE"/>
    <w:rsid w:val="00F7155E"/>
    <w:rsid w:val="00F71607"/>
    <w:rsid w:val="00F72A07"/>
    <w:rsid w:val="00F72B51"/>
    <w:rsid w:val="00F73D22"/>
    <w:rsid w:val="00F73E2C"/>
    <w:rsid w:val="00F743DA"/>
    <w:rsid w:val="00F74856"/>
    <w:rsid w:val="00F74DF5"/>
    <w:rsid w:val="00F75701"/>
    <w:rsid w:val="00F7705C"/>
    <w:rsid w:val="00F7718F"/>
    <w:rsid w:val="00F7755E"/>
    <w:rsid w:val="00F77BEC"/>
    <w:rsid w:val="00F8017F"/>
    <w:rsid w:val="00F8058E"/>
    <w:rsid w:val="00F80A4F"/>
    <w:rsid w:val="00F80A55"/>
    <w:rsid w:val="00F80A63"/>
    <w:rsid w:val="00F80FDF"/>
    <w:rsid w:val="00F81220"/>
    <w:rsid w:val="00F81BCA"/>
    <w:rsid w:val="00F81D16"/>
    <w:rsid w:val="00F826E1"/>
    <w:rsid w:val="00F82798"/>
    <w:rsid w:val="00F828C1"/>
    <w:rsid w:val="00F82F02"/>
    <w:rsid w:val="00F837C3"/>
    <w:rsid w:val="00F844AA"/>
    <w:rsid w:val="00F85042"/>
    <w:rsid w:val="00F85081"/>
    <w:rsid w:val="00F8508D"/>
    <w:rsid w:val="00F85B2A"/>
    <w:rsid w:val="00F8631F"/>
    <w:rsid w:val="00F86440"/>
    <w:rsid w:val="00F86DD7"/>
    <w:rsid w:val="00F87391"/>
    <w:rsid w:val="00F879FF"/>
    <w:rsid w:val="00F92321"/>
    <w:rsid w:val="00F923BD"/>
    <w:rsid w:val="00F9263D"/>
    <w:rsid w:val="00F92896"/>
    <w:rsid w:val="00F928B1"/>
    <w:rsid w:val="00F92DA7"/>
    <w:rsid w:val="00F92EFC"/>
    <w:rsid w:val="00F939B1"/>
    <w:rsid w:val="00F947D8"/>
    <w:rsid w:val="00F94B20"/>
    <w:rsid w:val="00F94D2E"/>
    <w:rsid w:val="00F94DF1"/>
    <w:rsid w:val="00F94E22"/>
    <w:rsid w:val="00F94E6B"/>
    <w:rsid w:val="00F950AB"/>
    <w:rsid w:val="00F951A0"/>
    <w:rsid w:val="00F964C7"/>
    <w:rsid w:val="00F9652D"/>
    <w:rsid w:val="00F97D9A"/>
    <w:rsid w:val="00FA071F"/>
    <w:rsid w:val="00FA24BE"/>
    <w:rsid w:val="00FA2731"/>
    <w:rsid w:val="00FA2BCD"/>
    <w:rsid w:val="00FA2C42"/>
    <w:rsid w:val="00FA3436"/>
    <w:rsid w:val="00FA3570"/>
    <w:rsid w:val="00FA3959"/>
    <w:rsid w:val="00FA460E"/>
    <w:rsid w:val="00FA4766"/>
    <w:rsid w:val="00FA480F"/>
    <w:rsid w:val="00FA4D16"/>
    <w:rsid w:val="00FA4F63"/>
    <w:rsid w:val="00FA4FB8"/>
    <w:rsid w:val="00FA60A1"/>
    <w:rsid w:val="00FA746C"/>
    <w:rsid w:val="00FA78DA"/>
    <w:rsid w:val="00FA7C47"/>
    <w:rsid w:val="00FB0630"/>
    <w:rsid w:val="00FB0BB5"/>
    <w:rsid w:val="00FB10FA"/>
    <w:rsid w:val="00FB1923"/>
    <w:rsid w:val="00FB1CC3"/>
    <w:rsid w:val="00FB1D9A"/>
    <w:rsid w:val="00FB2187"/>
    <w:rsid w:val="00FB28BD"/>
    <w:rsid w:val="00FB319A"/>
    <w:rsid w:val="00FB32E6"/>
    <w:rsid w:val="00FB40BF"/>
    <w:rsid w:val="00FB4F52"/>
    <w:rsid w:val="00FB5062"/>
    <w:rsid w:val="00FB53D5"/>
    <w:rsid w:val="00FB582B"/>
    <w:rsid w:val="00FB6AD3"/>
    <w:rsid w:val="00FB6B53"/>
    <w:rsid w:val="00FB7030"/>
    <w:rsid w:val="00FB70DB"/>
    <w:rsid w:val="00FB79B1"/>
    <w:rsid w:val="00FC0ACC"/>
    <w:rsid w:val="00FC17F2"/>
    <w:rsid w:val="00FC23CD"/>
    <w:rsid w:val="00FC253F"/>
    <w:rsid w:val="00FC25B2"/>
    <w:rsid w:val="00FC268E"/>
    <w:rsid w:val="00FC276A"/>
    <w:rsid w:val="00FC37EE"/>
    <w:rsid w:val="00FC3B73"/>
    <w:rsid w:val="00FC4086"/>
    <w:rsid w:val="00FC56C0"/>
    <w:rsid w:val="00FC58E9"/>
    <w:rsid w:val="00FC5A4C"/>
    <w:rsid w:val="00FC6201"/>
    <w:rsid w:val="00FC6CBF"/>
    <w:rsid w:val="00FC6DEA"/>
    <w:rsid w:val="00FC753F"/>
    <w:rsid w:val="00FD0299"/>
    <w:rsid w:val="00FD03E4"/>
    <w:rsid w:val="00FD06F9"/>
    <w:rsid w:val="00FD2909"/>
    <w:rsid w:val="00FD32F9"/>
    <w:rsid w:val="00FD360A"/>
    <w:rsid w:val="00FD3A4C"/>
    <w:rsid w:val="00FD3FC7"/>
    <w:rsid w:val="00FD404C"/>
    <w:rsid w:val="00FD4228"/>
    <w:rsid w:val="00FD425B"/>
    <w:rsid w:val="00FD5834"/>
    <w:rsid w:val="00FD63AF"/>
    <w:rsid w:val="00FD6FDE"/>
    <w:rsid w:val="00FD7215"/>
    <w:rsid w:val="00FD75FC"/>
    <w:rsid w:val="00FD7C28"/>
    <w:rsid w:val="00FD7DCC"/>
    <w:rsid w:val="00FD7E92"/>
    <w:rsid w:val="00FE0660"/>
    <w:rsid w:val="00FE0914"/>
    <w:rsid w:val="00FE09E6"/>
    <w:rsid w:val="00FE11FD"/>
    <w:rsid w:val="00FE12AB"/>
    <w:rsid w:val="00FE1BA3"/>
    <w:rsid w:val="00FE1FCB"/>
    <w:rsid w:val="00FE24CE"/>
    <w:rsid w:val="00FE24F3"/>
    <w:rsid w:val="00FE2785"/>
    <w:rsid w:val="00FE28CF"/>
    <w:rsid w:val="00FE3237"/>
    <w:rsid w:val="00FE3330"/>
    <w:rsid w:val="00FE3DE3"/>
    <w:rsid w:val="00FE4278"/>
    <w:rsid w:val="00FE431B"/>
    <w:rsid w:val="00FE4B60"/>
    <w:rsid w:val="00FE4C14"/>
    <w:rsid w:val="00FE62FD"/>
    <w:rsid w:val="00FE6675"/>
    <w:rsid w:val="00FE6855"/>
    <w:rsid w:val="00FE6E0A"/>
    <w:rsid w:val="00FE6FE1"/>
    <w:rsid w:val="00FE7194"/>
    <w:rsid w:val="00FE7EAF"/>
    <w:rsid w:val="00FF1488"/>
    <w:rsid w:val="00FF19F4"/>
    <w:rsid w:val="00FF22C3"/>
    <w:rsid w:val="00FF2F70"/>
    <w:rsid w:val="00FF32BC"/>
    <w:rsid w:val="00FF3910"/>
    <w:rsid w:val="00FF3B92"/>
    <w:rsid w:val="00FF4205"/>
    <w:rsid w:val="00FF43A2"/>
    <w:rsid w:val="00FF54D6"/>
    <w:rsid w:val="00FF5553"/>
    <w:rsid w:val="00FF682F"/>
    <w:rsid w:val="00FF6C5C"/>
    <w:rsid w:val="018BA462"/>
    <w:rsid w:val="02920AA9"/>
    <w:rsid w:val="0299045F"/>
    <w:rsid w:val="040365CD"/>
    <w:rsid w:val="0660C0F3"/>
    <w:rsid w:val="06A5E380"/>
    <w:rsid w:val="06C26C3E"/>
    <w:rsid w:val="06D3D434"/>
    <w:rsid w:val="08C633E8"/>
    <w:rsid w:val="09421818"/>
    <w:rsid w:val="09B93266"/>
    <w:rsid w:val="0A2308C1"/>
    <w:rsid w:val="0ABF86DB"/>
    <w:rsid w:val="0BF273AE"/>
    <w:rsid w:val="0C130921"/>
    <w:rsid w:val="0C83213F"/>
    <w:rsid w:val="0D524175"/>
    <w:rsid w:val="0D59412C"/>
    <w:rsid w:val="0E3636AF"/>
    <w:rsid w:val="0FFF6667"/>
    <w:rsid w:val="10BFDD56"/>
    <w:rsid w:val="11FBE6C4"/>
    <w:rsid w:val="12962F1E"/>
    <w:rsid w:val="13EF3EEF"/>
    <w:rsid w:val="148CDCF6"/>
    <w:rsid w:val="1572C58F"/>
    <w:rsid w:val="1619F461"/>
    <w:rsid w:val="17EFE58B"/>
    <w:rsid w:val="182ABE38"/>
    <w:rsid w:val="187FCCF8"/>
    <w:rsid w:val="19732E98"/>
    <w:rsid w:val="19EF29E7"/>
    <w:rsid w:val="1A5E8073"/>
    <w:rsid w:val="1B7D56EF"/>
    <w:rsid w:val="1BB3E6B5"/>
    <w:rsid w:val="1C965F93"/>
    <w:rsid w:val="1CB314A2"/>
    <w:rsid w:val="1E3EE1B2"/>
    <w:rsid w:val="1E95B754"/>
    <w:rsid w:val="207A908E"/>
    <w:rsid w:val="234E8BAC"/>
    <w:rsid w:val="239386E2"/>
    <w:rsid w:val="23CA13DF"/>
    <w:rsid w:val="2401EA3C"/>
    <w:rsid w:val="255F5B68"/>
    <w:rsid w:val="2569C555"/>
    <w:rsid w:val="266A996A"/>
    <w:rsid w:val="26B5C43E"/>
    <w:rsid w:val="27B649EB"/>
    <w:rsid w:val="28AA50EF"/>
    <w:rsid w:val="28E82AF2"/>
    <w:rsid w:val="28F9CC48"/>
    <w:rsid w:val="2A3D4463"/>
    <w:rsid w:val="2ADC4E6E"/>
    <w:rsid w:val="2B8E6C1D"/>
    <w:rsid w:val="2E51C4F9"/>
    <w:rsid w:val="2EA48A5E"/>
    <w:rsid w:val="2F2FA947"/>
    <w:rsid w:val="306239F0"/>
    <w:rsid w:val="3224817A"/>
    <w:rsid w:val="32595D3C"/>
    <w:rsid w:val="32FD605C"/>
    <w:rsid w:val="33BD5059"/>
    <w:rsid w:val="36224828"/>
    <w:rsid w:val="362F0699"/>
    <w:rsid w:val="37042F11"/>
    <w:rsid w:val="37F95B33"/>
    <w:rsid w:val="3843E4C0"/>
    <w:rsid w:val="38581C1D"/>
    <w:rsid w:val="3861098F"/>
    <w:rsid w:val="38B21535"/>
    <w:rsid w:val="39372A1B"/>
    <w:rsid w:val="3A1A4E34"/>
    <w:rsid w:val="3A3D740D"/>
    <w:rsid w:val="3BC79150"/>
    <w:rsid w:val="3C8FDA38"/>
    <w:rsid w:val="3CAC90F3"/>
    <w:rsid w:val="3D980595"/>
    <w:rsid w:val="3E61B485"/>
    <w:rsid w:val="3E7F71F9"/>
    <w:rsid w:val="3ED624B5"/>
    <w:rsid w:val="3EE3D950"/>
    <w:rsid w:val="3F2B894E"/>
    <w:rsid w:val="3F774659"/>
    <w:rsid w:val="3F933460"/>
    <w:rsid w:val="41136E56"/>
    <w:rsid w:val="437E0CB6"/>
    <w:rsid w:val="45AA52E4"/>
    <w:rsid w:val="45D0B1F9"/>
    <w:rsid w:val="474622DD"/>
    <w:rsid w:val="482519B5"/>
    <w:rsid w:val="486629A7"/>
    <w:rsid w:val="48A91EE0"/>
    <w:rsid w:val="48E43130"/>
    <w:rsid w:val="4917CA27"/>
    <w:rsid w:val="493DAABA"/>
    <w:rsid w:val="49EDAE2E"/>
    <w:rsid w:val="4A0504D3"/>
    <w:rsid w:val="4A6476B4"/>
    <w:rsid w:val="4A943366"/>
    <w:rsid w:val="4B2E45CD"/>
    <w:rsid w:val="4B95BC0C"/>
    <w:rsid w:val="4C00ACF7"/>
    <w:rsid w:val="4E45A7C1"/>
    <w:rsid w:val="50946E2F"/>
    <w:rsid w:val="515B4214"/>
    <w:rsid w:val="532802EA"/>
    <w:rsid w:val="54ACEFEE"/>
    <w:rsid w:val="577AA3F4"/>
    <w:rsid w:val="57B1E375"/>
    <w:rsid w:val="57B97931"/>
    <w:rsid w:val="58CE4486"/>
    <w:rsid w:val="59C57C17"/>
    <w:rsid w:val="5B950CDE"/>
    <w:rsid w:val="5BDF4F02"/>
    <w:rsid w:val="5CB7B16D"/>
    <w:rsid w:val="5DB000AD"/>
    <w:rsid w:val="5DB51690"/>
    <w:rsid w:val="5EA8B4F7"/>
    <w:rsid w:val="5F578818"/>
    <w:rsid w:val="5F79CB16"/>
    <w:rsid w:val="5FF0804F"/>
    <w:rsid w:val="61BC511A"/>
    <w:rsid w:val="62868375"/>
    <w:rsid w:val="6548E184"/>
    <w:rsid w:val="658DAAE9"/>
    <w:rsid w:val="66CB9B26"/>
    <w:rsid w:val="67454A76"/>
    <w:rsid w:val="692CD489"/>
    <w:rsid w:val="6AB4EBA6"/>
    <w:rsid w:val="6BFE1591"/>
    <w:rsid w:val="6D00D0AB"/>
    <w:rsid w:val="6D26F1B1"/>
    <w:rsid w:val="6D528A7A"/>
    <w:rsid w:val="6D5F83B5"/>
    <w:rsid w:val="6D730DAB"/>
    <w:rsid w:val="6DE6D75C"/>
    <w:rsid w:val="6E0AE75F"/>
    <w:rsid w:val="6EA65048"/>
    <w:rsid w:val="7050A135"/>
    <w:rsid w:val="70CF64C0"/>
    <w:rsid w:val="719FB197"/>
    <w:rsid w:val="7383B316"/>
    <w:rsid w:val="7390F5D1"/>
    <w:rsid w:val="73F1DCFA"/>
    <w:rsid w:val="741FCE9D"/>
    <w:rsid w:val="74645731"/>
    <w:rsid w:val="74A87F90"/>
    <w:rsid w:val="75131236"/>
    <w:rsid w:val="75151674"/>
    <w:rsid w:val="77AA669A"/>
    <w:rsid w:val="7844B873"/>
    <w:rsid w:val="78A64193"/>
    <w:rsid w:val="78E42FE6"/>
    <w:rsid w:val="79B65220"/>
    <w:rsid w:val="79C1D4C1"/>
    <w:rsid w:val="7A041829"/>
    <w:rsid w:val="7A242CBC"/>
    <w:rsid w:val="7B0DAF29"/>
    <w:rsid w:val="7B8EBBF5"/>
    <w:rsid w:val="7BC7749B"/>
    <w:rsid w:val="7C61D132"/>
    <w:rsid w:val="7D50D28C"/>
    <w:rsid w:val="7D5DAE15"/>
    <w:rsid w:val="7DA56EB9"/>
    <w:rsid w:val="7EFBC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74A5F"/>
  <w15:docId w15:val="{C42FDF73-8E14-4344-830A-71C92DA6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7D"/>
    <w:pPr>
      <w:spacing w:before="100" w:after="60" w:line="240" w:lineRule="auto"/>
    </w:pPr>
    <w:rPr>
      <w:rFonts w:ascii="PT Sans" w:eastAsiaTheme="minorEastAsia" w:hAnsi="PT Sans"/>
      <w:szCs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35252A"/>
    <w:pPr>
      <w:numPr>
        <w:ilvl w:val="0"/>
      </w:numPr>
      <w:pBdr>
        <w:top w:val="single" w:sz="24" w:space="0" w:color="7A97AB"/>
        <w:left w:val="single" w:sz="24" w:space="0" w:color="7A97AB"/>
        <w:bottom w:val="single" w:sz="24" w:space="0" w:color="7A97AB"/>
        <w:right w:val="single" w:sz="24" w:space="0" w:color="7A97AB"/>
      </w:pBdr>
      <w:shd w:val="clear" w:color="auto" w:fill="7A97AB"/>
      <w:spacing w:before="220" w:after="120"/>
      <w:outlineLvl w:val="0"/>
    </w:pPr>
    <w:rPr>
      <w:rFonts w:ascii="Calibri" w:hAnsi="Calibri"/>
      <w:color w:val="FFFFFF" w:themeColor="background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0914"/>
    <w:pPr>
      <w:numPr>
        <w:ilvl w:val="1"/>
        <w:numId w:val="25"/>
      </w:numPr>
      <w:pBdr>
        <w:top w:val="single" w:sz="24" w:space="0" w:color="B6CED0"/>
        <w:left w:val="single" w:sz="24" w:space="0" w:color="B6CED0"/>
        <w:bottom w:val="single" w:sz="24" w:space="0" w:color="B6CED0"/>
        <w:right w:val="single" w:sz="24" w:space="0" w:color="B6CED0"/>
      </w:pBdr>
      <w:shd w:val="clear" w:color="auto" w:fill="B6CED0"/>
      <w:tabs>
        <w:tab w:val="left" w:pos="3840"/>
      </w:tabs>
      <w:spacing w:before="300" w:after="0"/>
      <w:outlineLvl w:val="1"/>
    </w:pPr>
    <w:rPr>
      <w:rFonts w:asciiTheme="minorHAnsi" w:hAnsiTheme="minorHAnsi" w:cstheme="minorHAnsi"/>
      <w:caps/>
      <w:spacing w:val="15"/>
      <w:szCs w:val="22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8B34FC"/>
    <w:pPr>
      <w:keepNext/>
      <w:keepLines/>
      <w:numPr>
        <w:ilvl w:val="2"/>
        <w:numId w:val="25"/>
      </w:numPr>
      <w:pBdr>
        <w:top w:val="single" w:sz="4" w:space="1" w:color="C5E0B3" w:themeColor="accent6" w:themeTint="66"/>
      </w:pBdr>
      <w:spacing w:before="300"/>
      <w:outlineLvl w:val="2"/>
    </w:pPr>
    <w:rPr>
      <w:rFonts w:ascii="Arial" w:eastAsiaTheme="majorEastAsia" w:hAnsi="Arial" w:cs="Arial"/>
      <w:caps/>
      <w:spacing w:val="15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9F8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C5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C5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C5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C5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C5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A97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0914"/>
    <w:rPr>
      <w:rFonts w:eastAsiaTheme="minorEastAsia" w:cstheme="minorHAnsi"/>
      <w:caps/>
      <w:spacing w:val="15"/>
      <w:shd w:val="clear" w:color="auto" w:fill="B6CED0"/>
    </w:rPr>
  </w:style>
  <w:style w:type="paragraph" w:styleId="Header">
    <w:name w:val="header"/>
    <w:basedOn w:val="Normal"/>
    <w:link w:val="HeaderChar"/>
    <w:uiPriority w:val="99"/>
    <w:unhideWhenUsed/>
    <w:rsid w:val="00C74C01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74C0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74C01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74C01"/>
    <w:rPr>
      <w:sz w:val="20"/>
    </w:rPr>
  </w:style>
  <w:style w:type="table" w:customStyle="1" w:styleId="Style2">
    <w:name w:val="Style2"/>
    <w:basedOn w:val="TableNormal"/>
    <w:uiPriority w:val="99"/>
    <w:rsid w:val="00E31A97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369DE"/>
    <w:pPr>
      <w:tabs>
        <w:tab w:val="right" w:leader="dot" w:pos="10790"/>
      </w:tabs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4D4505"/>
    <w:pPr>
      <w:tabs>
        <w:tab w:val="right" w:leader="dot" w:pos="1080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563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52A"/>
    <w:rPr>
      <w:rFonts w:ascii="Calibri" w:eastAsiaTheme="minorEastAsia" w:hAnsi="Calibri" w:cs="Poppins"/>
      <w:caps/>
      <w:color w:val="FFFFFF" w:themeColor="background1"/>
      <w:spacing w:val="15"/>
      <w:szCs w:val="20"/>
      <w:shd w:val="clear" w:color="auto" w:fill="7A97AB"/>
    </w:rPr>
  </w:style>
  <w:style w:type="paragraph" w:styleId="BodyText">
    <w:name w:val="Body Text"/>
    <w:link w:val="BodyTextChar"/>
    <w:unhideWhenUsed/>
    <w:rsid w:val="00A91613"/>
    <w:pPr>
      <w:spacing w:after="60"/>
    </w:pPr>
    <w:rPr>
      <w:rFonts w:ascii="Calibri" w:eastAsia="Times New Roman" w:hAnsi="Calibri" w:cs="Arial"/>
      <w:szCs w:val="24"/>
    </w:rPr>
  </w:style>
  <w:style w:type="character" w:customStyle="1" w:styleId="BodyTextChar">
    <w:name w:val="Body Text Char"/>
    <w:basedOn w:val="DefaultParagraphFont"/>
    <w:link w:val="BodyText"/>
    <w:rsid w:val="00A91613"/>
    <w:rPr>
      <w:rFonts w:ascii="Calibri" w:eastAsia="Times New Roman" w:hAnsi="Calibri" w:cs="Arial"/>
      <w:szCs w:val="24"/>
    </w:rPr>
  </w:style>
  <w:style w:type="paragraph" w:customStyle="1" w:styleId="TableText">
    <w:name w:val="Table Text"/>
    <w:basedOn w:val="BodyText"/>
    <w:link w:val="TableTextChar"/>
    <w:qFormat/>
    <w:rsid w:val="00CD6489"/>
    <w:rPr>
      <w:rFonts w:eastAsiaTheme="minorEastAsia" w:cs="Helvetica"/>
      <w:color w:val="000000"/>
      <w:szCs w:val="20"/>
      <w:lang w:eastAsia="ja-JP"/>
    </w:rPr>
  </w:style>
  <w:style w:type="character" w:customStyle="1" w:styleId="TableTextChar">
    <w:name w:val="Table Text Char"/>
    <w:basedOn w:val="BodyTextChar"/>
    <w:link w:val="TableText"/>
    <w:rsid w:val="00CD6489"/>
    <w:rPr>
      <w:rFonts w:ascii="Calibri" w:eastAsiaTheme="minorEastAsia" w:hAnsi="Calibri" w:cs="Helvetica"/>
      <w:color w:val="000000"/>
      <w:szCs w:val="20"/>
      <w:lang w:eastAsia="ja-JP"/>
    </w:rPr>
  </w:style>
  <w:style w:type="paragraph" w:customStyle="1" w:styleId="TableHeader">
    <w:name w:val="Table Header"/>
    <w:uiPriority w:val="99"/>
    <w:rsid w:val="00033D59"/>
    <w:pPr>
      <w:spacing w:before="40" w:after="40" w:line="240" w:lineRule="auto"/>
    </w:pPr>
    <w:rPr>
      <w:rFonts w:eastAsia="Times New Roman" w:cstheme="minorHAnsi"/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rsid w:val="008B34FC"/>
    <w:rPr>
      <w:rFonts w:ascii="Arial" w:eastAsiaTheme="majorEastAsia" w:hAnsi="Arial" w:cs="Arial"/>
      <w:caps/>
      <w:spacing w:val="15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34C7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8B6DC8"/>
    <w:rPr>
      <w:b/>
      <w:bCs/>
      <w:sz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8B6DC8"/>
    <w:rPr>
      <w:rFonts w:eastAsiaTheme="minorEastAsia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54D4"/>
    <w:pPr>
      <w:spacing w:before="0" w:after="100" w:line="259" w:lineRule="auto"/>
      <w:ind w:left="44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F54D4"/>
    <w:pPr>
      <w:spacing w:before="0" w:after="100" w:line="259" w:lineRule="auto"/>
      <w:ind w:left="660"/>
    </w:pPr>
    <w:rPr>
      <w:szCs w:val="22"/>
    </w:rPr>
  </w:style>
  <w:style w:type="paragraph" w:styleId="Revision">
    <w:name w:val="Revision"/>
    <w:hidden/>
    <w:uiPriority w:val="99"/>
    <w:semiHidden/>
    <w:rsid w:val="00963393"/>
    <w:pPr>
      <w:spacing w:after="0" w:line="240" w:lineRule="auto"/>
    </w:pPr>
    <w:rPr>
      <w:rFonts w:eastAsiaTheme="minorEastAsia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E79F8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customStyle="1" w:styleId="FigureCaption">
    <w:name w:val="Figure Caption"/>
    <w:next w:val="ScreenshotsImages"/>
    <w:link w:val="FigureCaptionChar"/>
    <w:qFormat/>
    <w:rsid w:val="000F0223"/>
    <w:pPr>
      <w:keepNext/>
      <w:numPr>
        <w:numId w:val="7"/>
      </w:numPr>
      <w:tabs>
        <w:tab w:val="left" w:pos="1080"/>
      </w:tabs>
      <w:spacing w:before="120"/>
      <w:jc w:val="center"/>
    </w:pPr>
    <w:rPr>
      <w:rFonts w:eastAsiaTheme="minorEastAsia" w:cstheme="minorHAnsi"/>
      <w:noProof/>
      <w:color w:val="6699CC"/>
      <w:lang w:eastAsia="ja-JP"/>
    </w:rPr>
  </w:style>
  <w:style w:type="character" w:customStyle="1" w:styleId="FigureCaptionChar">
    <w:name w:val="Figure Caption Char"/>
    <w:basedOn w:val="BodyTextChar"/>
    <w:link w:val="FigureCaption"/>
    <w:rsid w:val="000F0223"/>
    <w:rPr>
      <w:rFonts w:ascii="Calibri" w:eastAsiaTheme="minorEastAsia" w:hAnsi="Calibri" w:cstheme="minorHAnsi"/>
      <w:noProof/>
      <w:color w:val="6699CC"/>
      <w:szCs w:val="24"/>
      <w:lang w:eastAsia="ja-JP"/>
    </w:rPr>
  </w:style>
  <w:style w:type="paragraph" w:customStyle="1" w:styleId="List-Bullet">
    <w:name w:val="List - Bullet"/>
    <w:basedOn w:val="Normal"/>
    <w:link w:val="List-BulletChar"/>
    <w:qFormat/>
    <w:rsid w:val="0035252A"/>
    <w:pPr>
      <w:numPr>
        <w:numId w:val="10"/>
      </w:numPr>
      <w:spacing w:before="0"/>
    </w:pPr>
    <w:rPr>
      <w:rFonts w:ascii="Calibri" w:hAnsi="Calibri" w:cs="Arial"/>
      <w:lang w:eastAsia="ja-JP"/>
    </w:rPr>
  </w:style>
  <w:style w:type="paragraph" w:customStyle="1" w:styleId="TitlePage-ClientName">
    <w:name w:val="Title Page - Client Name"/>
    <w:link w:val="TitlePage-ClientNameChar"/>
    <w:qFormat/>
    <w:rsid w:val="00244E7F"/>
    <w:pPr>
      <w:jc w:val="center"/>
    </w:pPr>
    <w:rPr>
      <w:rFonts w:ascii="Poppins" w:eastAsiaTheme="majorEastAsia" w:hAnsi="Poppins" w:cs="Poppins"/>
      <w:b/>
      <w:bCs/>
      <w:spacing w:val="-10"/>
      <w:kern w:val="28"/>
      <w:sz w:val="56"/>
      <w:szCs w:val="56"/>
    </w:rPr>
  </w:style>
  <w:style w:type="character" w:customStyle="1" w:styleId="TitlePage-ClientNameChar">
    <w:name w:val="Title Page - Client Name Char"/>
    <w:basedOn w:val="DefaultParagraphFont"/>
    <w:link w:val="TitlePage-ClientName"/>
    <w:rsid w:val="00244E7F"/>
    <w:rPr>
      <w:rFonts w:ascii="Poppins" w:eastAsiaTheme="majorEastAsia" w:hAnsi="Poppins" w:cs="Poppins"/>
      <w:b/>
      <w:bCs/>
      <w:spacing w:val="-10"/>
      <w:kern w:val="28"/>
      <w:sz w:val="56"/>
      <w:szCs w:val="56"/>
    </w:rPr>
  </w:style>
  <w:style w:type="paragraph" w:customStyle="1" w:styleId="TitlePage-DocumentName">
    <w:name w:val="Title Page - Document Name"/>
    <w:qFormat/>
    <w:rsid w:val="00244E7F"/>
    <w:pPr>
      <w:spacing w:before="120" w:after="120"/>
      <w:jc w:val="center"/>
    </w:pPr>
    <w:rPr>
      <w:rFonts w:ascii="Poppins" w:eastAsiaTheme="minorEastAsia" w:hAnsi="Poppins" w:cs="Poppins"/>
      <w:b/>
      <w:bCs/>
      <w:sz w:val="44"/>
      <w:szCs w:val="44"/>
    </w:rPr>
  </w:style>
  <w:style w:type="paragraph" w:customStyle="1" w:styleId="TitlePage-ProjectName-Date-Version">
    <w:name w:val="Title Page - Project Name - Date - Version"/>
    <w:qFormat/>
    <w:rsid w:val="0099622B"/>
    <w:pPr>
      <w:spacing w:before="120" w:after="120"/>
      <w:jc w:val="center"/>
    </w:pPr>
    <w:rPr>
      <w:rFonts w:ascii="Poppins" w:eastAsiaTheme="minorEastAsia" w:hAnsi="Poppins" w:cs="Poppins"/>
      <w:b/>
      <w:bCs/>
      <w:sz w:val="36"/>
      <w:szCs w:val="36"/>
    </w:rPr>
  </w:style>
  <w:style w:type="character" w:customStyle="1" w:styleId="List-BulletChar">
    <w:name w:val="List - Bullet Char"/>
    <w:basedOn w:val="BodyTextChar"/>
    <w:link w:val="List-Bullet"/>
    <w:rsid w:val="0035252A"/>
    <w:rPr>
      <w:rFonts w:ascii="Calibri" w:eastAsiaTheme="minorEastAsia" w:hAnsi="Calibri" w:cs="Arial"/>
      <w:szCs w:val="20"/>
      <w:lang w:eastAsia="ja-JP"/>
    </w:rPr>
  </w:style>
  <w:style w:type="paragraph" w:customStyle="1" w:styleId="List-BulletinNumberedList">
    <w:name w:val="List - Bullet in Numbered List"/>
    <w:basedOn w:val="Normal"/>
    <w:link w:val="List-BulletinNumberedListChar"/>
    <w:qFormat/>
    <w:rsid w:val="0099622B"/>
    <w:pPr>
      <w:numPr>
        <w:numId w:val="11"/>
      </w:numPr>
      <w:spacing w:before="0"/>
    </w:pPr>
    <w:rPr>
      <w:rFonts w:ascii="Helvetica" w:hAnsi="Helvetica"/>
      <w:sz w:val="20"/>
      <w:lang w:eastAsia="ja-JP"/>
    </w:rPr>
  </w:style>
  <w:style w:type="character" w:customStyle="1" w:styleId="List-BulletinNumberedListChar">
    <w:name w:val="List - Bullet in Numbered List Char"/>
    <w:basedOn w:val="DefaultParagraphFont"/>
    <w:link w:val="List-BulletinNumberedList"/>
    <w:rsid w:val="0099622B"/>
    <w:rPr>
      <w:rFonts w:ascii="Helvetica" w:eastAsiaTheme="minorEastAsia" w:hAnsi="Helvetica"/>
      <w:sz w:val="20"/>
      <w:szCs w:val="20"/>
      <w:lang w:eastAsia="ja-JP"/>
    </w:rPr>
  </w:style>
  <w:style w:type="paragraph" w:customStyle="1" w:styleId="List-BulletLevel2">
    <w:name w:val="List - Bullet Level 2"/>
    <w:basedOn w:val="List-Bullet"/>
    <w:qFormat/>
    <w:rsid w:val="00202FDE"/>
    <w:pPr>
      <w:numPr>
        <w:numId w:val="13"/>
      </w:numPr>
    </w:pPr>
    <w:rPr>
      <w:rFonts w:cstheme="minorBidi"/>
    </w:rPr>
  </w:style>
  <w:style w:type="paragraph" w:customStyle="1" w:styleId="List-Numbered1">
    <w:name w:val="List - Numbered 1"/>
    <w:aliases w:val="2,3"/>
    <w:link w:val="List-Numbered1Char"/>
    <w:qFormat/>
    <w:rsid w:val="00202FDE"/>
    <w:pPr>
      <w:numPr>
        <w:numId w:val="20"/>
      </w:numPr>
      <w:spacing w:after="60" w:line="240" w:lineRule="auto"/>
    </w:pPr>
    <w:rPr>
      <w:rFonts w:eastAsiaTheme="minorEastAsia" w:cstheme="minorHAnsi"/>
      <w:lang w:eastAsia="ja-JP"/>
    </w:rPr>
  </w:style>
  <w:style w:type="character" w:customStyle="1" w:styleId="List-Numbered1Char">
    <w:name w:val="List - Numbered 1 Char"/>
    <w:aliases w:val="2 Char,3 Char"/>
    <w:basedOn w:val="DefaultParagraphFont"/>
    <w:link w:val="List-Numbered1"/>
    <w:rsid w:val="00202FDE"/>
    <w:rPr>
      <w:rFonts w:eastAsiaTheme="minorEastAsia" w:cstheme="minorHAnsi"/>
      <w:lang w:eastAsia="ja-JP"/>
    </w:rPr>
  </w:style>
  <w:style w:type="paragraph" w:customStyle="1" w:styleId="List-Text">
    <w:name w:val="List -Text"/>
    <w:basedOn w:val="BodyText"/>
    <w:link w:val="List-TextChar"/>
    <w:qFormat/>
    <w:rsid w:val="0099622B"/>
    <w:pPr>
      <w:ind w:left="720"/>
    </w:pPr>
    <w:rPr>
      <w:rFonts w:eastAsiaTheme="minorEastAsia"/>
      <w:szCs w:val="20"/>
      <w:lang w:eastAsia="ja-JP"/>
    </w:rPr>
  </w:style>
  <w:style w:type="character" w:customStyle="1" w:styleId="List-TextChar">
    <w:name w:val="List -Text Char"/>
    <w:basedOn w:val="BodyTextChar"/>
    <w:link w:val="List-Text"/>
    <w:rsid w:val="0099622B"/>
    <w:rPr>
      <w:rFonts w:ascii="Calibri" w:eastAsiaTheme="minorEastAsia" w:hAnsi="Calibri" w:cs="Arial"/>
      <w:szCs w:val="20"/>
      <w:lang w:eastAsia="ja-JP"/>
    </w:rPr>
  </w:style>
  <w:style w:type="paragraph" w:customStyle="1" w:styleId="ScreenshotsImages">
    <w:name w:val="Screenshots Images"/>
    <w:next w:val="BodyText"/>
    <w:link w:val="ScreenshotsImagesChar"/>
    <w:qFormat/>
    <w:rsid w:val="0099622B"/>
    <w:pPr>
      <w:spacing w:before="120" w:after="120"/>
      <w:ind w:left="360"/>
      <w:jc w:val="center"/>
    </w:pPr>
    <w:rPr>
      <w:rFonts w:ascii="Helvetica" w:eastAsiaTheme="minorEastAsia" w:hAnsi="Helvetica" w:cs="Arial"/>
      <w:sz w:val="20"/>
      <w:szCs w:val="20"/>
      <w:lang w:eastAsia="ja-JP"/>
    </w:rPr>
  </w:style>
  <w:style w:type="character" w:customStyle="1" w:styleId="ScreenshotsImagesChar">
    <w:name w:val="Screenshots Images Char"/>
    <w:basedOn w:val="BodyTextChar"/>
    <w:link w:val="ScreenshotsImages"/>
    <w:rsid w:val="0099622B"/>
    <w:rPr>
      <w:rFonts w:ascii="Calibri" w:eastAsiaTheme="minorEastAsia" w:hAnsi="Calibri" w:cs="Arial"/>
      <w:szCs w:val="20"/>
      <w:lang w:eastAsia="ja-JP"/>
    </w:rPr>
  </w:style>
  <w:style w:type="paragraph" w:customStyle="1" w:styleId="List-Numberingabc">
    <w:name w:val="List - Numbering a b c"/>
    <w:link w:val="List-NumberingabcChar"/>
    <w:qFormat/>
    <w:rsid w:val="00A91613"/>
    <w:pPr>
      <w:numPr>
        <w:numId w:val="17"/>
      </w:numPr>
    </w:pPr>
    <w:rPr>
      <w:rFonts w:ascii="Calibri" w:eastAsiaTheme="minorEastAsia" w:hAnsi="Calibri" w:cs="Calibri"/>
      <w:lang w:eastAsia="ja-JP"/>
    </w:rPr>
  </w:style>
  <w:style w:type="paragraph" w:customStyle="1" w:styleId="List-BulletLevel3">
    <w:name w:val="List - Bullet Level 3"/>
    <w:basedOn w:val="List-BulletLevel2"/>
    <w:qFormat/>
    <w:rsid w:val="00202FDE"/>
    <w:pPr>
      <w:numPr>
        <w:numId w:val="15"/>
      </w:numPr>
    </w:pPr>
  </w:style>
  <w:style w:type="character" w:customStyle="1" w:styleId="List-NumberingabcChar">
    <w:name w:val="List - Numbering a b c Char"/>
    <w:basedOn w:val="DefaultParagraphFont"/>
    <w:link w:val="List-Numberingabc"/>
    <w:rsid w:val="00A91613"/>
    <w:rPr>
      <w:rFonts w:ascii="Calibri" w:eastAsiaTheme="minorEastAsia" w:hAnsi="Calibri" w:cs="Calibri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PT Sans" w:eastAsiaTheme="minorEastAsia" w:hAnsi="PT Sans"/>
      <w:sz w:val="20"/>
      <w:szCs w:val="20"/>
    </w:rPr>
  </w:style>
  <w:style w:type="paragraph" w:styleId="ListParagraph">
    <w:name w:val="List Paragraph"/>
    <w:basedOn w:val="Normal"/>
    <w:uiPriority w:val="34"/>
    <w:qFormat/>
    <w:rsid w:val="000403E6"/>
    <w:pPr>
      <w:spacing w:before="0" w:after="160" w:line="259" w:lineRule="auto"/>
      <w:ind w:left="720"/>
      <w:contextualSpacing/>
    </w:pPr>
    <w:rPr>
      <w:rFonts w:asciiTheme="minorHAnsi" w:eastAsiaTheme="minorHAnsi" w:hAnsiTheme="minorHAnsi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C5"/>
    <w:rPr>
      <w:rFonts w:asciiTheme="majorHAnsi" w:eastAsiaTheme="majorEastAsia" w:hAnsiTheme="majorHAnsi" w:cstheme="majorBidi"/>
      <w:color w:val="2F5496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C5"/>
    <w:rPr>
      <w:rFonts w:asciiTheme="majorHAnsi" w:eastAsiaTheme="majorEastAsia" w:hAnsiTheme="majorHAnsi" w:cstheme="majorBidi"/>
      <w:color w:val="1F3763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C5"/>
    <w:rPr>
      <w:rFonts w:asciiTheme="majorHAnsi" w:eastAsiaTheme="majorEastAsia" w:hAnsiTheme="majorHAnsi" w:cstheme="majorBidi"/>
      <w:i/>
      <w:iCs/>
      <w:color w:val="1F3763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s\OneDrive\Desktop\Detailed%20Technical%20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83C2D385634EB6CB87316686BB4E" ma:contentTypeVersion="24" ma:contentTypeDescription="Create a new document." ma:contentTypeScope="" ma:versionID="b901cf7a3154fb7622ca4c485a7c9a01">
  <xsd:schema xmlns:xsd="http://www.w3.org/2001/XMLSchema" xmlns:xs="http://www.w3.org/2001/XMLSchema" xmlns:p="http://schemas.microsoft.com/office/2006/metadata/properties" xmlns:ns2="b13b130a-7f6a-4b46-8962-af4b1a6eab26" xmlns:ns3="d3118daa-4134-405e-8819-545162c8ba5c" targetNamespace="http://schemas.microsoft.com/office/2006/metadata/properties" ma:root="true" ma:fieldsID="1948a55b9cd77d9537b9c36393f0fadd" ns2:_="" ns3:_="">
    <xsd:import namespace="b13b130a-7f6a-4b46-8962-af4b1a6eab26"/>
    <xsd:import namespace="d3118daa-4134-405e-8819-545162c8b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Location" minOccurs="0"/>
                <xsd:element ref="ns2:a8fc322c-603a-4dca-a8c6-a381f3b11793CountryOrRegion" minOccurs="0"/>
                <xsd:element ref="ns2:a8fc322c-603a-4dca-a8c6-a381f3b11793State" minOccurs="0"/>
                <xsd:element ref="ns2:a8fc322c-603a-4dca-a8c6-a381f3b11793City" minOccurs="0"/>
                <xsd:element ref="ns2:a8fc322c-603a-4dca-a8c6-a381f3b11793PostalCode" minOccurs="0"/>
                <xsd:element ref="ns2:a8fc322c-603a-4dca-a8c6-a381f3b11793Street" minOccurs="0"/>
                <xsd:element ref="ns2:a8fc322c-603a-4dca-a8c6-a381f3b11793GeoLoc" minOccurs="0"/>
                <xsd:element ref="ns2:a8fc322c-603a-4dca-a8c6-a381f3b11793Disp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b130a-7f6a-4b46-8962-af4b1a6ea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f37a9f7-90db-4f51-b37a-79663ac764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ocation" ma:index="23" nillable="true" ma:displayName="Location" ma:format="Dropdown" ma:internalName="Location">
      <xsd:simpleType>
        <xsd:restriction base="dms:Unknown"/>
      </xsd:simpleType>
    </xsd:element>
    <xsd:element name="a8fc322c-603a-4dca-a8c6-a381f3b11793CountryOrRegion" ma:index="24" nillable="true" ma:displayName="Location: Country/Region" ma:internalName="CountryOrRegion" ma:readOnly="true">
      <xsd:simpleType>
        <xsd:restriction base="dms:Text"/>
      </xsd:simpleType>
    </xsd:element>
    <xsd:element name="a8fc322c-603a-4dca-a8c6-a381f3b11793State" ma:index="25" nillable="true" ma:displayName="Location: State" ma:internalName="State" ma:readOnly="true">
      <xsd:simpleType>
        <xsd:restriction base="dms:Text"/>
      </xsd:simpleType>
    </xsd:element>
    <xsd:element name="a8fc322c-603a-4dca-a8c6-a381f3b11793City" ma:index="26" nillable="true" ma:displayName="Location: City" ma:internalName="City" ma:readOnly="true">
      <xsd:simpleType>
        <xsd:restriction base="dms:Text"/>
      </xsd:simpleType>
    </xsd:element>
    <xsd:element name="a8fc322c-603a-4dca-a8c6-a381f3b11793PostalCode" ma:index="27" nillable="true" ma:displayName="Location: Postal Code" ma:internalName="PostalCode" ma:readOnly="true">
      <xsd:simpleType>
        <xsd:restriction base="dms:Text"/>
      </xsd:simpleType>
    </xsd:element>
    <xsd:element name="a8fc322c-603a-4dca-a8c6-a381f3b11793Street" ma:index="28" nillable="true" ma:displayName="Location: Street" ma:internalName="Street" ma:readOnly="true">
      <xsd:simpleType>
        <xsd:restriction base="dms:Text"/>
      </xsd:simpleType>
    </xsd:element>
    <xsd:element name="a8fc322c-603a-4dca-a8c6-a381f3b11793GeoLoc" ma:index="29" nillable="true" ma:displayName="Location: Coordinates" ma:internalName="GeoLoc" ma:readOnly="true">
      <xsd:simpleType>
        <xsd:restriction base="dms:Unknown"/>
      </xsd:simpleType>
    </xsd:element>
    <xsd:element name="a8fc322c-603a-4dca-a8c6-a381f3b11793DispName" ma:index="30" nillable="true" ma:displayName="Location: Name" ma:internalName="DispNa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18daa-4134-405e-8819-545162c8ba5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453362d-7eb8-4182-b3be-d6a7d5b13cfc}" ma:internalName="TaxCatchAll" ma:showField="CatchAllData" ma:web="d3118daa-4134-405e-8819-545162c8ba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13b130a-7f6a-4b46-8962-af4b1a6eab26" xsi:nil="true"/>
    <TaxCatchAll xmlns="d3118daa-4134-405e-8819-545162c8ba5c" xsi:nil="true"/>
    <lcf76f155ced4ddcb4097134ff3c332f xmlns="b13b130a-7f6a-4b46-8962-af4b1a6eab26">
      <Terms xmlns="http://schemas.microsoft.com/office/infopath/2007/PartnerControls"/>
    </lcf76f155ced4ddcb4097134ff3c332f>
    <Location xmlns="b13b130a-7f6a-4b46-8962-af4b1a6eab2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05841-28B5-4871-8E2D-7A43AD936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1703A-637D-4663-B49B-872DF187B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b130a-7f6a-4b46-8962-af4b1a6eab26"/>
    <ds:schemaRef ds:uri="d3118daa-4134-405e-8819-545162c8b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B2DD0-346A-4FD4-92BE-C398A9FDE6C1}">
  <ds:schemaRefs>
    <ds:schemaRef ds:uri="http://schemas.microsoft.com/office/2006/metadata/properties"/>
    <ds:schemaRef ds:uri="http://schemas.microsoft.com/office/infopath/2007/PartnerControls"/>
    <ds:schemaRef ds:uri="b13b130a-7f6a-4b46-8962-af4b1a6eab26"/>
    <ds:schemaRef ds:uri="d3118daa-4134-405e-8819-545162c8ba5c"/>
  </ds:schemaRefs>
</ds:datastoreItem>
</file>

<file path=customXml/itemProps4.xml><?xml version="1.0" encoding="utf-8"?>
<ds:datastoreItem xmlns:ds="http://schemas.openxmlformats.org/officeDocument/2006/customXml" ds:itemID="{1931C0D1-4030-4ABA-B7B1-F82111DB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 Technical Specification</Template>
  <TotalTime>37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Links>
    <vt:vector size="216" baseType="variant"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_Toc117772472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_Toc117772471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_Toc117772470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_Toc117772469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_Toc117772468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_Toc117772467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_Toc117772466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_Toc117772465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_Toc117772464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_Toc117772463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_Toc117772462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_Toc117772461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_Toc117772460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_Toc117772459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_Toc117772458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_Toc117772457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_Toc117772456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_Toc117772455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_Toc117772454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_Toc117772453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_Toc117772452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_Toc117772451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_Toc117772450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_Toc117772449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_Toc117772448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_Toc117772447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_Toc117772446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_Toc117772445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_Toc117772444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_Toc117772443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_Toc117772442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_Toc117772441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_Toc117772440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_Toc117772439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_Toc117772438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_Toc117772437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</dc:creator>
  <cp:keywords/>
  <dc:description/>
  <cp:lastModifiedBy>Pavan Kumar Potukuchi (23866945)</cp:lastModifiedBy>
  <cp:revision>4</cp:revision>
  <dcterms:created xsi:type="dcterms:W3CDTF">2024-08-04T12:37:00Z</dcterms:created>
  <dcterms:modified xsi:type="dcterms:W3CDTF">2024-08-04T13:11:00Z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0x010100556983C2D385634EB6CB87316686BB4E</vt:lpwstr>
  </property>
  <property fmtid="{D5CDD505-2E9C-101B-9397-08002B2CF9AE}" pid="3" name="Order">
    <vt:lpwstr>144000.000000000</vt:lpwstr>
  </property>
  <property fmtid="{D5CDD505-2E9C-101B-9397-08002B2CF9AE}" pid="4" name="xd_Signature">
    <vt:lpwstr/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e4d20593eb9aa52dc8cd8482881a27b8c3e32eb79b73414b9b26875e8a57c8ff</vt:lpwstr>
  </property>
</Properties>
</file>